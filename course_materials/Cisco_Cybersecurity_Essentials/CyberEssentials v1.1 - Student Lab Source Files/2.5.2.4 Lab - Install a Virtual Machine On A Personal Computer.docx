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6AD160" w14:textId="1DC16117" w:rsidR="00D12CAC" w:rsidRPr="009A1CF4" w:rsidRDefault="00164274" w:rsidP="00D12CAC">
      <w:pPr>
        <w:pStyle w:val="LabTitle"/>
        <w:outlineLvl w:val="0"/>
      </w:pPr>
      <w:r>
        <w:t>Lab</w:t>
      </w:r>
      <w:r w:rsidR="00B97943">
        <w:t xml:space="preserve"> </w:t>
      </w:r>
      <w:r w:rsidR="005D3E53">
        <w:t>–</w:t>
      </w:r>
      <w:r w:rsidR="002D6C2A" w:rsidRPr="00FD4A68">
        <w:t xml:space="preserve"> </w:t>
      </w:r>
      <w:r w:rsidR="000005C2">
        <w:t>Install a Virtual Machine on a</w:t>
      </w:r>
      <w:r w:rsidR="000005C2" w:rsidRPr="000005C2">
        <w:t xml:space="preserve"> Personal Computer</w:t>
      </w:r>
    </w:p>
    <w:p w14:paraId="0EEF1962" w14:textId="77777777" w:rsidR="009D2C27" w:rsidRPr="00BB73FF" w:rsidRDefault="009D2C27" w:rsidP="005D05FD">
      <w:pPr>
        <w:pStyle w:val="LabSection"/>
        <w:numPr>
          <w:ilvl w:val="0"/>
          <w:numId w:val="0"/>
        </w:numPr>
        <w:outlineLvl w:val="1"/>
      </w:pPr>
      <w:r w:rsidRPr="00BB73FF">
        <w:t>Objective</w:t>
      </w:r>
      <w:r w:rsidR="006E6581">
        <w:t>s</w:t>
      </w:r>
    </w:p>
    <w:p w14:paraId="05AD7F59" w14:textId="77777777" w:rsidR="00231DCA" w:rsidRPr="0047026E" w:rsidRDefault="00367926" w:rsidP="008402F2">
      <w:pPr>
        <w:pStyle w:val="BodyTextL25Bold"/>
      </w:pPr>
      <w:r>
        <w:t xml:space="preserve">Part 1: </w:t>
      </w:r>
      <w:r w:rsidR="005470B2">
        <w:t>Prepare a Computer for</w:t>
      </w:r>
      <w:r>
        <w:t xml:space="preserve"> Virtualization</w:t>
      </w:r>
    </w:p>
    <w:p w14:paraId="6BFB3C64" w14:textId="77777777" w:rsidR="005D3E53" w:rsidRPr="0047026E" w:rsidRDefault="005D3E53" w:rsidP="005D3E53">
      <w:pPr>
        <w:pStyle w:val="BodyTextL25Bold"/>
      </w:pPr>
      <w:r>
        <w:t>Part 2</w:t>
      </w:r>
      <w:r w:rsidRPr="0047026E">
        <w:t xml:space="preserve">: </w:t>
      </w:r>
      <w:r w:rsidR="00ED229B">
        <w:t xml:space="preserve">Import </w:t>
      </w:r>
      <w:r w:rsidR="005D05FD">
        <w:t>a</w:t>
      </w:r>
      <w:r w:rsidR="00ED229B">
        <w:t xml:space="preserve"> </w:t>
      </w:r>
      <w:r w:rsidR="00ED229B" w:rsidRPr="00164274">
        <w:t>Virtual Machine</w:t>
      </w:r>
      <w:r w:rsidR="00ED229B">
        <w:t xml:space="preserve"> into VirtualBox Inventory</w:t>
      </w:r>
    </w:p>
    <w:p w14:paraId="2048B7F9" w14:textId="77777777" w:rsidR="00231DCA" w:rsidRPr="008402F2" w:rsidRDefault="000E7BDF" w:rsidP="005D05FD">
      <w:pPr>
        <w:pStyle w:val="LabSection"/>
        <w:outlineLvl w:val="1"/>
        <w:rPr>
          <w:rFonts w:eastAsia="Arial"/>
        </w:rPr>
      </w:pPr>
      <w:r>
        <w:t>Background / Scenario</w:t>
      </w:r>
    </w:p>
    <w:p w14:paraId="20C697D0" w14:textId="30167DA3" w:rsidR="005D3E53" w:rsidRDefault="005D05FD" w:rsidP="00AE2097">
      <w:pPr>
        <w:pStyle w:val="BodyTextL25"/>
      </w:pPr>
      <w:bookmarkStart w:id="0" w:name="_Toc492961008"/>
      <w:bookmarkStart w:id="1" w:name="_Toc492974528"/>
      <w:bookmarkStart w:id="2" w:name="_Toc492974581"/>
      <w:bookmarkStart w:id="3" w:name="_Toc494171525"/>
      <w:r>
        <w:t>C</w:t>
      </w:r>
      <w:r w:rsidR="005470B2">
        <w:t>omputing power and resources ha</w:t>
      </w:r>
      <w:r w:rsidR="00EA26D5">
        <w:t>ve</w:t>
      </w:r>
      <w:r w:rsidR="005470B2">
        <w:t xml:space="preserve"> increased tremendously over the last 10 years. </w:t>
      </w:r>
      <w:r>
        <w:t>A benefit of having</w:t>
      </w:r>
      <w:r w:rsidR="005470B2">
        <w:t xml:space="preserve"> multicore processors and large amounts of RAM is the ability to </w:t>
      </w:r>
      <w:r w:rsidR="00EA26D5">
        <w:t>use</w:t>
      </w:r>
      <w:r>
        <w:t xml:space="preserve"> virtualization. </w:t>
      </w:r>
      <w:r w:rsidR="005470B2">
        <w:t xml:space="preserve">With </w:t>
      </w:r>
      <w:r w:rsidR="000271CD">
        <w:t xml:space="preserve">virtualization, </w:t>
      </w:r>
      <w:r>
        <w:t>one or more</w:t>
      </w:r>
      <w:r w:rsidR="005470B2">
        <w:t xml:space="preserve"> virtual computers </w:t>
      </w:r>
      <w:r w:rsidR="0018628C">
        <w:t xml:space="preserve">can </w:t>
      </w:r>
      <w:r w:rsidR="003A1638">
        <w:t>operate</w:t>
      </w:r>
      <w:r>
        <w:t xml:space="preserve"> </w:t>
      </w:r>
      <w:r w:rsidR="003A1638">
        <w:t>inside</w:t>
      </w:r>
      <w:r w:rsidR="005470B2">
        <w:t xml:space="preserve"> </w:t>
      </w:r>
      <w:r w:rsidR="0018628C">
        <w:t>a single</w:t>
      </w:r>
      <w:r w:rsidR="005470B2">
        <w:t xml:space="preserve"> physical computer. Virtual computers that run within physical computer</w:t>
      </w:r>
      <w:r w:rsidR="00ED229B">
        <w:t>s</w:t>
      </w:r>
      <w:r w:rsidR="00AE2097">
        <w:t xml:space="preserve"> </w:t>
      </w:r>
      <w:r w:rsidR="005470B2">
        <w:t xml:space="preserve">are called virtual machines. </w:t>
      </w:r>
      <w:r>
        <w:t>V</w:t>
      </w:r>
      <w:r w:rsidR="00ED229B">
        <w:t xml:space="preserve">irtual machines are </w:t>
      </w:r>
      <w:r>
        <w:t>often</w:t>
      </w:r>
      <w:r w:rsidR="00ED229B">
        <w:t xml:space="preserve"> called </w:t>
      </w:r>
      <w:r w:rsidR="00ED229B" w:rsidRPr="0035566F">
        <w:rPr>
          <w:noProof/>
        </w:rPr>
        <w:t>guests</w:t>
      </w:r>
      <w:r w:rsidR="0035566F">
        <w:rPr>
          <w:noProof/>
        </w:rPr>
        <w:t>,</w:t>
      </w:r>
      <w:r w:rsidR="00ED229B">
        <w:t xml:space="preserve"> </w:t>
      </w:r>
      <w:r>
        <w:t>and</w:t>
      </w:r>
      <w:r w:rsidR="00ED229B">
        <w:t xml:space="preserve"> physical computers</w:t>
      </w:r>
      <w:r w:rsidR="00AE2097">
        <w:t xml:space="preserve"> are</w:t>
      </w:r>
      <w:r w:rsidR="00ED229B">
        <w:t xml:space="preserve"> </w:t>
      </w:r>
      <w:r>
        <w:t xml:space="preserve">often </w:t>
      </w:r>
      <w:r w:rsidR="00ED229B">
        <w:t xml:space="preserve">called hosts. </w:t>
      </w:r>
      <w:r w:rsidR="00AE2097">
        <w:t xml:space="preserve">Anyone with a modern computer and operating system </w:t>
      </w:r>
      <w:r w:rsidR="00AE2097">
        <w:rPr>
          <w:noProof/>
        </w:rPr>
        <w:t>can</w:t>
      </w:r>
      <w:r w:rsidR="00AE2097">
        <w:t xml:space="preserve"> run virtual machine</w:t>
      </w:r>
      <w:r>
        <w:t>s</w:t>
      </w:r>
      <w:r w:rsidR="00ED229B">
        <w:t>.</w:t>
      </w:r>
    </w:p>
    <w:p w14:paraId="7DBABD8E" w14:textId="77777777" w:rsidR="00AE2097" w:rsidRDefault="00AE2097" w:rsidP="00231DCA">
      <w:pPr>
        <w:pStyle w:val="BodyTextL25"/>
      </w:pPr>
      <w:r>
        <w:t xml:space="preserve">A virtual machine image file has been created for you to install on your </w:t>
      </w:r>
      <w:r w:rsidR="005D05FD">
        <w:t>computer</w:t>
      </w:r>
      <w:r>
        <w:t xml:space="preserve">. </w:t>
      </w:r>
      <w:r w:rsidR="00696835">
        <w:t xml:space="preserve">In this </w:t>
      </w:r>
      <w:r w:rsidR="00696835" w:rsidRPr="000005C2">
        <w:rPr>
          <w:noProof/>
        </w:rPr>
        <w:t>lab</w:t>
      </w:r>
      <w:r>
        <w:rPr>
          <w:noProof/>
        </w:rPr>
        <w:t xml:space="preserve">, you will download and </w:t>
      </w:r>
      <w:r w:rsidR="005D05FD">
        <w:rPr>
          <w:noProof/>
        </w:rPr>
        <w:t>import</w:t>
      </w:r>
      <w:r>
        <w:rPr>
          <w:noProof/>
        </w:rPr>
        <w:t xml:space="preserve"> this </w:t>
      </w:r>
      <w:r w:rsidR="00ED229B">
        <w:rPr>
          <w:noProof/>
        </w:rPr>
        <w:t xml:space="preserve">image </w:t>
      </w:r>
      <w:r>
        <w:rPr>
          <w:noProof/>
        </w:rPr>
        <w:t>file using a desktop virtualization application, such as VirtualBox.</w:t>
      </w:r>
    </w:p>
    <w:p w14:paraId="0006FD3B" w14:textId="77777777" w:rsidR="00AE2097" w:rsidRDefault="00AE2097" w:rsidP="005D05FD">
      <w:pPr>
        <w:pStyle w:val="LabSection"/>
        <w:outlineLvl w:val="1"/>
      </w:pPr>
      <w:r>
        <w:t>Required Resources</w:t>
      </w:r>
    </w:p>
    <w:p w14:paraId="272D71AA" w14:textId="77777777" w:rsidR="00AE2097" w:rsidRDefault="005D05FD" w:rsidP="005D05FD">
      <w:pPr>
        <w:pStyle w:val="Bulletlevel1"/>
      </w:pPr>
      <w:r w:rsidRPr="0035566F">
        <w:rPr>
          <w:noProof/>
        </w:rPr>
        <w:t>Computer</w:t>
      </w:r>
      <w:r w:rsidR="00AE2097" w:rsidRPr="0035566F">
        <w:rPr>
          <w:noProof/>
        </w:rPr>
        <w:t xml:space="preserve"> with </w:t>
      </w:r>
      <w:r w:rsidRPr="0035566F">
        <w:rPr>
          <w:noProof/>
        </w:rPr>
        <w:t xml:space="preserve">a minimum of </w:t>
      </w:r>
      <w:r w:rsidR="00AE2097" w:rsidRPr="0035566F">
        <w:rPr>
          <w:noProof/>
        </w:rPr>
        <w:t>2 GB of RAM</w:t>
      </w:r>
      <w:r w:rsidR="00AE2097">
        <w:t xml:space="preserve"> and </w:t>
      </w:r>
      <w:r w:rsidR="000E7BDF">
        <w:t>8</w:t>
      </w:r>
      <w:r>
        <w:t xml:space="preserve"> GB of free disk space</w:t>
      </w:r>
    </w:p>
    <w:p w14:paraId="156E4733" w14:textId="77777777" w:rsidR="00AE2097" w:rsidRDefault="00AE2097" w:rsidP="005D05FD">
      <w:pPr>
        <w:pStyle w:val="Bulletlevel1"/>
      </w:pPr>
      <w:r>
        <w:t>High speed Internet access to download Oracle VirtualBox and</w:t>
      </w:r>
      <w:r w:rsidR="00225E27">
        <w:t xml:space="preserve"> the</w:t>
      </w:r>
      <w:r>
        <w:t xml:space="preserve"> virtual machine</w:t>
      </w:r>
      <w:r w:rsidR="005D05FD">
        <w:t xml:space="preserve"> image file</w:t>
      </w:r>
    </w:p>
    <w:p w14:paraId="7031FDCE" w14:textId="77777777" w:rsidR="0052739E" w:rsidRDefault="000E7BDF" w:rsidP="00177971">
      <w:pPr>
        <w:pStyle w:val="BodyTextL25"/>
      </w:pPr>
      <w:r w:rsidRPr="005D05FD">
        <w:rPr>
          <w:b/>
        </w:rPr>
        <w:t>Note</w:t>
      </w:r>
      <w:r w:rsidRPr="000E7BDF">
        <w:t>: The image file is about 2.5</w:t>
      </w:r>
      <w:r>
        <w:t xml:space="preserve"> </w:t>
      </w:r>
      <w:r w:rsidRPr="000E7BDF">
        <w:t>GB</w:t>
      </w:r>
      <w:r>
        <w:t>,</w:t>
      </w:r>
      <w:r w:rsidRPr="000E7BDF">
        <w:t xml:space="preserve"> and</w:t>
      </w:r>
      <w:r>
        <w:t xml:space="preserve"> </w:t>
      </w:r>
      <w:r w:rsidRPr="000E7BDF">
        <w:t>can grow up to 5</w:t>
      </w:r>
      <w:r>
        <w:t xml:space="preserve"> </w:t>
      </w:r>
      <w:r w:rsidRPr="000E7BDF">
        <w:t xml:space="preserve">GB </w:t>
      </w:r>
      <w:r>
        <w:t>after</w:t>
      </w:r>
      <w:r w:rsidRPr="000E7BDF">
        <w:t xml:space="preserve"> the virtual machine is in operation. While you </w:t>
      </w:r>
      <w:r w:rsidR="005D05FD">
        <w:t>can</w:t>
      </w:r>
      <w:r w:rsidRPr="000E7BDF">
        <w:t xml:space="preserve"> delete the image file </w:t>
      </w:r>
      <w:r>
        <w:t>after</w:t>
      </w:r>
      <w:r w:rsidRPr="000E7BDF">
        <w:t xml:space="preserve"> the vir</w:t>
      </w:r>
      <w:r>
        <w:t xml:space="preserve">tual machine is imported, </w:t>
      </w:r>
      <w:r w:rsidRPr="0035566F">
        <w:rPr>
          <w:noProof/>
        </w:rPr>
        <w:t>the 8</w:t>
      </w:r>
      <w:r>
        <w:t xml:space="preserve"> </w:t>
      </w:r>
      <w:r w:rsidRPr="000E7BDF">
        <w:t xml:space="preserve">GB </w:t>
      </w:r>
      <w:r>
        <w:t>free disk space</w:t>
      </w:r>
      <w:r w:rsidRPr="000E7BDF">
        <w:t xml:space="preserve"> requirement </w:t>
      </w:r>
      <w:r w:rsidR="003A1638">
        <w:t>is</w:t>
      </w:r>
      <w:r w:rsidRPr="000E7BDF">
        <w:t xml:space="preserve"> for users who decide to k</w:t>
      </w:r>
      <w:r>
        <w:t>eep the image file</w:t>
      </w:r>
      <w:r w:rsidRPr="000E7BDF">
        <w:t>.</w:t>
      </w:r>
    </w:p>
    <w:p w14:paraId="4AB6F17B" w14:textId="4A43E3AB" w:rsidR="0052739E" w:rsidRDefault="0052739E" w:rsidP="00177971">
      <w:pPr>
        <w:pStyle w:val="BodyTextL25"/>
      </w:pPr>
      <w:r w:rsidRPr="003422E7">
        <w:rPr>
          <w:b/>
        </w:rPr>
        <w:t>Note</w:t>
      </w:r>
      <w:r>
        <w:t>: To install and run 64bit virtual machines on a host physical computer, the computer needs to be a 64bit system</w:t>
      </w:r>
      <w:r w:rsidR="009E719E">
        <w:t xml:space="preserve"> and</w:t>
      </w:r>
      <w:r>
        <w:t xml:space="preserve"> have hardware virtualization technology enabled </w:t>
      </w:r>
      <w:r w:rsidR="009E719E">
        <w:t xml:space="preserve">in </w:t>
      </w:r>
      <w:r>
        <w:t xml:space="preserve">BIOS. If you are unable to install the </w:t>
      </w:r>
      <w:r w:rsidR="009E719E">
        <w:t xml:space="preserve">virtual machine </w:t>
      </w:r>
      <w:r>
        <w:t>image you may need to reboot</w:t>
      </w:r>
      <w:r w:rsidR="009E719E">
        <w:t xml:space="preserve"> your computer and enter </w:t>
      </w:r>
      <w:r>
        <w:t xml:space="preserve">setup mode </w:t>
      </w:r>
      <w:r w:rsidR="009E719E">
        <w:t xml:space="preserve">in BIOS </w:t>
      </w:r>
      <w:r>
        <w:t>to enable hardware virtualization technology</w:t>
      </w:r>
      <w:r w:rsidR="009E5169">
        <w:t xml:space="preserve"> under</w:t>
      </w:r>
      <w:r w:rsidR="0073190D">
        <w:t xml:space="preserve"> advanced system settings</w:t>
      </w:r>
      <w:r>
        <w:t>.</w:t>
      </w:r>
    </w:p>
    <w:bookmarkEnd w:id="0"/>
    <w:bookmarkEnd w:id="1"/>
    <w:bookmarkEnd w:id="2"/>
    <w:bookmarkEnd w:id="3"/>
    <w:p w14:paraId="30C34988" w14:textId="77777777" w:rsidR="00231DCA" w:rsidRPr="00164274" w:rsidRDefault="005470B2" w:rsidP="0009147A">
      <w:pPr>
        <w:pStyle w:val="PartHead"/>
      </w:pPr>
      <w:r w:rsidRPr="00164274">
        <w:t xml:space="preserve">Prepare a </w:t>
      </w:r>
      <w:r w:rsidR="00696835">
        <w:t xml:space="preserve">Host </w:t>
      </w:r>
      <w:r w:rsidRPr="00164274">
        <w:t>Computer for Virtualization</w:t>
      </w:r>
    </w:p>
    <w:p w14:paraId="4EE8B9F3" w14:textId="77777777" w:rsidR="00231DCA" w:rsidRDefault="00231DCA" w:rsidP="00361007">
      <w:pPr>
        <w:pStyle w:val="BodyTextL25"/>
      </w:pPr>
      <w:r>
        <w:t xml:space="preserve">In Part 1, </w:t>
      </w:r>
      <w:r w:rsidR="00361007">
        <w:t xml:space="preserve">you </w:t>
      </w:r>
      <w:r w:rsidR="00526430">
        <w:t xml:space="preserve">will </w:t>
      </w:r>
      <w:r w:rsidR="00361007">
        <w:t xml:space="preserve">download and install </w:t>
      </w:r>
      <w:r w:rsidR="00AE2097">
        <w:t xml:space="preserve">desktop </w:t>
      </w:r>
      <w:r w:rsidR="00361007">
        <w:t>virtualization software</w:t>
      </w:r>
      <w:r w:rsidR="00526430">
        <w:t>,</w:t>
      </w:r>
      <w:r w:rsidR="00361007">
        <w:t xml:space="preserve"> and </w:t>
      </w:r>
      <w:r w:rsidR="00AC0DF1">
        <w:t>also download an image file that can be used to complete labs throughout the course</w:t>
      </w:r>
      <w:r w:rsidR="000005C2">
        <w:t>. For this lab, the virtual</w:t>
      </w:r>
      <w:r w:rsidR="00AE2097">
        <w:t xml:space="preserve"> machine</w:t>
      </w:r>
      <w:r w:rsidR="00AC0DF1">
        <w:t xml:space="preserve"> is running</w:t>
      </w:r>
      <w:r w:rsidR="000005C2">
        <w:t xml:space="preserve"> Linux.</w:t>
      </w:r>
    </w:p>
    <w:p w14:paraId="51328D6C" w14:textId="77777777" w:rsidR="00231DCA" w:rsidRPr="001F4F1B" w:rsidRDefault="00E15587" w:rsidP="005D05FD">
      <w:pPr>
        <w:pStyle w:val="StepHead"/>
        <w:outlineLvl w:val="1"/>
      </w:pPr>
      <w:r>
        <w:t>Download and install VirtualBox</w:t>
      </w:r>
    </w:p>
    <w:p w14:paraId="1B684287" w14:textId="77777777" w:rsidR="00231DCA" w:rsidRDefault="00AE2097" w:rsidP="008A4696">
      <w:pPr>
        <w:pStyle w:val="BodyTextL25"/>
      </w:pPr>
      <w:r>
        <w:t xml:space="preserve">VMware </w:t>
      </w:r>
      <w:r w:rsidR="000566AB">
        <w:t xml:space="preserve">Workstation </w:t>
      </w:r>
      <w:r>
        <w:t xml:space="preserve">Player and Oracle VirtualBox are </w:t>
      </w:r>
      <w:r w:rsidR="00FA4449">
        <w:t xml:space="preserve">two virtualization </w:t>
      </w:r>
      <w:r w:rsidR="00FA4449" w:rsidRPr="0035566F">
        <w:rPr>
          <w:noProof/>
        </w:rPr>
        <w:t>programs that you can download and install</w:t>
      </w:r>
      <w:r w:rsidRPr="0035566F">
        <w:rPr>
          <w:noProof/>
        </w:rPr>
        <w:t xml:space="preserve"> </w:t>
      </w:r>
      <w:r w:rsidR="00AC0DF1" w:rsidRPr="0035566F">
        <w:rPr>
          <w:noProof/>
        </w:rPr>
        <w:t>to</w:t>
      </w:r>
      <w:r w:rsidR="00AC0DF1">
        <w:t xml:space="preserve"> support the image file</w:t>
      </w:r>
      <w:r w:rsidR="00647F93">
        <w:t xml:space="preserve">. In this lab, </w:t>
      </w:r>
      <w:r w:rsidR="00526430">
        <w:t xml:space="preserve">you </w:t>
      </w:r>
      <w:r w:rsidR="00647F93">
        <w:t>will us</w:t>
      </w:r>
      <w:r w:rsidR="00EA26D5">
        <w:t>e</w:t>
      </w:r>
      <w:r w:rsidR="00526430">
        <w:t xml:space="preserve"> </w:t>
      </w:r>
      <w:r w:rsidR="00E15587">
        <w:t>VirtualBox</w:t>
      </w:r>
      <w:r w:rsidR="00526430">
        <w:t>.</w:t>
      </w:r>
    </w:p>
    <w:p w14:paraId="09CCE3CD" w14:textId="77777777" w:rsidR="00526430" w:rsidRDefault="00AE2097" w:rsidP="00647F93">
      <w:pPr>
        <w:pStyle w:val="SubStepAlpha"/>
      </w:pPr>
      <w:r>
        <w:t>Navigate</w:t>
      </w:r>
      <w:r w:rsidR="00647F93">
        <w:t xml:space="preserve"> to </w:t>
      </w:r>
      <w:hyperlink r:id="rId8" w:history="1">
        <w:r w:rsidR="005706E3" w:rsidRPr="005706E3">
          <w:rPr>
            <w:rStyle w:val="Hyperlink"/>
          </w:rPr>
          <w:t>http://www.oracle.com/technetwork/server-storage/virtualbox/downloads/index.html</w:t>
        </w:r>
      </w:hyperlink>
      <w:r w:rsidR="00647F93">
        <w:t>.</w:t>
      </w:r>
    </w:p>
    <w:p w14:paraId="144BF024" w14:textId="77777777" w:rsidR="00526430" w:rsidRDefault="005706E3" w:rsidP="00647F93">
      <w:pPr>
        <w:pStyle w:val="SubStepAlpha"/>
      </w:pPr>
      <w:r w:rsidRPr="000005C2">
        <w:rPr>
          <w:noProof/>
        </w:rPr>
        <w:t>Cho</w:t>
      </w:r>
      <w:r w:rsidR="00AE2097">
        <w:rPr>
          <w:noProof/>
        </w:rPr>
        <w:t>o</w:t>
      </w:r>
      <w:r w:rsidRPr="000005C2">
        <w:rPr>
          <w:noProof/>
        </w:rPr>
        <w:t>se</w:t>
      </w:r>
      <w:r>
        <w:t xml:space="preserve"> and download the </w:t>
      </w:r>
      <w:r w:rsidR="000E7BDF">
        <w:t>appropriate</w:t>
      </w:r>
      <w:r>
        <w:t xml:space="preserve"> </w:t>
      </w:r>
      <w:r w:rsidR="000E7BDF">
        <w:t xml:space="preserve">installation file based on your </w:t>
      </w:r>
      <w:r w:rsidR="00AC0DF1">
        <w:t>operating system</w:t>
      </w:r>
      <w:r w:rsidR="000E7BDF">
        <w:t>.</w:t>
      </w:r>
    </w:p>
    <w:p w14:paraId="40483F30" w14:textId="77777777" w:rsidR="000A7C8B" w:rsidRPr="000A019D" w:rsidRDefault="00526430" w:rsidP="00647F93">
      <w:pPr>
        <w:pStyle w:val="SubStepAlpha"/>
      </w:pPr>
      <w:r>
        <w:t xml:space="preserve">When </w:t>
      </w:r>
      <w:r w:rsidR="005706E3">
        <w:t xml:space="preserve">you have downloaded </w:t>
      </w:r>
      <w:r w:rsidR="000E7BDF">
        <w:t xml:space="preserve">the </w:t>
      </w:r>
      <w:r w:rsidR="005706E3">
        <w:t xml:space="preserve">VirtualBox </w:t>
      </w:r>
      <w:r w:rsidR="000A7C8B">
        <w:t xml:space="preserve">installation file, </w:t>
      </w:r>
      <w:r w:rsidR="000A7C8B" w:rsidRPr="0035566F">
        <w:t>run</w:t>
      </w:r>
      <w:r w:rsidR="000A7C8B" w:rsidRPr="0035566F">
        <w:rPr>
          <w:noProof/>
        </w:rPr>
        <w:t xml:space="preserve"> the ins</w:t>
      </w:r>
      <w:r w:rsidR="000A7C8B" w:rsidRPr="0035566F">
        <w:t>talle</w:t>
      </w:r>
      <w:r w:rsidR="000A7C8B" w:rsidRPr="0035566F">
        <w:rPr>
          <w:noProof/>
        </w:rPr>
        <w:t>r and accept the default installation</w:t>
      </w:r>
      <w:r w:rsidR="000A7C8B">
        <w:t xml:space="preserve"> settings.</w:t>
      </w:r>
    </w:p>
    <w:p w14:paraId="2EACF16D" w14:textId="77777777" w:rsidR="00231DCA" w:rsidRDefault="000A7C8B" w:rsidP="005D05FD">
      <w:pPr>
        <w:pStyle w:val="StepHead"/>
        <w:outlineLvl w:val="1"/>
      </w:pPr>
      <w:r>
        <w:t>Do</w:t>
      </w:r>
      <w:r w:rsidR="005706E3">
        <w:t>wnload the Virtual Machine image file</w:t>
      </w:r>
    </w:p>
    <w:p w14:paraId="3BB6A609" w14:textId="77777777" w:rsidR="000E7BDF" w:rsidRDefault="00A574D8">
      <w:pPr>
        <w:pStyle w:val="BodyTextL25"/>
      </w:pPr>
      <w:r w:rsidRPr="00AC0DF1">
        <w:t>Th</w:t>
      </w:r>
      <w:r w:rsidR="000E7BDF" w:rsidRPr="00AC0DF1">
        <w:t>e</w:t>
      </w:r>
      <w:r w:rsidR="00654A17" w:rsidRPr="00AC0DF1">
        <w:t xml:space="preserve"> image </w:t>
      </w:r>
      <w:r w:rsidRPr="00AC0DF1">
        <w:t xml:space="preserve">file </w:t>
      </w:r>
      <w:r w:rsidR="00654A17" w:rsidRPr="00AC0DF1">
        <w:t xml:space="preserve">was created </w:t>
      </w:r>
      <w:r w:rsidR="00654A17" w:rsidRPr="00AC0DF1">
        <w:rPr>
          <w:noProof/>
        </w:rPr>
        <w:t>in accordance</w:t>
      </w:r>
      <w:r w:rsidR="00654A17" w:rsidRPr="00AC0DF1">
        <w:t xml:space="preserve"> </w:t>
      </w:r>
      <w:r w:rsidR="000E7BDF" w:rsidRPr="00AC0DF1">
        <w:t>with</w:t>
      </w:r>
      <w:r w:rsidR="00654A17" w:rsidRPr="00AC0DF1">
        <w:t xml:space="preserve"> </w:t>
      </w:r>
      <w:r w:rsidR="00AC0DF1" w:rsidRPr="00AC0DF1">
        <w:t xml:space="preserve">the </w:t>
      </w:r>
      <w:r w:rsidR="00654A17" w:rsidRPr="00AC0DF1">
        <w:t>Open Virtualization Format</w:t>
      </w:r>
      <w:r w:rsidR="00AE2097" w:rsidRPr="00AC0DF1">
        <w:t xml:space="preserve"> </w:t>
      </w:r>
      <w:r w:rsidR="00654A17" w:rsidRPr="00AC0DF1">
        <w:t xml:space="preserve">(OVF). </w:t>
      </w:r>
      <w:r w:rsidR="00654A17" w:rsidRPr="0035566F">
        <w:rPr>
          <w:noProof/>
        </w:rPr>
        <w:t>OVF is an</w:t>
      </w:r>
      <w:r w:rsidR="00AE2097" w:rsidRPr="0035566F">
        <w:rPr>
          <w:noProof/>
        </w:rPr>
        <w:t xml:space="preserve"> </w:t>
      </w:r>
      <w:r w:rsidR="00654A17" w:rsidRPr="0035566F">
        <w:rPr>
          <w:noProof/>
        </w:rPr>
        <w:t>open standard</w:t>
      </w:r>
      <w:r w:rsidR="00AE2097" w:rsidRPr="0035566F">
        <w:rPr>
          <w:noProof/>
        </w:rPr>
        <w:t xml:space="preserve"> </w:t>
      </w:r>
      <w:r w:rsidR="00654A17" w:rsidRPr="0035566F">
        <w:rPr>
          <w:noProof/>
        </w:rPr>
        <w:t>for packaging and distributing</w:t>
      </w:r>
      <w:r w:rsidR="00AE2097" w:rsidRPr="0035566F">
        <w:rPr>
          <w:noProof/>
        </w:rPr>
        <w:t xml:space="preserve"> </w:t>
      </w:r>
      <w:r w:rsidR="00654A17" w:rsidRPr="0035566F">
        <w:rPr>
          <w:noProof/>
        </w:rPr>
        <w:t xml:space="preserve">virtual appliances. An OVF package </w:t>
      </w:r>
      <w:r w:rsidR="0035566F" w:rsidRPr="0035566F">
        <w:t>has</w:t>
      </w:r>
      <w:r w:rsidR="00654A17" w:rsidRPr="0035566F">
        <w:rPr>
          <w:noProof/>
        </w:rPr>
        <w:t xml:space="preserve"> several files placed in</w:t>
      </w:r>
      <w:r w:rsidR="0035566F">
        <w:rPr>
          <w:noProof/>
        </w:rPr>
        <w:t>to</w:t>
      </w:r>
      <w:r w:rsidR="00654A17" w:rsidRPr="0035566F">
        <w:rPr>
          <w:noProof/>
        </w:rPr>
        <w:t xml:space="preserve"> one directory.</w:t>
      </w:r>
      <w:r w:rsidR="00654A17" w:rsidRPr="00AC0DF1">
        <w:t xml:space="preserve"> </w:t>
      </w:r>
      <w:r w:rsidR="00AC0DF1" w:rsidRPr="00AC0DF1">
        <w:t xml:space="preserve">This directory is then </w:t>
      </w:r>
      <w:r w:rsidR="00654A17" w:rsidRPr="00AC0DF1">
        <w:rPr>
          <w:noProof/>
        </w:rPr>
        <w:t>distributed</w:t>
      </w:r>
      <w:r w:rsidR="00654A17" w:rsidRPr="00AC0DF1">
        <w:t xml:space="preserve"> as an</w:t>
      </w:r>
      <w:r w:rsidR="00AE2097" w:rsidRPr="00AC0DF1">
        <w:t xml:space="preserve"> </w:t>
      </w:r>
      <w:r w:rsidR="00654A17" w:rsidRPr="00AC0DF1">
        <w:t>OVA</w:t>
      </w:r>
      <w:r w:rsidR="00AE2097" w:rsidRPr="00AC0DF1">
        <w:t xml:space="preserve"> </w:t>
      </w:r>
      <w:r w:rsidR="00654A17" w:rsidRPr="00AC0DF1">
        <w:rPr>
          <w:noProof/>
        </w:rPr>
        <w:t>package</w:t>
      </w:r>
      <w:r w:rsidR="000E7BDF" w:rsidRPr="00AC0DF1">
        <w:rPr>
          <w:noProof/>
        </w:rPr>
        <w:t>.</w:t>
      </w:r>
      <w:r w:rsidR="000E7BDF" w:rsidRPr="00AC0DF1">
        <w:t xml:space="preserve"> </w:t>
      </w:r>
      <w:r w:rsidR="00AC0DF1" w:rsidRPr="00AC0DF1">
        <w:t xml:space="preserve">This </w:t>
      </w:r>
      <w:r w:rsidR="000E7BDF" w:rsidRPr="00AC0DF1">
        <w:t>package c</w:t>
      </w:r>
      <w:r w:rsidR="00AC0DF1" w:rsidRPr="00AC0DF1">
        <w:t>ontains</w:t>
      </w:r>
      <w:r w:rsidR="000E7BDF" w:rsidRPr="00AC0DF1">
        <w:t xml:space="preserve"> all</w:t>
      </w:r>
      <w:r w:rsidR="00AC0DF1" w:rsidRPr="00AC0DF1">
        <w:t xml:space="preserve"> of</w:t>
      </w:r>
      <w:r w:rsidR="000E7BDF" w:rsidRPr="00AC0DF1">
        <w:t xml:space="preserve"> the OVF files necessary for the deployment of the virtual machine. </w:t>
      </w:r>
      <w:r w:rsidR="000B20AE" w:rsidRPr="00AC0DF1">
        <w:t xml:space="preserve">The virtual machine used in this lab </w:t>
      </w:r>
      <w:r w:rsidR="000B20AE" w:rsidRPr="00AC0DF1">
        <w:rPr>
          <w:noProof/>
        </w:rPr>
        <w:t>was exported</w:t>
      </w:r>
      <w:r w:rsidR="000B20AE" w:rsidRPr="00AC0DF1">
        <w:t xml:space="preserve"> in accordance </w:t>
      </w:r>
      <w:r w:rsidR="000E7BDF" w:rsidRPr="00AC0DF1">
        <w:t>with</w:t>
      </w:r>
      <w:r w:rsidR="000B20AE" w:rsidRPr="00AC0DF1">
        <w:t xml:space="preserve"> the OVF standard.</w:t>
      </w:r>
    </w:p>
    <w:p w14:paraId="7D6D110A" w14:textId="692C2052" w:rsidR="00BA070F" w:rsidRDefault="000D6EF3" w:rsidP="00BA070F">
      <w:pPr>
        <w:pStyle w:val="BodyTextL25"/>
      </w:pPr>
      <w:r>
        <w:lastRenderedPageBreak/>
        <w:t>Click</w:t>
      </w:r>
      <w:r w:rsidR="000E7BDF">
        <w:t xml:space="preserve"> </w:t>
      </w:r>
      <w:hyperlink r:id="rId9" w:history="1">
        <w:r w:rsidR="00EB26F1">
          <w:rPr>
            <w:rStyle w:val="Hyperlink"/>
          </w:rPr>
          <w:t>here</w:t>
        </w:r>
      </w:hyperlink>
      <w:r w:rsidR="0096532D">
        <w:t xml:space="preserve"> </w:t>
      </w:r>
      <w:r w:rsidR="000E7BDF">
        <w:t xml:space="preserve">to download </w:t>
      </w:r>
      <w:r w:rsidR="000E7BDF" w:rsidRPr="0035566F">
        <w:rPr>
          <w:noProof/>
        </w:rPr>
        <w:t>the virtual</w:t>
      </w:r>
      <w:r w:rsidR="00AC0DF1">
        <w:t xml:space="preserve"> machine image file.</w:t>
      </w:r>
    </w:p>
    <w:p w14:paraId="690C6D07" w14:textId="6F2CC1B3" w:rsidR="000E7BDF" w:rsidRDefault="00BA070F" w:rsidP="00BA070F">
      <w:pPr>
        <w:pStyle w:val="BodyTextL25"/>
      </w:pPr>
      <w:r>
        <w:rPr>
          <w:b/>
        </w:rPr>
        <w:t>Note</w:t>
      </w:r>
      <w:r>
        <w:t>: T</w:t>
      </w:r>
      <w:r w:rsidR="00AE5BBC">
        <w:t>his file is 2.5</w:t>
      </w:r>
      <w:r>
        <w:t xml:space="preserve"> </w:t>
      </w:r>
      <w:r w:rsidR="00AE5BBC">
        <w:t>GB in size, and it may take over an hour to download, depending on the speed of your Internet connection.</w:t>
      </w:r>
    </w:p>
    <w:p w14:paraId="1CBF8381" w14:textId="77777777" w:rsidR="00231DCA" w:rsidRPr="00164274" w:rsidRDefault="000B20AE" w:rsidP="00231DCA">
      <w:pPr>
        <w:pStyle w:val="PartHead"/>
      </w:pPr>
      <w:r>
        <w:t xml:space="preserve">Import the </w:t>
      </w:r>
      <w:r w:rsidR="00DA6AD9" w:rsidRPr="00164274">
        <w:t>Virtual Machine</w:t>
      </w:r>
      <w:r>
        <w:t xml:space="preserve"> into</w:t>
      </w:r>
      <w:r w:rsidR="00AC0DF1">
        <w:t xml:space="preserve"> the</w:t>
      </w:r>
      <w:r>
        <w:t xml:space="preserve"> VirtualBox </w:t>
      </w:r>
      <w:r w:rsidR="00D3300A">
        <w:t>I</w:t>
      </w:r>
      <w:r>
        <w:t>nventory</w:t>
      </w:r>
    </w:p>
    <w:p w14:paraId="7A24BD28" w14:textId="77777777" w:rsidR="00231DCA" w:rsidRDefault="00231DCA" w:rsidP="001A67A4">
      <w:pPr>
        <w:pStyle w:val="BodyTextL25"/>
      </w:pPr>
      <w:r>
        <w:t xml:space="preserve">In Part 2, </w:t>
      </w:r>
      <w:r w:rsidR="005B4400">
        <w:t xml:space="preserve">you will </w:t>
      </w:r>
      <w:r w:rsidR="000B20AE">
        <w:t xml:space="preserve">import the </w:t>
      </w:r>
      <w:r w:rsidR="005B4400">
        <w:t>virtual machine</w:t>
      </w:r>
      <w:r w:rsidR="00AE2097">
        <w:t xml:space="preserve"> image</w:t>
      </w:r>
      <w:r w:rsidR="005B4400">
        <w:t xml:space="preserve"> </w:t>
      </w:r>
      <w:r w:rsidR="000B20AE">
        <w:t>into VirtualBox</w:t>
      </w:r>
      <w:r w:rsidR="00AC0DF1">
        <w:t xml:space="preserve"> and</w:t>
      </w:r>
      <w:r w:rsidR="000E7BDF">
        <w:t xml:space="preserve"> start the virtual machine.</w:t>
      </w:r>
    </w:p>
    <w:p w14:paraId="6E79AACE" w14:textId="77777777" w:rsidR="00231DCA" w:rsidRPr="00BA5235" w:rsidRDefault="00D3300A" w:rsidP="005D05FD">
      <w:pPr>
        <w:pStyle w:val="StepHead"/>
        <w:outlineLvl w:val="1"/>
      </w:pPr>
      <w:r>
        <w:t>Import the virtual machine file into VirtualBox</w:t>
      </w:r>
    </w:p>
    <w:p w14:paraId="4C9A83AA" w14:textId="77777777" w:rsidR="009A617E" w:rsidRDefault="006A3C0D" w:rsidP="009A617E">
      <w:pPr>
        <w:pStyle w:val="SubStepAlpha"/>
      </w:pPr>
      <w:r>
        <w:t>Open</w:t>
      </w:r>
      <w:r w:rsidR="009A617E">
        <w:t xml:space="preserve"> </w:t>
      </w:r>
      <w:r w:rsidR="00D3300A">
        <w:rPr>
          <w:b/>
        </w:rPr>
        <w:t>VirtualBox</w:t>
      </w:r>
      <w:r w:rsidR="00225E27">
        <w:t xml:space="preserve">. Click </w:t>
      </w:r>
      <w:r w:rsidR="00D3300A" w:rsidRPr="00D3300A">
        <w:rPr>
          <w:b/>
        </w:rPr>
        <w:t>File</w:t>
      </w:r>
      <w:r w:rsidR="00AC0DF1">
        <w:t xml:space="preserve"> </w:t>
      </w:r>
      <w:r w:rsidR="00AC0DF1" w:rsidRPr="00AC0DF1">
        <w:rPr>
          <w:b/>
        </w:rPr>
        <w:t>&gt;</w:t>
      </w:r>
      <w:r w:rsidR="00225E27">
        <w:t xml:space="preserve"> </w:t>
      </w:r>
      <w:r w:rsidR="00D3300A" w:rsidRPr="00D3300A">
        <w:rPr>
          <w:b/>
        </w:rPr>
        <w:t xml:space="preserve">Import </w:t>
      </w:r>
      <w:r w:rsidR="00D3300A" w:rsidRPr="000005C2">
        <w:rPr>
          <w:b/>
          <w:noProof/>
        </w:rPr>
        <w:t>Appliance...</w:t>
      </w:r>
      <w:r w:rsidR="00225E27">
        <w:rPr>
          <w:noProof/>
        </w:rPr>
        <w:t xml:space="preserve"> to import the virtual machine image.</w:t>
      </w:r>
    </w:p>
    <w:p w14:paraId="5EBA0113" w14:textId="77777777" w:rsidR="00231DCA" w:rsidRPr="009A617E" w:rsidRDefault="00EA26D5" w:rsidP="009A617E">
      <w:pPr>
        <w:pStyle w:val="SubStepAlpha"/>
      </w:pPr>
      <w:r>
        <w:t xml:space="preserve">A new window will appear. </w:t>
      </w:r>
      <w:r w:rsidR="00D3300A">
        <w:t xml:space="preserve">Specify the location of </w:t>
      </w:r>
      <w:r w:rsidR="00D3300A" w:rsidRPr="0035566F">
        <w:rPr>
          <w:noProof/>
        </w:rPr>
        <w:t>the .</w:t>
      </w:r>
      <w:r w:rsidR="00D3300A">
        <w:t>OVA</w:t>
      </w:r>
      <w:r w:rsidR="000E7BDF">
        <w:t xml:space="preserve"> file</w:t>
      </w:r>
      <w:r w:rsidR="00D3300A">
        <w:t>.</w:t>
      </w:r>
    </w:p>
    <w:p w14:paraId="20C81A75" w14:textId="77777777" w:rsidR="00231DCA" w:rsidRDefault="00AE6731" w:rsidP="009A617E">
      <w:pPr>
        <w:pStyle w:val="SubStepAlpha"/>
      </w:pPr>
      <w:r>
        <w:t xml:space="preserve">The appliance settings appear. </w:t>
      </w:r>
      <w:r w:rsidR="000E7BDF" w:rsidRPr="0035566F">
        <w:rPr>
          <w:noProof/>
        </w:rPr>
        <w:t>Check</w:t>
      </w:r>
      <w:r w:rsidR="00D3300A" w:rsidRPr="0035566F">
        <w:rPr>
          <w:noProof/>
        </w:rPr>
        <w:t xml:space="preserve"> the </w:t>
      </w:r>
      <w:r w:rsidR="00D3300A" w:rsidRPr="0035566F">
        <w:rPr>
          <w:b/>
          <w:noProof/>
        </w:rPr>
        <w:t>Reinitialize the MAC address of all network</w:t>
      </w:r>
      <w:r w:rsidR="00D3300A" w:rsidRPr="00D3300A">
        <w:rPr>
          <w:b/>
        </w:rPr>
        <w:t xml:space="preserve"> cards</w:t>
      </w:r>
      <w:r w:rsidR="00D3300A">
        <w:t xml:space="preserve"> box at bottom of th</w:t>
      </w:r>
      <w:r w:rsidR="00E108A6">
        <w:t>e</w:t>
      </w:r>
      <w:r w:rsidR="00D3300A">
        <w:t xml:space="preserve"> window. </w:t>
      </w:r>
      <w:r w:rsidR="00AC0DF1">
        <w:t>Leave all other settings as default</w:t>
      </w:r>
      <w:r w:rsidR="000E7BDF">
        <w:t>.</w:t>
      </w:r>
      <w:r w:rsidR="00D3300A">
        <w:t xml:space="preserve"> Click </w:t>
      </w:r>
      <w:r w:rsidR="00AC0DF1">
        <w:rPr>
          <w:b/>
        </w:rPr>
        <w:t>Import</w:t>
      </w:r>
      <w:r w:rsidR="00561764">
        <w:t>.</w:t>
      </w:r>
    </w:p>
    <w:p w14:paraId="37ABCB34" w14:textId="77777777" w:rsidR="00DA0F3F" w:rsidRPr="00DA0F3F" w:rsidRDefault="00AC0DF1" w:rsidP="005D05FD">
      <w:pPr>
        <w:pStyle w:val="SubStepAlpha"/>
      </w:pPr>
      <w:r w:rsidRPr="0035566F">
        <w:rPr>
          <w:noProof/>
        </w:rPr>
        <w:t>When</w:t>
      </w:r>
      <w:r w:rsidR="000B72A4" w:rsidRPr="0035566F">
        <w:rPr>
          <w:noProof/>
        </w:rPr>
        <w:t xml:space="preserve"> the import process </w:t>
      </w:r>
      <w:r w:rsidRPr="0035566F">
        <w:rPr>
          <w:noProof/>
        </w:rPr>
        <w:t>is complete, y</w:t>
      </w:r>
      <w:r w:rsidR="000B72A4" w:rsidRPr="0035566F">
        <w:rPr>
          <w:noProof/>
        </w:rPr>
        <w:t xml:space="preserve">ou </w:t>
      </w:r>
      <w:r w:rsidRPr="0035566F">
        <w:rPr>
          <w:noProof/>
        </w:rPr>
        <w:t>will</w:t>
      </w:r>
      <w:r w:rsidR="000B72A4">
        <w:t xml:space="preserve"> see the new Virtual Machine added to </w:t>
      </w:r>
      <w:r w:rsidR="000E7BDF">
        <w:t xml:space="preserve">the </w:t>
      </w:r>
      <w:r w:rsidR="000B72A4">
        <w:t xml:space="preserve">VirtualBox inventory </w:t>
      </w:r>
      <w:r>
        <w:t>i</w:t>
      </w:r>
      <w:r w:rsidR="000B72A4">
        <w:t>n the left</w:t>
      </w:r>
      <w:r>
        <w:t xml:space="preserve"> panel. </w:t>
      </w:r>
      <w:r w:rsidRPr="0035566F">
        <w:rPr>
          <w:noProof/>
        </w:rPr>
        <w:t>T</w:t>
      </w:r>
      <w:r w:rsidR="00225E27" w:rsidRPr="0035566F">
        <w:rPr>
          <w:noProof/>
        </w:rPr>
        <w:t xml:space="preserve">he virtual machine is </w:t>
      </w:r>
      <w:r w:rsidRPr="0035566F">
        <w:rPr>
          <w:noProof/>
        </w:rPr>
        <w:t xml:space="preserve">now </w:t>
      </w:r>
      <w:r w:rsidR="000B72A4" w:rsidRPr="0035566F">
        <w:rPr>
          <w:noProof/>
        </w:rPr>
        <w:t xml:space="preserve">ready </w:t>
      </w:r>
      <w:r w:rsidR="0035566F" w:rsidRPr="0035566F">
        <w:t>to</w:t>
      </w:r>
      <w:r w:rsidR="000B72A4" w:rsidRPr="0035566F">
        <w:t xml:space="preserve"> </w:t>
      </w:r>
      <w:r w:rsidR="000B72A4" w:rsidRPr="0035566F">
        <w:rPr>
          <w:noProof/>
        </w:rPr>
        <w:t>use.</w:t>
      </w:r>
    </w:p>
    <w:p w14:paraId="549F556B" w14:textId="77777777" w:rsidR="00231DCA" w:rsidRPr="00BA5235" w:rsidRDefault="000B72A4" w:rsidP="005D05FD">
      <w:pPr>
        <w:pStyle w:val="StepHead"/>
        <w:outlineLvl w:val="1"/>
      </w:pPr>
      <w:r>
        <w:t>Start the virtual machine</w:t>
      </w:r>
      <w:r w:rsidR="00E108A6">
        <w:t xml:space="preserve"> and log in</w:t>
      </w:r>
    </w:p>
    <w:p w14:paraId="7F9CC74E" w14:textId="77777777" w:rsidR="00231DCA" w:rsidRPr="006D37A8" w:rsidRDefault="00E108A6" w:rsidP="008402F2">
      <w:pPr>
        <w:pStyle w:val="SubStepAlpha"/>
      </w:pPr>
      <w:r>
        <w:t>In the inventory shown on the left, select the virtual machine</w:t>
      </w:r>
      <w:r w:rsidR="00AC0DF1">
        <w:t xml:space="preserve"> you wish to use</w:t>
      </w:r>
      <w:r w:rsidR="00C464AA">
        <w:t>.</w:t>
      </w:r>
    </w:p>
    <w:p w14:paraId="54C982FC" w14:textId="0A8F8B95" w:rsidR="004E5750" w:rsidRPr="003422E7" w:rsidRDefault="00E108A6" w:rsidP="00231E63">
      <w:pPr>
        <w:pStyle w:val="SubStepAlpha"/>
      </w:pPr>
      <w:r>
        <w:t xml:space="preserve">Click the </w:t>
      </w:r>
      <w:r>
        <w:rPr>
          <w:b/>
        </w:rPr>
        <w:t>Start</w:t>
      </w:r>
      <w:r>
        <w:t xml:space="preserve"> button. It </w:t>
      </w:r>
      <w:r w:rsidRPr="000005C2">
        <w:rPr>
          <w:noProof/>
        </w:rPr>
        <w:t>is</w:t>
      </w:r>
      <w:r w:rsidR="00AC0DF1">
        <w:rPr>
          <w:noProof/>
        </w:rPr>
        <w:t xml:space="preserve"> </w:t>
      </w:r>
      <w:r w:rsidR="00AC0DF1" w:rsidRPr="0035566F">
        <w:rPr>
          <w:noProof/>
        </w:rPr>
        <w:t>the green</w:t>
      </w:r>
      <w:r w:rsidR="00AC0DF1">
        <w:rPr>
          <w:noProof/>
        </w:rPr>
        <w:t xml:space="preserve"> arrow</w:t>
      </w:r>
      <w:r w:rsidRPr="000005C2">
        <w:rPr>
          <w:noProof/>
        </w:rPr>
        <w:t xml:space="preserve"> located</w:t>
      </w:r>
      <w:r>
        <w:t xml:space="preserve"> </w:t>
      </w:r>
      <w:r w:rsidR="004168F2">
        <w:t>at</w:t>
      </w:r>
      <w:r>
        <w:t xml:space="preserve"> the top portion of </w:t>
      </w:r>
      <w:r w:rsidR="000E7BDF">
        <w:t xml:space="preserve">the </w:t>
      </w:r>
      <w:r>
        <w:t>Vi</w:t>
      </w:r>
      <w:r w:rsidR="003A1638">
        <w:t>r</w:t>
      </w:r>
      <w:r>
        <w:t xml:space="preserve">tualBox application window. </w:t>
      </w:r>
      <w:r w:rsidRPr="0035566F">
        <w:rPr>
          <w:noProof/>
        </w:rPr>
        <w:t>A new window will appear</w:t>
      </w:r>
      <w:r w:rsidR="000005C2" w:rsidRPr="0035566F">
        <w:rPr>
          <w:noProof/>
        </w:rPr>
        <w:t>,</w:t>
      </w:r>
      <w:r w:rsidRPr="0035566F">
        <w:rPr>
          <w:noProof/>
        </w:rPr>
        <w:t xml:space="preserve"> and the virtual</w:t>
      </w:r>
      <w:r>
        <w:t xml:space="preserve"> machine boot process will start.</w:t>
      </w:r>
    </w:p>
    <w:p w14:paraId="3C96E895" w14:textId="276C740C" w:rsidR="00231DCA" w:rsidRPr="00E264EC" w:rsidRDefault="006B6BD4" w:rsidP="003422E7">
      <w:pPr>
        <w:pStyle w:val="BodyTextL50"/>
      </w:pPr>
      <w:r w:rsidRPr="003422E7">
        <w:rPr>
          <w:b/>
        </w:rPr>
        <w:t>Note</w:t>
      </w:r>
      <w:r w:rsidRPr="003422E7">
        <w:t>:</w:t>
      </w:r>
      <w:r>
        <w:t xml:space="preserve"> If the virtual machin</w:t>
      </w:r>
      <w:r w:rsidR="0073190D">
        <w:t>e fails to start</w:t>
      </w:r>
      <w:r w:rsidR="002658F7">
        <w:t>,</w:t>
      </w:r>
      <w:r w:rsidR="0073190D">
        <w:t xml:space="preserve"> </w:t>
      </w:r>
      <w:r w:rsidR="002658F7">
        <w:t>either disable</w:t>
      </w:r>
      <w:r>
        <w:t xml:space="preserve"> the USB Controller by going into the virtual machine’s settings</w:t>
      </w:r>
      <w:r w:rsidR="0073190D">
        <w:t xml:space="preserve"> and u</w:t>
      </w:r>
      <w:r w:rsidR="002658F7">
        <w:t>nchecking the U</w:t>
      </w:r>
      <w:r w:rsidR="00CF316C">
        <w:t>SB controller setting under USB or go to the VirtualBox download webpage and download and install the Oracle VM VirtualBox Extension Pack.</w:t>
      </w:r>
    </w:p>
    <w:p w14:paraId="04656FAE" w14:textId="77777777" w:rsidR="00910387" w:rsidRDefault="000E7BDF" w:rsidP="003422E7">
      <w:pPr>
        <w:pStyle w:val="SubStepAlpha"/>
      </w:pPr>
      <w:r>
        <w:t xml:space="preserve">When </w:t>
      </w:r>
      <w:r w:rsidR="00DA0F3F">
        <w:t xml:space="preserve">the boot process is complete, the virtual machine will ask for a username and password. </w:t>
      </w:r>
      <w:r w:rsidR="00DA0F3F" w:rsidRPr="0035566F">
        <w:rPr>
          <w:noProof/>
        </w:rPr>
        <w:t>Use the following credentials to log into the</w:t>
      </w:r>
      <w:r w:rsidR="00DA0F3F">
        <w:t xml:space="preserve"> virtual machine:</w:t>
      </w:r>
    </w:p>
    <w:p w14:paraId="427A07A1" w14:textId="77777777" w:rsidR="00910387" w:rsidRDefault="00910387" w:rsidP="00910387">
      <w:pPr>
        <w:pStyle w:val="SubStepAlpha"/>
        <w:numPr>
          <w:ilvl w:val="0"/>
          <w:numId w:val="0"/>
        </w:numPr>
        <w:ind w:left="720"/>
      </w:pPr>
      <w:r w:rsidRPr="00DA0F3F">
        <w:rPr>
          <w:b/>
        </w:rPr>
        <w:t>Username:</w:t>
      </w:r>
      <w:r>
        <w:t xml:space="preserve"> </w:t>
      </w:r>
      <w:r w:rsidR="00AE6731">
        <w:t>cisco</w:t>
      </w:r>
    </w:p>
    <w:p w14:paraId="5E8385C6" w14:textId="77777777" w:rsidR="00910387" w:rsidRDefault="00910387" w:rsidP="00910387">
      <w:pPr>
        <w:pStyle w:val="SubStepAlpha"/>
        <w:numPr>
          <w:ilvl w:val="0"/>
          <w:numId w:val="0"/>
        </w:numPr>
        <w:ind w:left="720"/>
      </w:pPr>
      <w:r w:rsidRPr="00DA0F3F">
        <w:rPr>
          <w:b/>
        </w:rPr>
        <w:t>Password:</w:t>
      </w:r>
      <w:r>
        <w:t xml:space="preserve"> </w:t>
      </w:r>
      <w:r w:rsidR="00AE6731">
        <w:t>password</w:t>
      </w:r>
    </w:p>
    <w:p w14:paraId="76AFF869" w14:textId="77777777" w:rsidR="000E7BDF" w:rsidRDefault="00910387" w:rsidP="004D3088">
      <w:pPr>
        <w:pStyle w:val="SubStepAlpha"/>
        <w:numPr>
          <w:ilvl w:val="0"/>
          <w:numId w:val="0"/>
        </w:numPr>
        <w:ind w:left="720"/>
      </w:pPr>
      <w:r w:rsidRPr="0035566F">
        <w:rPr>
          <w:noProof/>
        </w:rPr>
        <w:t xml:space="preserve">You </w:t>
      </w:r>
      <w:r w:rsidR="00AC0DF1" w:rsidRPr="0035566F">
        <w:rPr>
          <w:noProof/>
        </w:rPr>
        <w:t>will</w:t>
      </w:r>
      <w:r w:rsidRPr="0035566F">
        <w:rPr>
          <w:noProof/>
        </w:rPr>
        <w:t xml:space="preserve"> be presented with a desktop environment</w:t>
      </w:r>
      <w:r w:rsidR="00225E27" w:rsidRPr="0035566F">
        <w:rPr>
          <w:noProof/>
        </w:rPr>
        <w:t>:</w:t>
      </w:r>
      <w:r>
        <w:t xml:space="preserve"> </w:t>
      </w:r>
      <w:r w:rsidR="00AC0DF1">
        <w:t xml:space="preserve">there is </w:t>
      </w:r>
      <w:r w:rsidR="00225E27">
        <w:t xml:space="preserve">a </w:t>
      </w:r>
      <w:r>
        <w:t xml:space="preserve">launcher bar at the bottom, icons </w:t>
      </w:r>
      <w:r w:rsidR="000E7BDF">
        <w:t>o</w:t>
      </w:r>
      <w:r>
        <w:t>n the desktop</w:t>
      </w:r>
      <w:r w:rsidR="00AC0DF1">
        <w:t>,</w:t>
      </w:r>
      <w:r>
        <w:t xml:space="preserve"> and an application menu </w:t>
      </w:r>
      <w:r w:rsidR="000E7BDF">
        <w:t>at</w:t>
      </w:r>
      <w:r>
        <w:t xml:space="preserve"> the top.</w:t>
      </w:r>
    </w:p>
    <w:p w14:paraId="57D9BB2B" w14:textId="77777777" w:rsidR="004D3088" w:rsidRDefault="000E7BDF" w:rsidP="005D05FD">
      <w:pPr>
        <w:pStyle w:val="BodyTextL25"/>
      </w:pPr>
      <w:r w:rsidRPr="00DA0F3F">
        <w:rPr>
          <w:b/>
        </w:rPr>
        <w:t>Note</w:t>
      </w:r>
      <w:r w:rsidRPr="00CA149D">
        <w:t xml:space="preserve">: </w:t>
      </w:r>
      <w:r>
        <w:t xml:space="preserve">The window running the virtual machine </w:t>
      </w:r>
      <w:r w:rsidRPr="000005C2">
        <w:rPr>
          <w:noProof/>
        </w:rPr>
        <w:t xml:space="preserve">is </w:t>
      </w:r>
      <w:r>
        <w:t>a</w:t>
      </w:r>
      <w:r w:rsidR="00AC0DF1">
        <w:t xml:space="preserve"> completely different computer than</w:t>
      </w:r>
      <w:r>
        <w:t xml:space="preserve"> your host. Functions such as copy and paste </w:t>
      </w:r>
      <w:r w:rsidR="00AC0DF1">
        <w:t>will not work between the two without special software tools installed</w:t>
      </w:r>
      <w:r>
        <w:t xml:space="preserve">. </w:t>
      </w:r>
      <w:r w:rsidR="00AC0DF1">
        <w:rPr>
          <w:noProof/>
        </w:rPr>
        <w:t xml:space="preserve">Notice </w:t>
      </w:r>
      <w:r w:rsidR="00AC0DF1" w:rsidRPr="0035566F">
        <w:rPr>
          <w:noProof/>
        </w:rPr>
        <w:t>the keyboard and mouse focus. When</w:t>
      </w:r>
      <w:r w:rsidRPr="0035566F">
        <w:rPr>
          <w:noProof/>
        </w:rPr>
        <w:t xml:space="preserve"> you click inside the virtual machine window,</w:t>
      </w:r>
      <w:r w:rsidR="00AC0DF1">
        <w:rPr>
          <w:noProof/>
        </w:rPr>
        <w:t xml:space="preserve"> your mouse and keyboard will operate the guest operating system</w:t>
      </w:r>
      <w:r w:rsidRPr="000005C2">
        <w:rPr>
          <w:noProof/>
        </w:rPr>
        <w:t>. Your host operating system will no longer detect keystrokes or mouse movements.</w:t>
      </w:r>
      <w:r>
        <w:t xml:space="preserve"> </w:t>
      </w:r>
      <w:r w:rsidR="00AC0DF1">
        <w:t>P</w:t>
      </w:r>
      <w:r>
        <w:t xml:space="preserve">ress the right </w:t>
      </w:r>
      <w:r w:rsidRPr="00A20E76">
        <w:rPr>
          <w:b/>
        </w:rPr>
        <w:t>CTRL</w:t>
      </w:r>
      <w:r>
        <w:rPr>
          <w:b/>
        </w:rPr>
        <w:t xml:space="preserve"> </w:t>
      </w:r>
      <w:r>
        <w:t>key</w:t>
      </w:r>
      <w:r w:rsidR="00AC0DF1">
        <w:t xml:space="preserve"> to return keyboard and mouse focus to the host operating system</w:t>
      </w:r>
      <w:r>
        <w:t xml:space="preserve">. </w:t>
      </w:r>
    </w:p>
    <w:p w14:paraId="56EE5788" w14:textId="77777777" w:rsidR="004D3088" w:rsidRPr="004D3088" w:rsidRDefault="004D3088" w:rsidP="005D05FD">
      <w:pPr>
        <w:pStyle w:val="StepHead"/>
        <w:outlineLvl w:val="1"/>
      </w:pPr>
      <w:r>
        <w:t>Familiarize yourself with the Virtual Machine</w:t>
      </w:r>
    </w:p>
    <w:p w14:paraId="10A0E05D" w14:textId="77777777" w:rsidR="004D3088" w:rsidRDefault="00AE6731" w:rsidP="005D05FD">
      <w:pPr>
        <w:pStyle w:val="BodyTextL25"/>
      </w:pPr>
      <w:r>
        <w:t>Use t</w:t>
      </w:r>
      <w:r w:rsidR="00AC0DF1">
        <w:t xml:space="preserve">he </w:t>
      </w:r>
      <w:r>
        <w:t xml:space="preserve">Ubuntu_CyberEss </w:t>
      </w:r>
      <w:r w:rsidR="004D3088">
        <w:t xml:space="preserve">virtual machine </w:t>
      </w:r>
      <w:r w:rsidR="00AC0DF1">
        <w:t>you just installed to complete the labs</w:t>
      </w:r>
      <w:r>
        <w:t xml:space="preserve"> that require Ubuntu</w:t>
      </w:r>
      <w:r w:rsidR="004D3088">
        <w:t xml:space="preserve"> in this course. </w:t>
      </w:r>
      <w:r w:rsidR="00AC0DF1">
        <w:rPr>
          <w:noProof/>
        </w:rPr>
        <w:t>F</w:t>
      </w:r>
      <w:r w:rsidR="000E7BDF" w:rsidRPr="00272691">
        <w:rPr>
          <w:noProof/>
        </w:rPr>
        <w:t>amiliarize yourself with the</w:t>
      </w:r>
      <w:r w:rsidR="000E7BDF">
        <w:t xml:space="preserve"> icons in the list below</w:t>
      </w:r>
      <w:r w:rsidR="004D3088">
        <w:t>:</w:t>
      </w:r>
    </w:p>
    <w:p w14:paraId="06CC0F1A" w14:textId="2CCA5C73" w:rsidR="004D3088" w:rsidRDefault="00910387" w:rsidP="003A1638">
      <w:pPr>
        <w:pStyle w:val="Bulletlevel1"/>
        <w:numPr>
          <w:ilvl w:val="0"/>
          <w:numId w:val="0"/>
        </w:numPr>
        <w:ind w:left="360"/>
      </w:pPr>
      <w:r>
        <w:t>The launcher</w:t>
      </w:r>
      <w:r w:rsidR="004D3088">
        <w:t xml:space="preserve"> icons are </w:t>
      </w:r>
      <w:r w:rsidR="00093F0C">
        <w:t xml:space="preserve">on the left </w:t>
      </w:r>
      <w:r w:rsidR="004D3088">
        <w:t xml:space="preserve">(from </w:t>
      </w:r>
      <w:r w:rsidR="00093F0C">
        <w:t>top</w:t>
      </w:r>
      <w:r w:rsidR="004D3088">
        <w:t xml:space="preserve"> to </w:t>
      </w:r>
      <w:r w:rsidR="00093F0C">
        <w:t>bottom</w:t>
      </w:r>
      <w:r w:rsidR="004D3088">
        <w:t>):</w:t>
      </w:r>
    </w:p>
    <w:p w14:paraId="5D6C1E94" w14:textId="6A497301" w:rsidR="004D3088" w:rsidRDefault="004D3088" w:rsidP="003A1638">
      <w:pPr>
        <w:pStyle w:val="Bulletlevel1"/>
      </w:pPr>
      <w:r>
        <w:t>S</w:t>
      </w:r>
      <w:r w:rsidR="00093F0C">
        <w:t>earch Tool</w:t>
      </w:r>
    </w:p>
    <w:p w14:paraId="17DDEE35" w14:textId="597C4F3F" w:rsidR="004D3088" w:rsidRDefault="00093F0C" w:rsidP="003A1638">
      <w:pPr>
        <w:pStyle w:val="Bulletlevel1"/>
      </w:pPr>
      <w:r>
        <w:t>File manager application</w:t>
      </w:r>
    </w:p>
    <w:p w14:paraId="380823F2" w14:textId="10F91C26" w:rsidR="004D3088" w:rsidRDefault="00093F0C" w:rsidP="003A1638">
      <w:pPr>
        <w:pStyle w:val="Bulletlevel1"/>
      </w:pPr>
      <w:r>
        <w:t>Firefox Web Browser</w:t>
      </w:r>
    </w:p>
    <w:p w14:paraId="6447793F" w14:textId="4498B28E" w:rsidR="004D3088" w:rsidRDefault="00093F0C" w:rsidP="002658F7">
      <w:pPr>
        <w:pStyle w:val="Bulletlevel1"/>
      </w:pPr>
      <w:r>
        <w:t>LibreOffice Writer</w:t>
      </w:r>
      <w:r w:rsidR="00E112BC">
        <w:t>,</w:t>
      </w:r>
      <w:r>
        <w:t xml:space="preserve"> </w:t>
      </w:r>
      <w:r w:rsidR="00E112BC">
        <w:t>LibreOffice Calc, LibreOffice Impress</w:t>
      </w:r>
    </w:p>
    <w:p w14:paraId="71361490" w14:textId="77777777" w:rsidR="00E112BC" w:rsidRDefault="00E112BC" w:rsidP="003A1638">
      <w:pPr>
        <w:pStyle w:val="Bulletlevel1"/>
      </w:pPr>
      <w:r>
        <w:t>Ubuntu Software Center</w:t>
      </w:r>
    </w:p>
    <w:p w14:paraId="54E4F17F" w14:textId="77777777" w:rsidR="00E112BC" w:rsidRDefault="00E112BC" w:rsidP="003A1638">
      <w:pPr>
        <w:pStyle w:val="Bulletlevel1"/>
      </w:pPr>
      <w:r>
        <w:t>Amazon</w:t>
      </w:r>
    </w:p>
    <w:p w14:paraId="2D2BE662" w14:textId="77777777" w:rsidR="00E112BC" w:rsidRDefault="00E112BC" w:rsidP="003A1638">
      <w:pPr>
        <w:pStyle w:val="Bulletlevel1"/>
      </w:pPr>
      <w:r>
        <w:t>System Settings</w:t>
      </w:r>
    </w:p>
    <w:p w14:paraId="021979FD" w14:textId="77777777" w:rsidR="00E112BC" w:rsidRDefault="00E112BC" w:rsidP="003A1638">
      <w:pPr>
        <w:pStyle w:val="Bulletlevel1"/>
      </w:pPr>
      <w:r>
        <w:t>Terminal</w:t>
      </w:r>
    </w:p>
    <w:p w14:paraId="25036232" w14:textId="3106D95D" w:rsidR="004D3088" w:rsidRDefault="00E112BC" w:rsidP="003A1638">
      <w:pPr>
        <w:pStyle w:val="Bulletlevel1"/>
      </w:pPr>
      <w:r>
        <w:t>Trash</w:t>
      </w:r>
    </w:p>
    <w:p w14:paraId="0DDAD8C1" w14:textId="77777777" w:rsidR="00DE481A" w:rsidRDefault="00DE481A" w:rsidP="005D05FD">
      <w:pPr>
        <w:pStyle w:val="SubStepAlpha"/>
      </w:pPr>
      <w:r>
        <w:t xml:space="preserve">Open </w:t>
      </w:r>
      <w:r w:rsidRPr="0035566F">
        <w:rPr>
          <w:noProof/>
        </w:rPr>
        <w:t>the terminal</w:t>
      </w:r>
      <w:r>
        <w:t xml:space="preserve"> </w:t>
      </w:r>
      <w:r w:rsidR="0088103C">
        <w:t>application</w:t>
      </w:r>
      <w:r>
        <w:t>. Type</w:t>
      </w:r>
      <w:r w:rsidR="00AE6731">
        <w:t xml:space="preserve"> the command</w:t>
      </w:r>
      <w:r>
        <w:t xml:space="preserve"> </w:t>
      </w:r>
      <w:r>
        <w:rPr>
          <w:b/>
        </w:rPr>
        <w:t>ip address</w:t>
      </w:r>
      <w:r>
        <w:t xml:space="preserve"> at the prompt to determine the IP address of your virtual machine.</w:t>
      </w:r>
    </w:p>
    <w:p w14:paraId="1FBA2D9F" w14:textId="77777777" w:rsidR="00DE481A" w:rsidRDefault="0096371A" w:rsidP="005D05FD">
      <w:pPr>
        <w:pStyle w:val="BodyTextL50"/>
      </w:pPr>
      <w:r w:rsidRPr="0035566F">
        <w:rPr>
          <w:noProof/>
        </w:rPr>
        <w:t>What are</w:t>
      </w:r>
      <w:r w:rsidR="00DE481A" w:rsidRPr="0035566F">
        <w:rPr>
          <w:noProof/>
        </w:rPr>
        <w:t xml:space="preserve"> the IP address</w:t>
      </w:r>
      <w:r w:rsidRPr="0035566F">
        <w:rPr>
          <w:noProof/>
        </w:rPr>
        <w:t>es</w:t>
      </w:r>
      <w:r w:rsidR="00DE481A" w:rsidRPr="0035566F">
        <w:rPr>
          <w:noProof/>
        </w:rPr>
        <w:t xml:space="preserve"> assigned to your</w:t>
      </w:r>
      <w:r w:rsidR="00DE481A">
        <w:t xml:space="preserve"> virtual machine?</w:t>
      </w:r>
    </w:p>
    <w:p w14:paraId="4474E781" w14:textId="77777777" w:rsidR="00DE481A" w:rsidRDefault="00DE481A" w:rsidP="005D05FD">
      <w:pPr>
        <w:pStyle w:val="BodyTextL50"/>
      </w:pPr>
      <w:r>
        <w:t>____________________________________________________________________________________</w:t>
      </w:r>
    </w:p>
    <w:p w14:paraId="7F8753C0" w14:textId="38FB23DC" w:rsidR="003E1872" w:rsidRDefault="00DE481A">
      <w:pPr>
        <w:pStyle w:val="SubStepAlpha"/>
      </w:pPr>
      <w:r>
        <w:t>Locate and launch the web browser</w:t>
      </w:r>
      <w:r w:rsidR="0088103C">
        <w:t xml:space="preserve"> application</w:t>
      </w:r>
      <w:r>
        <w:t xml:space="preserve">. </w:t>
      </w:r>
      <w:r w:rsidR="007E3F80">
        <w:t>Can you navigate to your favorite search engine</w:t>
      </w:r>
      <w:r w:rsidR="0096371A">
        <w:t>?</w:t>
      </w:r>
      <w:r w:rsidR="00ED2570">
        <w:t xml:space="preserve"> ____</w:t>
      </w:r>
      <w:bookmarkStart w:id="4" w:name="_GoBack"/>
      <w:bookmarkEnd w:id="4"/>
      <w:r w:rsidR="00ED2570">
        <w:t>_</w:t>
      </w:r>
    </w:p>
    <w:p w14:paraId="69D6A875" w14:textId="42AB2EE9" w:rsidR="00E134DA" w:rsidRPr="0035566F" w:rsidRDefault="00E363DA">
      <w:pPr>
        <w:pStyle w:val="SubStepAlpha"/>
        <w:rPr>
          <w:rStyle w:val="AnswerGray"/>
          <w:noProof/>
          <w:shd w:val="clear" w:color="auto" w:fill="auto"/>
        </w:rPr>
      </w:pPr>
      <w:r>
        <w:rPr>
          <w:rStyle w:val="AnswerGray"/>
          <w:shd w:val="clear" w:color="auto" w:fill="auto"/>
        </w:rPr>
        <w:t>Press the r</w:t>
      </w:r>
      <w:r w:rsidR="000746BD">
        <w:rPr>
          <w:rStyle w:val="AnswerGray"/>
          <w:shd w:val="clear" w:color="auto" w:fill="auto"/>
        </w:rPr>
        <w:t>ight ctr</w:t>
      </w:r>
      <w:r>
        <w:rPr>
          <w:rStyle w:val="AnswerGray"/>
          <w:shd w:val="clear" w:color="auto" w:fill="auto"/>
        </w:rPr>
        <w:t xml:space="preserve">l key to release the cursor from the virtual machine. </w:t>
      </w:r>
      <w:r w:rsidR="000746BD">
        <w:rPr>
          <w:rStyle w:val="AnswerGray"/>
          <w:shd w:val="clear" w:color="auto" w:fill="auto"/>
        </w:rPr>
        <w:t>Now g</w:t>
      </w:r>
      <w:r>
        <w:rPr>
          <w:rStyle w:val="AnswerGray"/>
          <w:shd w:val="clear" w:color="auto" w:fill="auto"/>
        </w:rPr>
        <w:t xml:space="preserve">o to the menu </w:t>
      </w:r>
      <w:r w:rsidR="000746BD">
        <w:rPr>
          <w:rStyle w:val="AnswerGray"/>
          <w:shd w:val="clear" w:color="auto" w:fill="auto"/>
        </w:rPr>
        <w:t xml:space="preserve">at the top of the virtual machine window </w:t>
      </w:r>
      <w:r>
        <w:rPr>
          <w:rStyle w:val="AnswerGray"/>
          <w:shd w:val="clear" w:color="auto" w:fill="auto"/>
        </w:rPr>
        <w:t xml:space="preserve">and choose </w:t>
      </w:r>
      <w:r w:rsidRPr="003422E7">
        <w:rPr>
          <w:rStyle w:val="AnswerGray"/>
          <w:b/>
          <w:shd w:val="clear" w:color="auto" w:fill="auto"/>
        </w:rPr>
        <w:t>File</w:t>
      </w:r>
      <w:r>
        <w:rPr>
          <w:rStyle w:val="AnswerGray"/>
          <w:shd w:val="clear" w:color="auto" w:fill="auto"/>
        </w:rPr>
        <w:t xml:space="preserve"> &gt; </w:t>
      </w:r>
      <w:r w:rsidR="00E134DA" w:rsidRPr="003422E7">
        <w:rPr>
          <w:rStyle w:val="AnswerGray"/>
          <w:b/>
          <w:shd w:val="clear" w:color="auto" w:fill="auto"/>
        </w:rPr>
        <w:t>Close</w:t>
      </w:r>
      <w:r w:rsidR="00E134DA">
        <w:rPr>
          <w:rStyle w:val="AnswerGray"/>
          <w:shd w:val="clear" w:color="auto" w:fill="auto"/>
        </w:rPr>
        <w:t xml:space="preserve"> </w:t>
      </w:r>
      <w:r>
        <w:rPr>
          <w:rStyle w:val="AnswerGray"/>
          <w:shd w:val="clear" w:color="auto" w:fill="auto"/>
        </w:rPr>
        <w:t xml:space="preserve">to close </w:t>
      </w:r>
      <w:r w:rsidR="0088103C">
        <w:rPr>
          <w:rStyle w:val="AnswerGray"/>
          <w:shd w:val="clear" w:color="auto" w:fill="auto"/>
        </w:rPr>
        <w:t>the</w:t>
      </w:r>
      <w:r w:rsidR="00E134DA">
        <w:rPr>
          <w:rStyle w:val="AnswerGray"/>
          <w:shd w:val="clear" w:color="auto" w:fill="auto"/>
        </w:rPr>
        <w:t xml:space="preserve"> virtual machine. What </w:t>
      </w:r>
      <w:r w:rsidR="00E134DA" w:rsidRPr="0035566F">
        <w:rPr>
          <w:rStyle w:val="AnswerGray"/>
          <w:noProof/>
          <w:shd w:val="clear" w:color="auto" w:fill="auto"/>
        </w:rPr>
        <w:t xml:space="preserve">options are </w:t>
      </w:r>
      <w:r w:rsidR="0088103C" w:rsidRPr="0035566F">
        <w:rPr>
          <w:rStyle w:val="AnswerGray"/>
          <w:noProof/>
          <w:shd w:val="clear" w:color="auto" w:fill="auto"/>
        </w:rPr>
        <w:t>available?</w:t>
      </w:r>
    </w:p>
    <w:p w14:paraId="6B09864A" w14:textId="77777777" w:rsidR="00E134DA" w:rsidRPr="0035566F" w:rsidRDefault="00E134DA" w:rsidP="005D05FD">
      <w:pPr>
        <w:pStyle w:val="BodyTextL50"/>
        <w:rPr>
          <w:rStyle w:val="AnswerGray"/>
          <w:noProof/>
          <w:shd w:val="clear" w:color="auto" w:fill="auto"/>
        </w:rPr>
      </w:pPr>
      <w:r w:rsidRPr="0035566F">
        <w:rPr>
          <w:rStyle w:val="AnswerGray"/>
          <w:noProof/>
          <w:shd w:val="clear" w:color="auto" w:fill="auto"/>
        </w:rPr>
        <w:t>____________________________________________________________________________________</w:t>
      </w:r>
    </w:p>
    <w:p w14:paraId="6771B366" w14:textId="77777777" w:rsidR="00E134DA" w:rsidRPr="0035566F" w:rsidRDefault="00E134DA" w:rsidP="005D05FD">
      <w:pPr>
        <w:pStyle w:val="BodyTextL50"/>
        <w:rPr>
          <w:rStyle w:val="AnswerGray"/>
          <w:noProof/>
          <w:shd w:val="clear" w:color="auto" w:fill="auto"/>
        </w:rPr>
      </w:pPr>
      <w:r w:rsidRPr="0035566F">
        <w:rPr>
          <w:rStyle w:val="AnswerGray"/>
          <w:noProof/>
          <w:shd w:val="clear" w:color="auto" w:fill="auto"/>
        </w:rPr>
        <w:t>____________________________________________________________________________________</w:t>
      </w:r>
    </w:p>
    <w:p w14:paraId="5D2CCAD2" w14:textId="77777777" w:rsidR="0088103C" w:rsidRPr="0088103C" w:rsidRDefault="0088103C" w:rsidP="003422E7">
      <w:pPr>
        <w:pStyle w:val="SubStepAlpha"/>
      </w:pPr>
      <w:r w:rsidRPr="0088103C">
        <w:t xml:space="preserve">Click the </w:t>
      </w:r>
      <w:r w:rsidRPr="0088103C">
        <w:rPr>
          <w:b/>
        </w:rPr>
        <w:t>Save the machine state</w:t>
      </w:r>
      <w:r w:rsidRPr="0088103C">
        <w:t xml:space="preserve"> radio button and click </w:t>
      </w:r>
      <w:r w:rsidRPr="0088103C">
        <w:rPr>
          <w:b/>
        </w:rPr>
        <w:t>OK</w:t>
      </w:r>
      <w:r w:rsidRPr="0088103C">
        <w:t xml:space="preserve">. </w:t>
      </w:r>
      <w:r w:rsidRPr="0035566F">
        <w:rPr>
          <w:noProof/>
        </w:rPr>
        <w:t>The next time you start the virtual machine,</w:t>
      </w:r>
      <w:r w:rsidRPr="0088103C">
        <w:t xml:space="preserve"> </w:t>
      </w:r>
      <w:r w:rsidRPr="0035566F">
        <w:rPr>
          <w:noProof/>
        </w:rPr>
        <w:t>you will be able to resume working in the</w:t>
      </w:r>
      <w:r w:rsidRPr="0088103C">
        <w:t xml:space="preserve"> operating system in its current state.</w:t>
      </w:r>
    </w:p>
    <w:p w14:paraId="1A6DBF12" w14:textId="77777777" w:rsidR="00DE481A" w:rsidRDefault="00DE481A" w:rsidP="005D05FD">
      <w:pPr>
        <w:pStyle w:val="LabSection"/>
        <w:outlineLvl w:val="0"/>
      </w:pPr>
      <w:r>
        <w:t>Reflection</w:t>
      </w:r>
    </w:p>
    <w:p w14:paraId="7F47D4C6" w14:textId="77777777" w:rsidR="00DE481A" w:rsidRDefault="00E134DA" w:rsidP="005D05FD">
      <w:pPr>
        <w:pStyle w:val="BodyTextL25"/>
      </w:pPr>
      <w:r w:rsidRPr="0035566F">
        <w:rPr>
          <w:noProof/>
        </w:rPr>
        <w:t>What are the advantages and disadvantages of using a</w:t>
      </w:r>
      <w:r>
        <w:t xml:space="preserve"> virtual machine?</w:t>
      </w:r>
    </w:p>
    <w:p w14:paraId="0BA45289" w14:textId="77777777" w:rsidR="00177971" w:rsidRDefault="00177971" w:rsidP="00177971">
      <w:pPr>
        <w:pStyle w:val="BodyTextL25"/>
      </w:pPr>
      <w:r>
        <w:t>_______________________________________________________________________________________</w:t>
      </w:r>
    </w:p>
    <w:p w14:paraId="0642A188" w14:textId="77777777" w:rsidR="00177971" w:rsidRDefault="00177971" w:rsidP="00177971">
      <w:pPr>
        <w:pStyle w:val="BodyTextL25"/>
      </w:pPr>
      <w:r>
        <w:t>_______________________________________________________________________________________</w:t>
      </w:r>
    </w:p>
    <w:p w14:paraId="01BABBD3" w14:textId="453B8226" w:rsidR="00E134DA" w:rsidRDefault="00E134DA" w:rsidP="00177971">
      <w:pPr>
        <w:pStyle w:val="BodyTextL25"/>
      </w:pPr>
      <w:r>
        <w:t>_______________________________________________________________________________________</w:t>
      </w:r>
    </w:p>
    <w:p w14:paraId="4BBB5863" w14:textId="57444564" w:rsidR="00E134DA" w:rsidRPr="00D12CAC" w:rsidRDefault="00E134DA" w:rsidP="00D12CAC">
      <w:pPr>
        <w:pStyle w:val="BodyTextL25"/>
        <w:rPr>
          <w:rStyle w:val="AnswerGray"/>
          <w:shd w:val="clear" w:color="auto" w:fill="auto"/>
        </w:rPr>
      </w:pPr>
      <w:r>
        <w:t>_______________________________________________________________________________________</w:t>
      </w:r>
    </w:p>
    <w:sectPr w:rsidR="00E134DA" w:rsidRPr="00D12CAC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4C4E1E" w14:textId="77777777" w:rsidR="00A704A6" w:rsidRDefault="00A704A6" w:rsidP="0090659A">
      <w:pPr>
        <w:spacing w:after="0" w:line="240" w:lineRule="auto"/>
      </w:pPr>
      <w:r>
        <w:separator/>
      </w:r>
    </w:p>
    <w:p w14:paraId="775DB09C" w14:textId="77777777" w:rsidR="00A704A6" w:rsidRDefault="00A704A6"/>
    <w:p w14:paraId="604D3719" w14:textId="77777777" w:rsidR="00A704A6" w:rsidRDefault="00A704A6"/>
    <w:p w14:paraId="0D479F9D" w14:textId="77777777" w:rsidR="00A704A6" w:rsidRDefault="00A704A6"/>
    <w:p w14:paraId="0FC3023C" w14:textId="77777777" w:rsidR="00A704A6" w:rsidRDefault="00A704A6"/>
    <w:p w14:paraId="4739741D" w14:textId="77777777" w:rsidR="00A704A6" w:rsidRDefault="00A704A6"/>
    <w:p w14:paraId="02285ED8" w14:textId="77777777" w:rsidR="00A704A6" w:rsidRDefault="00A704A6"/>
  </w:endnote>
  <w:endnote w:type="continuationSeparator" w:id="0">
    <w:p w14:paraId="4DF9FBE5" w14:textId="77777777" w:rsidR="00A704A6" w:rsidRDefault="00A704A6" w:rsidP="0090659A">
      <w:pPr>
        <w:spacing w:after="0" w:line="240" w:lineRule="auto"/>
      </w:pPr>
      <w:r>
        <w:continuationSeparator/>
      </w:r>
    </w:p>
    <w:p w14:paraId="0A416965" w14:textId="77777777" w:rsidR="00A704A6" w:rsidRDefault="00A704A6"/>
    <w:p w14:paraId="0A74FC12" w14:textId="77777777" w:rsidR="00A704A6" w:rsidRDefault="00A704A6"/>
    <w:p w14:paraId="44F6F0BE" w14:textId="77777777" w:rsidR="00A704A6" w:rsidRDefault="00A704A6"/>
    <w:p w14:paraId="507E7753" w14:textId="77777777" w:rsidR="00A704A6" w:rsidRDefault="00A704A6"/>
    <w:p w14:paraId="1EB47DE0" w14:textId="77777777" w:rsidR="00A704A6" w:rsidRDefault="00A704A6"/>
    <w:p w14:paraId="0D4DC23C" w14:textId="77777777" w:rsidR="00A704A6" w:rsidRDefault="00A704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E55901" w14:textId="32C3DB56" w:rsidR="00FC6862" w:rsidRPr="00127112" w:rsidRDefault="00926CB2" w:rsidP="00127112">
    <w:pPr>
      <w:pStyle w:val="Footer"/>
      <w:rPr>
        <w:szCs w:val="16"/>
      </w:rPr>
    </w:pPr>
    <w:r w:rsidRPr="002A244B">
      <w:t xml:space="preserve">© </w:t>
    </w:r>
    <w:r w:rsidR="00177971">
      <w:fldChar w:fldCharType="begin"/>
    </w:r>
    <w:r w:rsidR="00177971">
      <w:instrText xml:space="preserve"> DATE  \@ "yyyy"  \* MERGEFORMAT </w:instrText>
    </w:r>
    <w:r w:rsidR="00177971">
      <w:fldChar w:fldCharType="separate"/>
    </w:r>
    <w:r w:rsidR="00ED2570">
      <w:rPr>
        <w:noProof/>
      </w:rPr>
      <w:t>2016</w:t>
    </w:r>
    <w:r w:rsidR="00177971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D64A4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D64A43" w:rsidRPr="0090659A">
      <w:rPr>
        <w:b/>
        <w:szCs w:val="16"/>
      </w:rPr>
      <w:fldChar w:fldCharType="separate"/>
    </w:r>
    <w:r w:rsidR="00ED2570">
      <w:rPr>
        <w:b/>
        <w:noProof/>
        <w:szCs w:val="16"/>
      </w:rPr>
      <w:t>2</w:t>
    </w:r>
    <w:r w:rsidR="00D64A43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D64A4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D64A43" w:rsidRPr="0090659A">
      <w:rPr>
        <w:b/>
        <w:szCs w:val="16"/>
      </w:rPr>
      <w:fldChar w:fldCharType="separate"/>
    </w:r>
    <w:r w:rsidR="00ED2570">
      <w:rPr>
        <w:b/>
        <w:noProof/>
        <w:szCs w:val="16"/>
      </w:rPr>
      <w:t>3</w:t>
    </w:r>
    <w:r w:rsidR="00D64A43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35CA26" w14:textId="173CFE36" w:rsidR="00FC6862" w:rsidRPr="0073569B" w:rsidRDefault="00926CB2" w:rsidP="0073569B">
    <w:pPr>
      <w:pStyle w:val="Footer"/>
      <w:rPr>
        <w:szCs w:val="16"/>
      </w:rPr>
    </w:pPr>
    <w:r w:rsidRPr="002A244B">
      <w:t xml:space="preserve">© </w:t>
    </w:r>
    <w:r w:rsidR="00177971">
      <w:fldChar w:fldCharType="begin"/>
    </w:r>
    <w:r w:rsidR="00177971">
      <w:instrText xml:space="preserve"> DATE  \@ "yyyy"  \* MERGEFORMAT </w:instrText>
    </w:r>
    <w:r w:rsidR="00177971">
      <w:fldChar w:fldCharType="separate"/>
    </w:r>
    <w:r w:rsidR="00ED2570">
      <w:rPr>
        <w:noProof/>
      </w:rPr>
      <w:t>2016</w:t>
    </w:r>
    <w:r w:rsidR="00177971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D64A4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D64A43" w:rsidRPr="0090659A">
      <w:rPr>
        <w:b/>
        <w:szCs w:val="16"/>
      </w:rPr>
      <w:fldChar w:fldCharType="separate"/>
    </w:r>
    <w:r w:rsidR="00A704A6">
      <w:rPr>
        <w:b/>
        <w:noProof/>
        <w:szCs w:val="16"/>
      </w:rPr>
      <w:t>1</w:t>
    </w:r>
    <w:r w:rsidR="00D64A43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D64A4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D64A43" w:rsidRPr="0090659A">
      <w:rPr>
        <w:b/>
        <w:szCs w:val="16"/>
      </w:rPr>
      <w:fldChar w:fldCharType="separate"/>
    </w:r>
    <w:r w:rsidR="00A704A6">
      <w:rPr>
        <w:b/>
        <w:noProof/>
        <w:szCs w:val="16"/>
      </w:rPr>
      <w:t>1</w:t>
    </w:r>
    <w:r w:rsidR="00D64A43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76E84B" w14:textId="77777777" w:rsidR="00A704A6" w:rsidRDefault="00A704A6" w:rsidP="0090659A">
      <w:pPr>
        <w:spacing w:after="0" w:line="240" w:lineRule="auto"/>
      </w:pPr>
      <w:r>
        <w:separator/>
      </w:r>
    </w:p>
    <w:p w14:paraId="1BBA6FF2" w14:textId="77777777" w:rsidR="00A704A6" w:rsidRDefault="00A704A6"/>
    <w:p w14:paraId="5A656390" w14:textId="77777777" w:rsidR="00A704A6" w:rsidRDefault="00A704A6"/>
    <w:p w14:paraId="7EA9848B" w14:textId="77777777" w:rsidR="00A704A6" w:rsidRDefault="00A704A6"/>
    <w:p w14:paraId="484EC4A7" w14:textId="77777777" w:rsidR="00A704A6" w:rsidRDefault="00A704A6"/>
    <w:p w14:paraId="10DB13C3" w14:textId="77777777" w:rsidR="00A704A6" w:rsidRDefault="00A704A6"/>
    <w:p w14:paraId="3F91D231" w14:textId="77777777" w:rsidR="00A704A6" w:rsidRDefault="00A704A6"/>
  </w:footnote>
  <w:footnote w:type="continuationSeparator" w:id="0">
    <w:p w14:paraId="30A5101D" w14:textId="77777777" w:rsidR="00A704A6" w:rsidRDefault="00A704A6" w:rsidP="0090659A">
      <w:pPr>
        <w:spacing w:after="0" w:line="240" w:lineRule="auto"/>
      </w:pPr>
      <w:r>
        <w:continuationSeparator/>
      </w:r>
    </w:p>
    <w:p w14:paraId="4767F124" w14:textId="77777777" w:rsidR="00A704A6" w:rsidRDefault="00A704A6"/>
    <w:p w14:paraId="799ACC4A" w14:textId="77777777" w:rsidR="00A704A6" w:rsidRDefault="00A704A6"/>
    <w:p w14:paraId="429C2765" w14:textId="77777777" w:rsidR="00A704A6" w:rsidRDefault="00A704A6"/>
    <w:p w14:paraId="7BA038E9" w14:textId="77777777" w:rsidR="00A704A6" w:rsidRDefault="00A704A6"/>
    <w:p w14:paraId="4CB44013" w14:textId="77777777" w:rsidR="00A704A6" w:rsidRDefault="00A704A6"/>
    <w:p w14:paraId="3A0AF571" w14:textId="77777777" w:rsidR="00A704A6" w:rsidRDefault="00A704A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5C00BA" w14:textId="77777777" w:rsidR="00FC6862" w:rsidRDefault="00164274" w:rsidP="00127112">
    <w:pPr>
      <w:pStyle w:val="PageHead"/>
    </w:pPr>
    <w:r>
      <w:t>Lab</w:t>
    </w:r>
    <w:r w:rsidR="003A2913">
      <w:t xml:space="preserve"> –</w:t>
    </w:r>
    <w:r w:rsidR="003A2913" w:rsidRPr="00FD4A68">
      <w:t xml:space="preserve"> </w:t>
    </w:r>
    <w:r w:rsidR="00EE18C9">
      <w:t>Install a Virtual Machine on a</w:t>
    </w:r>
    <w:r w:rsidR="00EE18C9" w:rsidRPr="000005C2">
      <w:t xml:space="preserve"> Personal Computer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957D91" w14:textId="77777777" w:rsidR="00926CB2" w:rsidRDefault="003F7CC1">
    <w:r>
      <w:rPr>
        <w:noProof/>
        <w:lang w:eastAsia="zh-TW"/>
      </w:rPr>
      <w:drawing>
        <wp:anchor distT="0" distB="0" distL="114300" distR="114300" simplePos="0" relativeHeight="251657728" behindDoc="0" locked="0" layoutInCell="1" allowOverlap="1" wp14:anchorId="796BF669" wp14:editId="3DD90DE9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5DFED6B3" w14:textId="77777777" w:rsidR="00FC6862" w:rsidRDefault="00FC686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D0A2F"/>
    <w:multiLevelType w:val="hybridMultilevel"/>
    <w:tmpl w:val="B8FC14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907BEB"/>
    <w:multiLevelType w:val="hybridMultilevel"/>
    <w:tmpl w:val="86B8AC5C"/>
    <w:lvl w:ilvl="0" w:tplc="C6EAA2E0">
      <w:start w:val="1"/>
      <w:numFmt w:val="bullet"/>
      <w:pStyle w:val="Bulletlevel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796360"/>
    <w:multiLevelType w:val="multilevel"/>
    <w:tmpl w:val="7398136E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2332989"/>
    <w:multiLevelType w:val="hybridMultilevel"/>
    <w:tmpl w:val="50FE79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44F368A"/>
    <w:multiLevelType w:val="hybridMultilevel"/>
    <w:tmpl w:val="28E061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E63DA5"/>
    <w:multiLevelType w:val="hybridMultilevel"/>
    <w:tmpl w:val="27540C66"/>
    <w:lvl w:ilvl="0" w:tplc="BAA0009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23836"/>
    <w:multiLevelType w:val="multilevel"/>
    <w:tmpl w:val="BD8AECF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5BF471DD"/>
    <w:multiLevelType w:val="hybridMultilevel"/>
    <w:tmpl w:val="6B4A715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8D20B26"/>
    <w:multiLevelType w:val="hybridMultilevel"/>
    <w:tmpl w:val="B4E078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4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1"/>
  </w:num>
  <w:num w:numId="7">
    <w:abstractNumId w:val="2"/>
  </w:num>
  <w:num w:numId="8">
    <w:abstractNumId w:val="4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9">
    <w:abstractNumId w:val="6"/>
  </w:num>
  <w:num w:numId="10">
    <w:abstractNumId w:val="5"/>
  </w:num>
  <w:num w:numId="11">
    <w:abstractNumId w:val="10"/>
  </w:num>
  <w:num w:numId="12">
    <w:abstractNumId w:val="9"/>
  </w:num>
  <w:num w:numId="13">
    <w:abstractNumId w:val="0"/>
  </w:num>
  <w:num w:numId="14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61__i" w:val="H4sIAAAAAAAEAKtWckksSQxILCpxzi/NK1GyMqwFAAEhoTITAAAA"/>
    <w:docVar w:name="__grammarly61_1" w:val="H4sIAAAAAAAEAKtWcslPLs1NzSvxTFGyUjIyMjI0SjW11DW2TLHUNTFLNdNNTDIx0DU0tUgySTRINU02sVDSUQpOLS7OzM8DaTGsBQDTCo1LQwAAAA=="/>
  </w:docVars>
  <w:rsids>
    <w:rsidRoot w:val="0058571B"/>
    <w:rsid w:val="000005C2"/>
    <w:rsid w:val="00000CFB"/>
    <w:rsid w:val="00001BDF"/>
    <w:rsid w:val="0000380F"/>
    <w:rsid w:val="00004175"/>
    <w:rsid w:val="000059C9"/>
    <w:rsid w:val="00007944"/>
    <w:rsid w:val="00012C22"/>
    <w:rsid w:val="000135D8"/>
    <w:rsid w:val="000160F7"/>
    <w:rsid w:val="00016D5B"/>
    <w:rsid w:val="00016F30"/>
    <w:rsid w:val="0002033C"/>
    <w:rsid w:val="0002047C"/>
    <w:rsid w:val="00021B9A"/>
    <w:rsid w:val="000242D6"/>
    <w:rsid w:val="00024EE5"/>
    <w:rsid w:val="000271CD"/>
    <w:rsid w:val="00041AF6"/>
    <w:rsid w:val="00044E62"/>
    <w:rsid w:val="00050BA4"/>
    <w:rsid w:val="00050E29"/>
    <w:rsid w:val="00051738"/>
    <w:rsid w:val="00052548"/>
    <w:rsid w:val="000566AB"/>
    <w:rsid w:val="00060696"/>
    <w:rsid w:val="00061CD5"/>
    <w:rsid w:val="00067A67"/>
    <w:rsid w:val="000746BD"/>
    <w:rsid w:val="00074B12"/>
    <w:rsid w:val="000769CF"/>
    <w:rsid w:val="00080186"/>
    <w:rsid w:val="000815D8"/>
    <w:rsid w:val="00084C99"/>
    <w:rsid w:val="00085CC6"/>
    <w:rsid w:val="00090C07"/>
    <w:rsid w:val="0009147A"/>
    <w:rsid w:val="00091E8D"/>
    <w:rsid w:val="0009378D"/>
    <w:rsid w:val="00093F0C"/>
    <w:rsid w:val="00097163"/>
    <w:rsid w:val="000A22C8"/>
    <w:rsid w:val="000A68D2"/>
    <w:rsid w:val="000A7C8B"/>
    <w:rsid w:val="000B20AE"/>
    <w:rsid w:val="000B2344"/>
    <w:rsid w:val="000B72A4"/>
    <w:rsid w:val="000B7DE5"/>
    <w:rsid w:val="000C0D80"/>
    <w:rsid w:val="000C2118"/>
    <w:rsid w:val="000C6E6E"/>
    <w:rsid w:val="000D55B4"/>
    <w:rsid w:val="000D6EF3"/>
    <w:rsid w:val="000E2716"/>
    <w:rsid w:val="000E65F0"/>
    <w:rsid w:val="000E7BDF"/>
    <w:rsid w:val="000F072C"/>
    <w:rsid w:val="000F6743"/>
    <w:rsid w:val="001006C2"/>
    <w:rsid w:val="00101BE8"/>
    <w:rsid w:val="00107B2B"/>
    <w:rsid w:val="00112AC5"/>
    <w:rsid w:val="001133DD"/>
    <w:rsid w:val="00115EC3"/>
    <w:rsid w:val="00120CBE"/>
    <w:rsid w:val="00121BAE"/>
    <w:rsid w:val="00122FF9"/>
    <w:rsid w:val="001261C4"/>
    <w:rsid w:val="00127112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7902"/>
    <w:rsid w:val="00162EEA"/>
    <w:rsid w:val="00163164"/>
    <w:rsid w:val="00164274"/>
    <w:rsid w:val="00166253"/>
    <w:rsid w:val="001704B7"/>
    <w:rsid w:val="001710C0"/>
    <w:rsid w:val="00172AFB"/>
    <w:rsid w:val="001732CF"/>
    <w:rsid w:val="001772B8"/>
    <w:rsid w:val="00177971"/>
    <w:rsid w:val="00180FBF"/>
    <w:rsid w:val="00182CF4"/>
    <w:rsid w:val="0018628C"/>
    <w:rsid w:val="00186CE1"/>
    <w:rsid w:val="00187D41"/>
    <w:rsid w:val="00191F00"/>
    <w:rsid w:val="00192F12"/>
    <w:rsid w:val="00193831"/>
    <w:rsid w:val="00193F14"/>
    <w:rsid w:val="001941BE"/>
    <w:rsid w:val="00194671"/>
    <w:rsid w:val="0019484B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27"/>
    <w:rsid w:val="00225E37"/>
    <w:rsid w:val="00231DCA"/>
    <w:rsid w:val="00231E63"/>
    <w:rsid w:val="002416D6"/>
    <w:rsid w:val="00242E3A"/>
    <w:rsid w:val="002506CF"/>
    <w:rsid w:val="00250E76"/>
    <w:rsid w:val="0025107F"/>
    <w:rsid w:val="00260CD4"/>
    <w:rsid w:val="002639D8"/>
    <w:rsid w:val="002658F7"/>
    <w:rsid w:val="00265F77"/>
    <w:rsid w:val="00266C83"/>
    <w:rsid w:val="002676D9"/>
    <w:rsid w:val="002768DC"/>
    <w:rsid w:val="00276EF9"/>
    <w:rsid w:val="00294C8F"/>
    <w:rsid w:val="002A6C56"/>
    <w:rsid w:val="002C090C"/>
    <w:rsid w:val="002C1243"/>
    <w:rsid w:val="002C1815"/>
    <w:rsid w:val="002C475E"/>
    <w:rsid w:val="002C6AD6"/>
    <w:rsid w:val="002D15FD"/>
    <w:rsid w:val="002D6C2A"/>
    <w:rsid w:val="002D7A86"/>
    <w:rsid w:val="002F45FF"/>
    <w:rsid w:val="002F6D17"/>
    <w:rsid w:val="00302887"/>
    <w:rsid w:val="003056EB"/>
    <w:rsid w:val="003071FF"/>
    <w:rsid w:val="00310652"/>
    <w:rsid w:val="0031371D"/>
    <w:rsid w:val="003170EC"/>
    <w:rsid w:val="0031789F"/>
    <w:rsid w:val="00320788"/>
    <w:rsid w:val="003233A3"/>
    <w:rsid w:val="003422E7"/>
    <w:rsid w:val="0034455D"/>
    <w:rsid w:val="0034604B"/>
    <w:rsid w:val="00346A84"/>
    <w:rsid w:val="00346D17"/>
    <w:rsid w:val="00347972"/>
    <w:rsid w:val="0035469B"/>
    <w:rsid w:val="0035566F"/>
    <w:rsid w:val="003559CC"/>
    <w:rsid w:val="003569D7"/>
    <w:rsid w:val="00360187"/>
    <w:rsid w:val="003608AC"/>
    <w:rsid w:val="00361007"/>
    <w:rsid w:val="00362973"/>
    <w:rsid w:val="00363A23"/>
    <w:rsid w:val="0036465A"/>
    <w:rsid w:val="00367926"/>
    <w:rsid w:val="00390C38"/>
    <w:rsid w:val="00392748"/>
    <w:rsid w:val="00392C65"/>
    <w:rsid w:val="00392ED5"/>
    <w:rsid w:val="003A1638"/>
    <w:rsid w:val="003A19DC"/>
    <w:rsid w:val="003A1B45"/>
    <w:rsid w:val="003A220C"/>
    <w:rsid w:val="003A2913"/>
    <w:rsid w:val="003B1C85"/>
    <w:rsid w:val="003B46FC"/>
    <w:rsid w:val="003B4BBE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1872"/>
    <w:rsid w:val="003E5BE5"/>
    <w:rsid w:val="003E7AA3"/>
    <w:rsid w:val="003F18D1"/>
    <w:rsid w:val="003F20EC"/>
    <w:rsid w:val="003F4F0E"/>
    <w:rsid w:val="003F6096"/>
    <w:rsid w:val="003F6E06"/>
    <w:rsid w:val="003F7CC1"/>
    <w:rsid w:val="00401E5A"/>
    <w:rsid w:val="00403C7A"/>
    <w:rsid w:val="004057A6"/>
    <w:rsid w:val="00406554"/>
    <w:rsid w:val="004131B0"/>
    <w:rsid w:val="004168F2"/>
    <w:rsid w:val="00416C42"/>
    <w:rsid w:val="00422476"/>
    <w:rsid w:val="0042385C"/>
    <w:rsid w:val="00431654"/>
    <w:rsid w:val="00434926"/>
    <w:rsid w:val="00443ACE"/>
    <w:rsid w:val="00444217"/>
    <w:rsid w:val="004478F4"/>
    <w:rsid w:val="00450F7A"/>
    <w:rsid w:val="00452C6D"/>
    <w:rsid w:val="00455E0B"/>
    <w:rsid w:val="004601D9"/>
    <w:rsid w:val="00462B9F"/>
    <w:rsid w:val="004659EE"/>
    <w:rsid w:val="00473E34"/>
    <w:rsid w:val="00476BA9"/>
    <w:rsid w:val="004936C2"/>
    <w:rsid w:val="0049379C"/>
    <w:rsid w:val="00494C41"/>
    <w:rsid w:val="004A1CA0"/>
    <w:rsid w:val="004A22E9"/>
    <w:rsid w:val="004A4ACD"/>
    <w:rsid w:val="004A5BC5"/>
    <w:rsid w:val="004B023D"/>
    <w:rsid w:val="004C0909"/>
    <w:rsid w:val="004C3F97"/>
    <w:rsid w:val="004D01F2"/>
    <w:rsid w:val="004D154E"/>
    <w:rsid w:val="004D3088"/>
    <w:rsid w:val="004D3339"/>
    <w:rsid w:val="004D353F"/>
    <w:rsid w:val="004D36D7"/>
    <w:rsid w:val="004D682B"/>
    <w:rsid w:val="004E5750"/>
    <w:rsid w:val="004E6152"/>
    <w:rsid w:val="004F344A"/>
    <w:rsid w:val="00504ED4"/>
    <w:rsid w:val="00510639"/>
    <w:rsid w:val="00516142"/>
    <w:rsid w:val="00520027"/>
    <w:rsid w:val="0052093C"/>
    <w:rsid w:val="00521B31"/>
    <w:rsid w:val="00522469"/>
    <w:rsid w:val="0052400A"/>
    <w:rsid w:val="00526430"/>
    <w:rsid w:val="0052739E"/>
    <w:rsid w:val="00536277"/>
    <w:rsid w:val="00536F43"/>
    <w:rsid w:val="005470B2"/>
    <w:rsid w:val="005510BA"/>
    <w:rsid w:val="005538C8"/>
    <w:rsid w:val="00554079"/>
    <w:rsid w:val="00554B4E"/>
    <w:rsid w:val="00556C02"/>
    <w:rsid w:val="00561764"/>
    <w:rsid w:val="00561BB2"/>
    <w:rsid w:val="00563249"/>
    <w:rsid w:val="005706E3"/>
    <w:rsid w:val="00570A65"/>
    <w:rsid w:val="005762B1"/>
    <w:rsid w:val="00580456"/>
    <w:rsid w:val="00580ABB"/>
    <w:rsid w:val="00580E73"/>
    <w:rsid w:val="0058571B"/>
    <w:rsid w:val="00593386"/>
    <w:rsid w:val="00596998"/>
    <w:rsid w:val="005A6E62"/>
    <w:rsid w:val="005B2FB3"/>
    <w:rsid w:val="005B4400"/>
    <w:rsid w:val="005D05FD"/>
    <w:rsid w:val="005D2B29"/>
    <w:rsid w:val="005D354A"/>
    <w:rsid w:val="005D3E53"/>
    <w:rsid w:val="005D40AD"/>
    <w:rsid w:val="005D506C"/>
    <w:rsid w:val="005E3235"/>
    <w:rsid w:val="005E4176"/>
    <w:rsid w:val="005E4876"/>
    <w:rsid w:val="005E65B5"/>
    <w:rsid w:val="005F3AE9"/>
    <w:rsid w:val="006007BB"/>
    <w:rsid w:val="00601DC0"/>
    <w:rsid w:val="006034CB"/>
    <w:rsid w:val="006131CE"/>
    <w:rsid w:val="0061336B"/>
    <w:rsid w:val="00617D6E"/>
    <w:rsid w:val="00621242"/>
    <w:rsid w:val="00622D61"/>
    <w:rsid w:val="00624198"/>
    <w:rsid w:val="00636C28"/>
    <w:rsid w:val="006428E5"/>
    <w:rsid w:val="00644958"/>
    <w:rsid w:val="0064675E"/>
    <w:rsid w:val="00647F93"/>
    <w:rsid w:val="00654A17"/>
    <w:rsid w:val="00672919"/>
    <w:rsid w:val="00686587"/>
    <w:rsid w:val="006904CF"/>
    <w:rsid w:val="00695EE2"/>
    <w:rsid w:val="0069660B"/>
    <w:rsid w:val="00696835"/>
    <w:rsid w:val="006A1B33"/>
    <w:rsid w:val="006A3C0D"/>
    <w:rsid w:val="006A48F1"/>
    <w:rsid w:val="006A71A3"/>
    <w:rsid w:val="006A7925"/>
    <w:rsid w:val="006B03F2"/>
    <w:rsid w:val="006B14C1"/>
    <w:rsid w:val="006B1639"/>
    <w:rsid w:val="006B5CA7"/>
    <w:rsid w:val="006B5E89"/>
    <w:rsid w:val="006B6BD4"/>
    <w:rsid w:val="006C19B2"/>
    <w:rsid w:val="006C30A0"/>
    <w:rsid w:val="006C35FF"/>
    <w:rsid w:val="006C57F2"/>
    <w:rsid w:val="006C5949"/>
    <w:rsid w:val="006C6832"/>
    <w:rsid w:val="006D1370"/>
    <w:rsid w:val="006D2BF5"/>
    <w:rsid w:val="006D2C28"/>
    <w:rsid w:val="006D3FC1"/>
    <w:rsid w:val="006D7590"/>
    <w:rsid w:val="006E372B"/>
    <w:rsid w:val="006E5FE9"/>
    <w:rsid w:val="006E6581"/>
    <w:rsid w:val="006E71DF"/>
    <w:rsid w:val="006F1CC4"/>
    <w:rsid w:val="006F2A86"/>
    <w:rsid w:val="006F3163"/>
    <w:rsid w:val="00705FEC"/>
    <w:rsid w:val="0071147A"/>
    <w:rsid w:val="0071185D"/>
    <w:rsid w:val="007159E9"/>
    <w:rsid w:val="00721E01"/>
    <w:rsid w:val="007222AD"/>
    <w:rsid w:val="007267CF"/>
    <w:rsid w:val="0073190D"/>
    <w:rsid w:val="00731F3F"/>
    <w:rsid w:val="00733BAB"/>
    <w:rsid w:val="0073569B"/>
    <w:rsid w:val="007436BF"/>
    <w:rsid w:val="007443E9"/>
    <w:rsid w:val="00745DCE"/>
    <w:rsid w:val="00753D89"/>
    <w:rsid w:val="00753DDA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D1984"/>
    <w:rsid w:val="007D2AFE"/>
    <w:rsid w:val="007E3264"/>
    <w:rsid w:val="007E3F80"/>
    <w:rsid w:val="007E3FEA"/>
    <w:rsid w:val="007E67B9"/>
    <w:rsid w:val="007F0A0B"/>
    <w:rsid w:val="007F3A60"/>
    <w:rsid w:val="007F3D0B"/>
    <w:rsid w:val="007F7C94"/>
    <w:rsid w:val="00802FFA"/>
    <w:rsid w:val="00810E4B"/>
    <w:rsid w:val="00814BAA"/>
    <w:rsid w:val="00816B5F"/>
    <w:rsid w:val="00824295"/>
    <w:rsid w:val="00827A65"/>
    <w:rsid w:val="00830473"/>
    <w:rsid w:val="008313F3"/>
    <w:rsid w:val="008402F2"/>
    <w:rsid w:val="008405BB"/>
    <w:rsid w:val="00846494"/>
    <w:rsid w:val="00847B20"/>
    <w:rsid w:val="008509D3"/>
    <w:rsid w:val="00851858"/>
    <w:rsid w:val="00851F79"/>
    <w:rsid w:val="00853418"/>
    <w:rsid w:val="00857CF6"/>
    <w:rsid w:val="008610ED"/>
    <w:rsid w:val="00861C6A"/>
    <w:rsid w:val="00865199"/>
    <w:rsid w:val="00867EAF"/>
    <w:rsid w:val="00870763"/>
    <w:rsid w:val="008713EA"/>
    <w:rsid w:val="00873C6B"/>
    <w:rsid w:val="0088103C"/>
    <w:rsid w:val="0088426A"/>
    <w:rsid w:val="008852BA"/>
    <w:rsid w:val="00890108"/>
    <w:rsid w:val="00893877"/>
    <w:rsid w:val="0089532C"/>
    <w:rsid w:val="00896165"/>
    <w:rsid w:val="00896681"/>
    <w:rsid w:val="008A084E"/>
    <w:rsid w:val="008A2749"/>
    <w:rsid w:val="008A3A90"/>
    <w:rsid w:val="008A4696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03EF"/>
    <w:rsid w:val="008F340F"/>
    <w:rsid w:val="0090259B"/>
    <w:rsid w:val="00903523"/>
    <w:rsid w:val="0090404E"/>
    <w:rsid w:val="00906281"/>
    <w:rsid w:val="0090659A"/>
    <w:rsid w:val="00910387"/>
    <w:rsid w:val="00911080"/>
    <w:rsid w:val="0091350B"/>
    <w:rsid w:val="00915986"/>
    <w:rsid w:val="00917624"/>
    <w:rsid w:val="00926CB2"/>
    <w:rsid w:val="00930386"/>
    <w:rsid w:val="009309F5"/>
    <w:rsid w:val="00933237"/>
    <w:rsid w:val="00933F28"/>
    <w:rsid w:val="00943235"/>
    <w:rsid w:val="009476C0"/>
    <w:rsid w:val="0096371A"/>
    <w:rsid w:val="00963E34"/>
    <w:rsid w:val="00964DFA"/>
    <w:rsid w:val="0096532D"/>
    <w:rsid w:val="0098155C"/>
    <w:rsid w:val="00983B77"/>
    <w:rsid w:val="00984913"/>
    <w:rsid w:val="00996053"/>
    <w:rsid w:val="009A0B2F"/>
    <w:rsid w:val="009A1CF4"/>
    <w:rsid w:val="009A37D7"/>
    <w:rsid w:val="009A4E17"/>
    <w:rsid w:val="009A617E"/>
    <w:rsid w:val="009A6955"/>
    <w:rsid w:val="009B0065"/>
    <w:rsid w:val="009B341C"/>
    <w:rsid w:val="009B5747"/>
    <w:rsid w:val="009B5CF4"/>
    <w:rsid w:val="009D2C27"/>
    <w:rsid w:val="009E2309"/>
    <w:rsid w:val="009E42B9"/>
    <w:rsid w:val="009E4E17"/>
    <w:rsid w:val="009E5169"/>
    <w:rsid w:val="009E719E"/>
    <w:rsid w:val="009F4C2E"/>
    <w:rsid w:val="00A014A3"/>
    <w:rsid w:val="00A027CC"/>
    <w:rsid w:val="00A03864"/>
    <w:rsid w:val="00A0412D"/>
    <w:rsid w:val="00A20E76"/>
    <w:rsid w:val="00A21032"/>
    <w:rsid w:val="00A21211"/>
    <w:rsid w:val="00A30F8A"/>
    <w:rsid w:val="00A34E7F"/>
    <w:rsid w:val="00A46F0A"/>
    <w:rsid w:val="00A46F25"/>
    <w:rsid w:val="00A47CC2"/>
    <w:rsid w:val="00A502BA"/>
    <w:rsid w:val="00A574D8"/>
    <w:rsid w:val="00A57B71"/>
    <w:rsid w:val="00A60146"/>
    <w:rsid w:val="00A601A9"/>
    <w:rsid w:val="00A61B38"/>
    <w:rsid w:val="00A622C4"/>
    <w:rsid w:val="00A6283D"/>
    <w:rsid w:val="00A676FF"/>
    <w:rsid w:val="00A704A6"/>
    <w:rsid w:val="00A71D29"/>
    <w:rsid w:val="00A73EBA"/>
    <w:rsid w:val="00A754B4"/>
    <w:rsid w:val="00A807C1"/>
    <w:rsid w:val="00A82658"/>
    <w:rsid w:val="00A83374"/>
    <w:rsid w:val="00A96172"/>
    <w:rsid w:val="00A97C5F"/>
    <w:rsid w:val="00AB0D6A"/>
    <w:rsid w:val="00AB0ECF"/>
    <w:rsid w:val="00AB2177"/>
    <w:rsid w:val="00AB2D55"/>
    <w:rsid w:val="00AB43B3"/>
    <w:rsid w:val="00AB49B9"/>
    <w:rsid w:val="00AB4A99"/>
    <w:rsid w:val="00AB501D"/>
    <w:rsid w:val="00AB758A"/>
    <w:rsid w:val="00AC027E"/>
    <w:rsid w:val="00AC0DF1"/>
    <w:rsid w:val="00AC1E7E"/>
    <w:rsid w:val="00AC3F27"/>
    <w:rsid w:val="00AC507D"/>
    <w:rsid w:val="00AC66E4"/>
    <w:rsid w:val="00AD04F2"/>
    <w:rsid w:val="00AD4578"/>
    <w:rsid w:val="00AD68E9"/>
    <w:rsid w:val="00AE1FDD"/>
    <w:rsid w:val="00AE2097"/>
    <w:rsid w:val="00AE56C0"/>
    <w:rsid w:val="00AE5BBC"/>
    <w:rsid w:val="00AE6731"/>
    <w:rsid w:val="00B00914"/>
    <w:rsid w:val="00B019DB"/>
    <w:rsid w:val="00B02A8E"/>
    <w:rsid w:val="00B04006"/>
    <w:rsid w:val="00B052EE"/>
    <w:rsid w:val="00B1081F"/>
    <w:rsid w:val="00B1589C"/>
    <w:rsid w:val="00B2496B"/>
    <w:rsid w:val="00B27499"/>
    <w:rsid w:val="00B3010D"/>
    <w:rsid w:val="00B338AB"/>
    <w:rsid w:val="00B35151"/>
    <w:rsid w:val="00B35316"/>
    <w:rsid w:val="00B433F2"/>
    <w:rsid w:val="00B458E8"/>
    <w:rsid w:val="00B52CD3"/>
    <w:rsid w:val="00B5397B"/>
    <w:rsid w:val="00B53EE9"/>
    <w:rsid w:val="00B6183E"/>
    <w:rsid w:val="00B62809"/>
    <w:rsid w:val="00B71981"/>
    <w:rsid w:val="00B74F09"/>
    <w:rsid w:val="00B7675A"/>
    <w:rsid w:val="00B81898"/>
    <w:rsid w:val="00B82DED"/>
    <w:rsid w:val="00B8606B"/>
    <w:rsid w:val="00B878E7"/>
    <w:rsid w:val="00B879CC"/>
    <w:rsid w:val="00B97278"/>
    <w:rsid w:val="00B97943"/>
    <w:rsid w:val="00BA070F"/>
    <w:rsid w:val="00BA1D0B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1826"/>
    <w:rsid w:val="00BE56B3"/>
    <w:rsid w:val="00BE676D"/>
    <w:rsid w:val="00BF04E8"/>
    <w:rsid w:val="00BF0B3F"/>
    <w:rsid w:val="00BF15F4"/>
    <w:rsid w:val="00BF16BF"/>
    <w:rsid w:val="00BF4D1F"/>
    <w:rsid w:val="00BF76BE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2736"/>
    <w:rsid w:val="00C351B8"/>
    <w:rsid w:val="00C410D9"/>
    <w:rsid w:val="00C44DB7"/>
    <w:rsid w:val="00C4510A"/>
    <w:rsid w:val="00C4522B"/>
    <w:rsid w:val="00C464AA"/>
    <w:rsid w:val="00C47F2E"/>
    <w:rsid w:val="00C50140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3E03"/>
    <w:rsid w:val="00C8718B"/>
    <w:rsid w:val="00C872E4"/>
    <w:rsid w:val="00C90311"/>
    <w:rsid w:val="00C91C26"/>
    <w:rsid w:val="00CA2DD2"/>
    <w:rsid w:val="00CA73D5"/>
    <w:rsid w:val="00CB5068"/>
    <w:rsid w:val="00CC1C87"/>
    <w:rsid w:val="00CC1F85"/>
    <w:rsid w:val="00CC3000"/>
    <w:rsid w:val="00CC4859"/>
    <w:rsid w:val="00CC7A35"/>
    <w:rsid w:val="00CD072A"/>
    <w:rsid w:val="00CD4CB7"/>
    <w:rsid w:val="00CD7F73"/>
    <w:rsid w:val="00CE26C5"/>
    <w:rsid w:val="00CE36AF"/>
    <w:rsid w:val="00CE47F3"/>
    <w:rsid w:val="00CE54DD"/>
    <w:rsid w:val="00CF0DA5"/>
    <w:rsid w:val="00CF316C"/>
    <w:rsid w:val="00CF5D31"/>
    <w:rsid w:val="00CF5F3B"/>
    <w:rsid w:val="00CF791A"/>
    <w:rsid w:val="00D00513"/>
    <w:rsid w:val="00D00D7D"/>
    <w:rsid w:val="00D12CAC"/>
    <w:rsid w:val="00D139C8"/>
    <w:rsid w:val="00D17F81"/>
    <w:rsid w:val="00D2758C"/>
    <w:rsid w:val="00D275CA"/>
    <w:rsid w:val="00D2789B"/>
    <w:rsid w:val="00D3300A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4A43"/>
    <w:rsid w:val="00D64A8C"/>
    <w:rsid w:val="00D66A7B"/>
    <w:rsid w:val="00D729DE"/>
    <w:rsid w:val="00D75B6A"/>
    <w:rsid w:val="00D82AAD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0F3F"/>
    <w:rsid w:val="00DA2E2B"/>
    <w:rsid w:val="00DA6AD9"/>
    <w:rsid w:val="00DB1C89"/>
    <w:rsid w:val="00DB3763"/>
    <w:rsid w:val="00DB4029"/>
    <w:rsid w:val="00DB5F4D"/>
    <w:rsid w:val="00DB6392"/>
    <w:rsid w:val="00DB66F2"/>
    <w:rsid w:val="00DB6DA5"/>
    <w:rsid w:val="00DC076B"/>
    <w:rsid w:val="00DC186F"/>
    <w:rsid w:val="00DC252F"/>
    <w:rsid w:val="00DC6050"/>
    <w:rsid w:val="00DD43EA"/>
    <w:rsid w:val="00DE017E"/>
    <w:rsid w:val="00DE481A"/>
    <w:rsid w:val="00DE6F44"/>
    <w:rsid w:val="00DF1B58"/>
    <w:rsid w:val="00E009DA"/>
    <w:rsid w:val="00E037D9"/>
    <w:rsid w:val="00E04927"/>
    <w:rsid w:val="00E108A6"/>
    <w:rsid w:val="00E112BC"/>
    <w:rsid w:val="00E11A48"/>
    <w:rsid w:val="00E130EB"/>
    <w:rsid w:val="00E134DA"/>
    <w:rsid w:val="00E15587"/>
    <w:rsid w:val="00E162CD"/>
    <w:rsid w:val="00E17FA5"/>
    <w:rsid w:val="00E21BFE"/>
    <w:rsid w:val="00E26930"/>
    <w:rsid w:val="00E27257"/>
    <w:rsid w:val="00E27F4F"/>
    <w:rsid w:val="00E363DA"/>
    <w:rsid w:val="00E449D0"/>
    <w:rsid w:val="00E44A34"/>
    <w:rsid w:val="00E4506A"/>
    <w:rsid w:val="00E511B3"/>
    <w:rsid w:val="00E53F99"/>
    <w:rsid w:val="00E56510"/>
    <w:rsid w:val="00E62EA8"/>
    <w:rsid w:val="00E67A6E"/>
    <w:rsid w:val="00E71B43"/>
    <w:rsid w:val="00E73E0C"/>
    <w:rsid w:val="00E81612"/>
    <w:rsid w:val="00E87D18"/>
    <w:rsid w:val="00E87D62"/>
    <w:rsid w:val="00E97333"/>
    <w:rsid w:val="00EA26D5"/>
    <w:rsid w:val="00EA486E"/>
    <w:rsid w:val="00EA4FA3"/>
    <w:rsid w:val="00EA7E96"/>
    <w:rsid w:val="00EB001B"/>
    <w:rsid w:val="00EB26F1"/>
    <w:rsid w:val="00EB3082"/>
    <w:rsid w:val="00EB6C33"/>
    <w:rsid w:val="00EC37C7"/>
    <w:rsid w:val="00ED229B"/>
    <w:rsid w:val="00ED2570"/>
    <w:rsid w:val="00ED479D"/>
    <w:rsid w:val="00ED6019"/>
    <w:rsid w:val="00ED70D5"/>
    <w:rsid w:val="00ED7830"/>
    <w:rsid w:val="00EE18C9"/>
    <w:rsid w:val="00EE3909"/>
    <w:rsid w:val="00EF4205"/>
    <w:rsid w:val="00EF45B2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7963"/>
    <w:rsid w:val="00F30103"/>
    <w:rsid w:val="00F30446"/>
    <w:rsid w:val="00F34474"/>
    <w:rsid w:val="00F4135D"/>
    <w:rsid w:val="00F41F1B"/>
    <w:rsid w:val="00F46BD9"/>
    <w:rsid w:val="00F60BE0"/>
    <w:rsid w:val="00F6280E"/>
    <w:rsid w:val="00F661F0"/>
    <w:rsid w:val="00F7050A"/>
    <w:rsid w:val="00F7177B"/>
    <w:rsid w:val="00F75237"/>
    <w:rsid w:val="00F75533"/>
    <w:rsid w:val="00F8036D"/>
    <w:rsid w:val="00F809DC"/>
    <w:rsid w:val="00F86EB0"/>
    <w:rsid w:val="00F92E60"/>
    <w:rsid w:val="00FA3811"/>
    <w:rsid w:val="00FA3B9F"/>
    <w:rsid w:val="00FA3F06"/>
    <w:rsid w:val="00FA4449"/>
    <w:rsid w:val="00FA4A26"/>
    <w:rsid w:val="00FA7084"/>
    <w:rsid w:val="00FA7BEF"/>
    <w:rsid w:val="00FB1105"/>
    <w:rsid w:val="00FB1929"/>
    <w:rsid w:val="00FB2B20"/>
    <w:rsid w:val="00FB5FD9"/>
    <w:rsid w:val="00FC6862"/>
    <w:rsid w:val="00FD33AB"/>
    <w:rsid w:val="00FD4724"/>
    <w:rsid w:val="00FD4A68"/>
    <w:rsid w:val="00FD68ED"/>
    <w:rsid w:val="00FE2824"/>
    <w:rsid w:val="00FE2F0E"/>
    <w:rsid w:val="00FE661F"/>
    <w:rsid w:val="00FF0400"/>
    <w:rsid w:val="00FF3D6B"/>
    <w:rsid w:val="00FF4F2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CD494E"/>
  <w15:docId w15:val="{16681332-86C4-4E6F-AA71-39B4DA743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Normal"/>
    <w:qFormat/>
    <w:rsid w:val="00596998"/>
    <w:pPr>
      <w:keepNext/>
      <w:numPr>
        <w:numId w:val="3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012C22"/>
    <w:pPr>
      <w:keepNext/>
      <w:numPr>
        <w:ilvl w:val="2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C50140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12C22"/>
    <w:pPr>
      <w:numPr>
        <w:ilvl w:val="3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231DCA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link w:val="BodyTextBold"/>
    <w:rsid w:val="00C73E03"/>
    <w:rPr>
      <w:rFonts w:eastAsia="Times New Roman" w:cs="Arial"/>
      <w:b/>
      <w:szCs w:val="24"/>
    </w:rPr>
  </w:style>
  <w:style w:type="character" w:styleId="Hyperlink">
    <w:name w:val="Hyperlink"/>
    <w:unhideWhenUsed/>
    <w:rsid w:val="00647F93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EA26D5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E2097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654A1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99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server-storage/virtualbox/downloads/index.htm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tatic-course-assets.s3.amazonaws.com/CyberEss/files/Ubuntu_CyberEss.ova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a\Documents\_Business%20Files\CiscoAcademy-Labwork\CCNA%20Security\CCNA_Security_P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CEB715-2C87-41DB-8ADA-8B5820D42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CCNA_Security_PT-Template.dotx</Template>
  <TotalTime>6</TotalTime>
  <Pages>3</Pages>
  <Words>1099</Words>
  <Characters>6267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Lab – Install a Virtual Machine on a Personal Computer (Instructor Version)</vt:lpstr>
      <vt:lpstr>    Objectives</vt:lpstr>
      <vt:lpstr>    Background / Scenario</vt:lpstr>
      <vt:lpstr>    Required Resources</vt:lpstr>
      <vt:lpstr>Prepare a Host Computer for Virtualization</vt:lpstr>
      <vt:lpstr>    Download and install VirtualBox</vt:lpstr>
      <vt:lpstr>    Download the Virtual Machine image file</vt:lpstr>
      <vt:lpstr>Import the Virtual Machine into the VirtualBox Inventory</vt:lpstr>
      <vt:lpstr>    Import the virtual machine file into VirtualBox</vt:lpstr>
      <vt:lpstr>    Start the virtual machine and log in</vt:lpstr>
      <vt:lpstr>    Familiarize yourself with the Virtual Machine</vt:lpstr>
      <vt:lpstr>Reflection</vt:lpstr>
    </vt:vector>
  </TitlesOfParts>
  <Company>Microsoft</Company>
  <LinksUpToDate>false</LinksUpToDate>
  <CharactersWithSpaces>7352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Daniele Paolo Alberghetti</dc:creator>
  <cp:lastModifiedBy>Suk-yi Pennock</cp:lastModifiedBy>
  <cp:revision>5</cp:revision>
  <cp:lastPrinted>2014-05-02T17:28:00Z</cp:lastPrinted>
  <dcterms:created xsi:type="dcterms:W3CDTF">2016-08-25T18:10:00Z</dcterms:created>
  <dcterms:modified xsi:type="dcterms:W3CDTF">2016-08-25T18:28:00Z</dcterms:modified>
</cp:coreProperties>
</file>