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6A4E" w14:textId="5AB78E42" w:rsidR="00B16A19" w:rsidRDefault="00975174" w:rsidP="00B16A19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DB2A20">
        <w:t>Remote Access</w:t>
      </w:r>
    </w:p>
    <w:p w14:paraId="55AFB206" w14:textId="77777777" w:rsidR="009D2C27" w:rsidRDefault="009D2C27" w:rsidP="00216DDE">
      <w:pPr>
        <w:pStyle w:val="LabSection"/>
        <w:outlineLvl w:val="0"/>
      </w:pPr>
      <w:bookmarkStart w:id="0" w:name="_GoBack"/>
      <w:bookmarkEnd w:id="0"/>
      <w:r w:rsidRPr="001D11AE">
        <w:t>Objective</w:t>
      </w:r>
      <w:r w:rsidR="006E6581" w:rsidRPr="001D11AE">
        <w:t>s</w:t>
      </w:r>
    </w:p>
    <w:p w14:paraId="504D793A" w14:textId="33A88E28" w:rsidR="0002636A" w:rsidRDefault="00DB2A20" w:rsidP="009C72D4">
      <w:pPr>
        <w:pStyle w:val="BodyTextL25"/>
      </w:pPr>
      <w:r>
        <w:t xml:space="preserve">Compare SSH and </w:t>
      </w:r>
      <w:r w:rsidR="005F6518">
        <w:t>T</w:t>
      </w:r>
      <w:r>
        <w:t>elnet for accessing a remote host</w:t>
      </w:r>
      <w:r w:rsidR="008E10FB">
        <w:t>.</w:t>
      </w:r>
    </w:p>
    <w:p w14:paraId="4730993C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2E73739B" w14:textId="2F3C83AB" w:rsidR="00737EEE" w:rsidRDefault="00DB2A20" w:rsidP="00737EEE">
      <w:pPr>
        <w:pStyle w:val="BodyTextL25"/>
      </w:pPr>
      <w:r>
        <w:t xml:space="preserve">You will use SSH and </w:t>
      </w:r>
      <w:r w:rsidR="005F6518">
        <w:t>T</w:t>
      </w:r>
      <w:r>
        <w:t xml:space="preserve">elnet to establish remote connections to a host. SSH is a secure method for remotely accessing an SSH host. Telnet is an insecure method for accessing a </w:t>
      </w:r>
      <w:r w:rsidR="005F6518">
        <w:t>T</w:t>
      </w:r>
      <w:r>
        <w:t xml:space="preserve">elnet host. </w:t>
      </w:r>
    </w:p>
    <w:p w14:paraId="1E26CEDD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51DAA7AF" w14:textId="37FE668C" w:rsidR="0002636A" w:rsidRDefault="007B5099" w:rsidP="0002636A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B86E90">
        <w:t xml:space="preserve">Desktop </w:t>
      </w:r>
      <w:r w:rsidR="008E10FB">
        <w:t xml:space="preserve">LTS installed </w:t>
      </w:r>
      <w:r w:rsidR="00D3002F">
        <w:t>in a VirtualBox or VMware virtual machine</w:t>
      </w:r>
      <w:r w:rsidR="008E10FB">
        <w:t>.</w:t>
      </w:r>
    </w:p>
    <w:p w14:paraId="4C5FD5A4" w14:textId="77777777" w:rsidR="008B48F0" w:rsidRPr="00D36116" w:rsidRDefault="008E10FB" w:rsidP="00D36116">
      <w:pPr>
        <w:pStyle w:val="StepHead"/>
      </w:pPr>
      <w:r>
        <w:t>Open a terminal window in Ubuntu</w:t>
      </w:r>
    </w:p>
    <w:p w14:paraId="1393D217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6A5787F9" w14:textId="2BD1DC45" w:rsidR="008957A4" w:rsidRDefault="008E10FB" w:rsidP="006B58C0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28EF8A35" w14:textId="3B08452E" w:rsidR="008E10FB" w:rsidRDefault="008E10FB" w:rsidP="006B58C0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0895E288" w14:textId="77777777" w:rsidR="008E10FB" w:rsidRDefault="008E10FB" w:rsidP="006B58C0">
      <w:pPr>
        <w:pStyle w:val="Visual"/>
      </w:pPr>
      <w:r>
        <w:rPr>
          <w:noProof/>
          <w:lang w:eastAsia="zh-TW"/>
        </w:rPr>
        <w:drawing>
          <wp:inline distT="0" distB="0" distL="0" distR="0" wp14:anchorId="424E711B" wp14:editId="5655E7B5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A22" w14:textId="6ACB0023" w:rsidR="002545E9" w:rsidRDefault="008E10FB" w:rsidP="002545E9">
      <w:pPr>
        <w:pStyle w:val="SubStepAlpha"/>
      </w:pPr>
      <w:r>
        <w:t xml:space="preserve">Click on the </w:t>
      </w:r>
      <w:r w:rsidR="005878A0">
        <w:t xml:space="preserve">terminal </w:t>
      </w:r>
      <w:r>
        <w:t xml:space="preserve">icon to open </w:t>
      </w:r>
      <w:r w:rsidR="005878A0">
        <w:t xml:space="preserve">a </w:t>
      </w:r>
      <w:r>
        <w:t>terminal</w:t>
      </w:r>
      <w:r w:rsidR="005878A0">
        <w:t xml:space="preserve"> window</w:t>
      </w:r>
      <w:r w:rsidR="0096489F">
        <w:t>.</w:t>
      </w:r>
    </w:p>
    <w:p w14:paraId="1DFA0F61" w14:textId="690A7412" w:rsidR="005878A0" w:rsidRDefault="005878A0" w:rsidP="006B58C0">
      <w:pPr>
        <w:pStyle w:val="Visual"/>
      </w:pPr>
      <w:r w:rsidRPr="00BF0B9C">
        <w:rPr>
          <w:noProof/>
          <w:lang w:eastAsia="zh-TW"/>
        </w:rPr>
        <w:drawing>
          <wp:inline distT="0" distB="0" distL="0" distR="0" wp14:anchorId="5113CF06" wp14:editId="7FF9F603">
            <wp:extent cx="65701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3A6A" w14:textId="521C0D70" w:rsidR="00BC0DDB" w:rsidRDefault="00DB2A20">
      <w:pPr>
        <w:pStyle w:val="StepHead"/>
      </w:pPr>
      <w:r>
        <w:t xml:space="preserve">Telnet to </w:t>
      </w:r>
      <w:r w:rsidR="00611938">
        <w:t>l</w:t>
      </w:r>
      <w:r>
        <w:t>ocalhost</w:t>
      </w:r>
    </w:p>
    <w:p w14:paraId="5624D9CF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>:</w:t>
      </w:r>
    </w:p>
    <w:p w14:paraId="5EC4CA37" w14:textId="3F44B10A" w:rsidR="008E10FB" w:rsidRPr="00332079" w:rsidRDefault="005878A0" w:rsidP="006B58C0">
      <w:pPr>
        <w:pStyle w:val="CMD"/>
      </w:pPr>
      <w:r>
        <w:t xml:space="preserve">cisco@ubuntu:~$ </w:t>
      </w:r>
      <w:r w:rsidR="00DB2A20" w:rsidRPr="006B58C0">
        <w:rPr>
          <w:b/>
        </w:rPr>
        <w:t>telnet localhost</w:t>
      </w:r>
    </w:p>
    <w:p w14:paraId="43945616" w14:textId="77777777" w:rsidR="00DB2A20" w:rsidRDefault="00DB2A20" w:rsidP="00DB2A20">
      <w:pPr>
        <w:pStyle w:val="SubStepAlpha"/>
      </w:pPr>
      <w:r>
        <w:t xml:space="preserve">You are prompted for a login account and password for an account that exists on the host: </w:t>
      </w:r>
    </w:p>
    <w:p w14:paraId="2CB75692" w14:textId="77777777" w:rsidR="00DB2A20" w:rsidRDefault="00DB2A20" w:rsidP="006B58C0">
      <w:pPr>
        <w:pStyle w:val="BodyTextL50"/>
      </w:pPr>
      <w:r>
        <w:lastRenderedPageBreak/>
        <w:t xml:space="preserve">Ubuntu login: </w:t>
      </w:r>
      <w:r w:rsidRPr="00DB2A20">
        <w:rPr>
          <w:b/>
        </w:rPr>
        <w:t>cisco</w:t>
      </w:r>
    </w:p>
    <w:p w14:paraId="1080EAF2" w14:textId="77777777" w:rsidR="00F702C8" w:rsidRDefault="00DB2A20" w:rsidP="006B58C0">
      <w:pPr>
        <w:pStyle w:val="BodyTextL50"/>
      </w:pPr>
      <w:r>
        <w:t xml:space="preserve">Password: </w:t>
      </w:r>
      <w:r w:rsidRPr="00DB2A20">
        <w:rPr>
          <w:b/>
        </w:rPr>
        <w:t>password</w:t>
      </w:r>
    </w:p>
    <w:p w14:paraId="3CC1F977" w14:textId="77777777" w:rsidR="00F702C8" w:rsidRDefault="00DB2A20" w:rsidP="006B58C0">
      <w:pPr>
        <w:pStyle w:val="Visual"/>
      </w:pPr>
      <w:r>
        <w:rPr>
          <w:noProof/>
          <w:lang w:eastAsia="zh-TW"/>
        </w:rPr>
        <w:drawing>
          <wp:inline distT="0" distB="0" distL="0" distR="0" wp14:anchorId="31A71816" wp14:editId="77650498">
            <wp:extent cx="5486400" cy="20374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A48" w14:textId="730FFEB9" w:rsidR="00F702C8" w:rsidRDefault="00DB2A20" w:rsidP="006B58C0">
      <w:pPr>
        <w:pStyle w:val="BodyTextL50"/>
      </w:pPr>
      <w:r w:rsidRPr="00DB2A20">
        <w:t>You have successfully logged in</w:t>
      </w:r>
      <w:r w:rsidR="00611938">
        <w:t xml:space="preserve">to your own machine </w:t>
      </w:r>
      <w:r w:rsidRPr="00DB2A20">
        <w:t xml:space="preserve">using </w:t>
      </w:r>
      <w:r w:rsidR="005F6518">
        <w:t>T</w:t>
      </w:r>
      <w:r w:rsidRPr="00DB2A20">
        <w:t>elnet</w:t>
      </w:r>
      <w:r w:rsidR="00F702C8" w:rsidRPr="00DB2A20">
        <w:t>.</w:t>
      </w:r>
    </w:p>
    <w:p w14:paraId="51858AE8" w14:textId="773D82F1" w:rsidR="00DB2A20" w:rsidRDefault="00DB2A20" w:rsidP="00DB2A20">
      <w:pPr>
        <w:pStyle w:val="SubStepAlpha"/>
      </w:pPr>
      <w:r w:rsidRPr="00DB2A20">
        <w:t>At the command prompt, enter the following command</w:t>
      </w:r>
      <w:r w:rsidR="005878A0">
        <w:t xml:space="preserve"> to exit this Telnet session:</w:t>
      </w:r>
    </w:p>
    <w:p w14:paraId="5DEF7B2E" w14:textId="1C74E4F9" w:rsidR="005878A0" w:rsidRPr="00332079" w:rsidRDefault="005878A0" w:rsidP="006B58C0">
      <w:pPr>
        <w:pStyle w:val="CMD"/>
      </w:pPr>
      <w:r>
        <w:t xml:space="preserve">cisco@ubuntu:~$ </w:t>
      </w:r>
      <w:r>
        <w:rPr>
          <w:b/>
        </w:rPr>
        <w:t>exit</w:t>
      </w:r>
    </w:p>
    <w:p w14:paraId="1B005D46" w14:textId="77777777" w:rsidR="00DB2A20" w:rsidRDefault="00DB2A20" w:rsidP="006B58C0">
      <w:pPr>
        <w:pStyle w:val="Visual"/>
      </w:pPr>
      <w:r>
        <w:rPr>
          <w:noProof/>
          <w:lang w:eastAsia="zh-TW"/>
        </w:rPr>
        <w:drawing>
          <wp:inline distT="0" distB="0" distL="0" distR="0" wp14:anchorId="158650A9" wp14:editId="061C66BE">
            <wp:extent cx="5486400" cy="750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6800" w14:textId="4F7270E0" w:rsidR="009F6AF1" w:rsidRDefault="00DB2A20" w:rsidP="009F6AF1">
      <w:pPr>
        <w:pStyle w:val="StepHead"/>
      </w:pPr>
      <w:r>
        <w:t xml:space="preserve">SSH to </w:t>
      </w:r>
      <w:r w:rsidR="00611938">
        <w:t>l</w:t>
      </w:r>
      <w:r>
        <w:t>ocalhost</w:t>
      </w:r>
    </w:p>
    <w:p w14:paraId="253CA729" w14:textId="19FF8527" w:rsidR="00B303C8" w:rsidRDefault="00332079" w:rsidP="00B303C8">
      <w:pPr>
        <w:pStyle w:val="SubStepAlpha"/>
      </w:pPr>
      <w:r>
        <w:t xml:space="preserve">Type the following command in </w:t>
      </w:r>
      <w:r w:rsidR="00611938">
        <w:t>terminal to access the localhost using SSH:</w:t>
      </w:r>
    </w:p>
    <w:p w14:paraId="22E59D99" w14:textId="507D040E" w:rsidR="00FC1BC9" w:rsidRPr="009F6AF1" w:rsidRDefault="00611938" w:rsidP="006B58C0">
      <w:pPr>
        <w:pStyle w:val="CMD"/>
        <w:rPr>
          <w:rFonts w:cs="Courier New"/>
          <w:b/>
          <w:sz w:val="22"/>
        </w:rPr>
      </w:pPr>
      <w:r>
        <w:t xml:space="preserve">cisco@ubuntu:~$ </w:t>
      </w:r>
      <w:r w:rsidR="007B5332">
        <w:rPr>
          <w:rFonts w:cs="Courier New"/>
          <w:b/>
          <w:sz w:val="22"/>
        </w:rPr>
        <w:t>ssh localhost</w:t>
      </w:r>
      <w:r w:rsidR="009F6AF1" w:rsidRPr="009F6AF1">
        <w:rPr>
          <w:rFonts w:cs="Courier New"/>
          <w:b/>
          <w:sz w:val="22"/>
        </w:rPr>
        <w:t xml:space="preserve"> </w:t>
      </w:r>
    </w:p>
    <w:p w14:paraId="5DDBB7EB" w14:textId="77777777" w:rsidR="001B52BE" w:rsidRDefault="007B5332" w:rsidP="006B58C0">
      <w:pPr>
        <w:pStyle w:val="Visual"/>
      </w:pPr>
      <w:r>
        <w:rPr>
          <w:noProof/>
          <w:lang w:eastAsia="zh-TW"/>
        </w:rPr>
        <w:drawing>
          <wp:inline distT="0" distB="0" distL="0" distR="0" wp14:anchorId="5B3C4822" wp14:editId="756E0383">
            <wp:extent cx="5486400" cy="344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C36" w14:textId="64B0EAB3" w:rsidR="005F6518" w:rsidRDefault="002B128F" w:rsidP="006B58C0">
      <w:pPr>
        <w:pStyle w:val="SubStepAlpha"/>
        <w:numPr>
          <w:ilvl w:val="0"/>
          <w:numId w:val="0"/>
        </w:numPr>
        <w:ind w:left="720"/>
      </w:pPr>
      <w:r w:rsidRPr="006B58C0">
        <w:rPr>
          <w:b/>
        </w:rPr>
        <w:t>Note</w:t>
      </w:r>
      <w:r w:rsidRPr="00C614D9">
        <w:t>:</w:t>
      </w:r>
      <w:r>
        <w:t xml:space="preserve"> </w:t>
      </w:r>
      <w:r w:rsidR="005F6518">
        <w:t>If this is the first time connecting with SSH, the security keys will need to be saved to the system</w:t>
      </w:r>
      <w:r>
        <w:t xml:space="preserve">. If you are prompted as to whether to proceed, type </w:t>
      </w:r>
      <w:r w:rsidR="00611938" w:rsidRPr="006B58C0">
        <w:rPr>
          <w:b/>
        </w:rPr>
        <w:t>y</w:t>
      </w:r>
      <w:r w:rsidRPr="006B58C0">
        <w:rPr>
          <w:b/>
        </w:rPr>
        <w:t>es</w:t>
      </w:r>
      <w:r>
        <w:t xml:space="preserve"> to proceed with the connection. </w:t>
      </w:r>
    </w:p>
    <w:p w14:paraId="10EDAB6D" w14:textId="49E1F13A" w:rsidR="00527E48" w:rsidRDefault="00611938" w:rsidP="00527E48">
      <w:pPr>
        <w:pStyle w:val="SubStepAlpha"/>
      </w:pPr>
      <w:r>
        <w:t xml:space="preserve">Use the password </w:t>
      </w:r>
      <w:r>
        <w:rPr>
          <w:b/>
        </w:rPr>
        <w:t>password</w:t>
      </w:r>
      <w:r>
        <w:t xml:space="preserve"> </w:t>
      </w:r>
      <w:r w:rsidR="007B5332">
        <w:t xml:space="preserve">for the </w:t>
      </w:r>
      <w:r>
        <w:t xml:space="preserve">user </w:t>
      </w:r>
      <w:r w:rsidRPr="006B58C0">
        <w:rPr>
          <w:b/>
        </w:rPr>
        <w:t>cisco</w:t>
      </w:r>
      <w:r w:rsidR="00C614D9">
        <w:t>.</w:t>
      </w:r>
    </w:p>
    <w:p w14:paraId="1DB1D136" w14:textId="77777777" w:rsidR="001B52BE" w:rsidRDefault="007B5332" w:rsidP="006B58C0">
      <w:pPr>
        <w:pStyle w:val="Visual"/>
      </w:pPr>
      <w:r>
        <w:rPr>
          <w:noProof/>
          <w:lang w:eastAsia="zh-TW"/>
        </w:rPr>
        <w:drawing>
          <wp:inline distT="0" distB="0" distL="0" distR="0" wp14:anchorId="76ED50DD" wp14:editId="1EAE9F85">
            <wp:extent cx="5486400" cy="1339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04A" w14:textId="77777777" w:rsidR="000932CF" w:rsidRPr="000932CF" w:rsidRDefault="000932CF" w:rsidP="006B58C0">
      <w:pPr>
        <w:pStyle w:val="SubStepAlpha"/>
      </w:pPr>
      <w:r w:rsidRPr="000932CF">
        <w:t>You have successfully logged in to your machine using SSH.</w:t>
      </w:r>
    </w:p>
    <w:p w14:paraId="0343B86A" w14:textId="77777777" w:rsidR="000932CF" w:rsidRDefault="000932CF" w:rsidP="000932CF">
      <w:pPr>
        <w:pStyle w:val="StepHead"/>
      </w:pPr>
      <w:r>
        <w:t>Accessing a Remote Host</w:t>
      </w:r>
    </w:p>
    <w:p w14:paraId="58067074" w14:textId="352D2E92" w:rsidR="001B52BE" w:rsidRDefault="000932CF" w:rsidP="000932CF">
      <w:pPr>
        <w:pStyle w:val="SubStepAlpha"/>
      </w:pPr>
      <w:r w:rsidRPr="000932CF">
        <w:t xml:space="preserve">Pick a partner and </w:t>
      </w:r>
      <w:r w:rsidR="002A548B">
        <w:t>change</w:t>
      </w:r>
      <w:r w:rsidRPr="000932CF">
        <w:t xml:space="preserve"> </w:t>
      </w:r>
      <w:r w:rsidR="00BA0058">
        <w:t>the network adapt</w:t>
      </w:r>
      <w:r w:rsidR="002A548B">
        <w:t>e</w:t>
      </w:r>
      <w:r w:rsidR="00BA0058">
        <w:t xml:space="preserve">rs on both of </w:t>
      </w:r>
      <w:r w:rsidR="002A548B">
        <w:t>your</w:t>
      </w:r>
      <w:r w:rsidRPr="000932CF">
        <w:t xml:space="preserve"> </w:t>
      </w:r>
      <w:r w:rsidR="00BA0058">
        <w:t>virtual machines</w:t>
      </w:r>
      <w:r w:rsidRPr="000932CF">
        <w:t xml:space="preserve"> to bridge</w:t>
      </w:r>
      <w:r w:rsidR="00BA0058">
        <w:t>d</w:t>
      </w:r>
      <w:r w:rsidRPr="000932CF">
        <w:t xml:space="preserve">. </w:t>
      </w:r>
      <w:r w:rsidR="002A548B">
        <w:t xml:space="preserve">To do this you will need to release your cursor from the virtual machine, go to </w:t>
      </w:r>
      <w:r w:rsidR="002A548B" w:rsidRPr="00A24E90">
        <w:rPr>
          <w:b/>
        </w:rPr>
        <w:t>Machine</w:t>
      </w:r>
      <w:r w:rsidR="002A548B">
        <w:t xml:space="preserve"> &gt; </w:t>
      </w:r>
      <w:r w:rsidR="002A548B" w:rsidRPr="00A24E90">
        <w:rPr>
          <w:b/>
        </w:rPr>
        <w:t>Settings</w:t>
      </w:r>
      <w:r w:rsidR="006A2AB6">
        <w:t xml:space="preserve"> and</w:t>
      </w:r>
      <w:r w:rsidR="002A548B">
        <w:t xml:space="preserve"> click </w:t>
      </w:r>
      <w:r w:rsidR="002A548B" w:rsidRPr="00A24E90">
        <w:rPr>
          <w:b/>
        </w:rPr>
        <w:t>Network</w:t>
      </w:r>
      <w:r w:rsidR="002A548B">
        <w:t xml:space="preserve"> and change </w:t>
      </w:r>
      <w:r w:rsidR="00C72AF7" w:rsidRPr="00A24E90">
        <w:rPr>
          <w:b/>
        </w:rPr>
        <w:t>Attached to: NAT</w:t>
      </w:r>
      <w:r w:rsidR="00C72AF7">
        <w:t xml:space="preserve"> to </w:t>
      </w:r>
      <w:r w:rsidR="00C72AF7" w:rsidRPr="00A24E90">
        <w:rPr>
          <w:b/>
        </w:rPr>
        <w:t>Attached to: Bridged Adapter</w:t>
      </w:r>
      <w:r w:rsidR="002A548B">
        <w:t xml:space="preserve">. </w:t>
      </w:r>
      <w:r w:rsidR="006A2AB6">
        <w:t xml:space="preserve">Wait for the network to reconnect. </w:t>
      </w:r>
      <w:r w:rsidR="00C72AF7">
        <w:t>Now c</w:t>
      </w:r>
      <w:r w:rsidRPr="000932CF">
        <w:t xml:space="preserve">heck your </w:t>
      </w:r>
      <w:r w:rsidR="00BA0058">
        <w:t>IP</w:t>
      </w:r>
      <w:r>
        <w:t xml:space="preserve"> address </w:t>
      </w:r>
      <w:r w:rsidRPr="000932CF">
        <w:t>by typing</w:t>
      </w:r>
      <w:r>
        <w:t xml:space="preserve"> in the following command:</w:t>
      </w:r>
    </w:p>
    <w:p w14:paraId="265419C7" w14:textId="4D3560F1" w:rsidR="00C72AF7" w:rsidRDefault="00611938">
      <w:pPr>
        <w:pStyle w:val="CMD"/>
        <w:rPr>
          <w:rFonts w:cs="Courier New"/>
          <w:b/>
          <w:sz w:val="22"/>
        </w:rPr>
      </w:pPr>
      <w:r>
        <w:t xml:space="preserve">cisco@ubuntu:~$ </w:t>
      </w:r>
      <w:r w:rsidR="000932CF" w:rsidRPr="000932CF">
        <w:rPr>
          <w:rFonts w:cs="Courier New"/>
          <w:b/>
          <w:sz w:val="22"/>
        </w:rPr>
        <w:t>ifconfig</w:t>
      </w:r>
    </w:p>
    <w:p w14:paraId="41D4A51B" w14:textId="77777777" w:rsidR="006A2AB6" w:rsidRDefault="000932CF" w:rsidP="006B58C0">
      <w:pPr>
        <w:pStyle w:val="Visual"/>
      </w:pPr>
      <w:r>
        <w:rPr>
          <w:noProof/>
          <w:lang w:eastAsia="zh-TW"/>
        </w:rPr>
        <w:drawing>
          <wp:inline distT="0" distB="0" distL="0" distR="0" wp14:anchorId="18C0B743" wp14:editId="28C46C55">
            <wp:extent cx="5486400" cy="26007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B120" w14:textId="28878EDE" w:rsidR="001B52BE" w:rsidRDefault="006A2AB6" w:rsidP="00A24E90">
      <w:pPr>
        <w:pStyle w:val="BodyTextL50"/>
      </w:pPr>
      <w:r>
        <w:rPr>
          <w:b/>
        </w:rPr>
        <w:t>Note</w:t>
      </w:r>
      <w:r>
        <w:t>: If you did not receive a new IP address, click the</w:t>
      </w:r>
      <w:r w:rsidR="00E24103">
        <w:t xml:space="preserve"> network icon</w:t>
      </w:r>
      <w:r>
        <w:t xml:space="preserve"> </w:t>
      </w:r>
      <w:r w:rsidR="00E24103">
        <w:t>(</w:t>
      </w:r>
      <w:r w:rsidRPr="006A2AB6">
        <w:rPr>
          <w:noProof/>
          <w:lang w:eastAsia="zh-TW"/>
        </w:rPr>
        <w:drawing>
          <wp:inline distT="0" distB="0" distL="0" distR="0" wp14:anchorId="170A55AF" wp14:editId="0BE3F254">
            <wp:extent cx="269875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07" cy="1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103">
        <w:t>). Disconnect and reconnect the wired connection.</w:t>
      </w:r>
    </w:p>
    <w:p w14:paraId="1B0FA58A" w14:textId="316B3C97" w:rsidR="001B52BE" w:rsidRDefault="00BA0058" w:rsidP="006B58C0">
      <w:pPr>
        <w:pStyle w:val="SubStepAlpha"/>
      </w:pPr>
      <w:r>
        <w:t>Repeat</w:t>
      </w:r>
      <w:r w:rsidR="000932CF">
        <w:t xml:space="preserve"> the SSH and </w:t>
      </w:r>
      <w:r w:rsidR="002B128F">
        <w:t>T</w:t>
      </w:r>
      <w:r w:rsidR="000932CF">
        <w:t xml:space="preserve">elnet commands </w:t>
      </w:r>
      <w:r>
        <w:t xml:space="preserve">but this time instead of localhost </w:t>
      </w:r>
      <w:r w:rsidR="000932CF">
        <w:t>us</w:t>
      </w:r>
      <w:r>
        <w:t>e</w:t>
      </w:r>
      <w:r w:rsidR="000932CF">
        <w:t xml:space="preserve"> your partner’s IP address.</w:t>
      </w:r>
    </w:p>
    <w:sectPr w:rsidR="001B52BE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C489A" w14:textId="77777777" w:rsidR="000C7234" w:rsidRDefault="000C7234" w:rsidP="0090659A">
      <w:pPr>
        <w:spacing w:after="0" w:line="240" w:lineRule="auto"/>
      </w:pPr>
      <w:r>
        <w:separator/>
      </w:r>
    </w:p>
    <w:p w14:paraId="1C99F2F2" w14:textId="77777777" w:rsidR="000C7234" w:rsidRDefault="000C7234"/>
    <w:p w14:paraId="5909EDD4" w14:textId="77777777" w:rsidR="000C7234" w:rsidRDefault="000C7234"/>
    <w:p w14:paraId="6CF5B588" w14:textId="77777777" w:rsidR="000C7234" w:rsidRDefault="000C7234"/>
    <w:p w14:paraId="2942023E" w14:textId="77777777" w:rsidR="000C7234" w:rsidRDefault="000C7234"/>
  </w:endnote>
  <w:endnote w:type="continuationSeparator" w:id="0">
    <w:p w14:paraId="55E31476" w14:textId="77777777" w:rsidR="000C7234" w:rsidRDefault="000C7234" w:rsidP="0090659A">
      <w:pPr>
        <w:spacing w:after="0" w:line="240" w:lineRule="auto"/>
      </w:pPr>
      <w:r>
        <w:continuationSeparator/>
      </w:r>
    </w:p>
    <w:p w14:paraId="0394DAF2" w14:textId="77777777" w:rsidR="000C7234" w:rsidRDefault="000C7234"/>
    <w:p w14:paraId="00A034DC" w14:textId="77777777" w:rsidR="000C7234" w:rsidRDefault="000C7234"/>
    <w:p w14:paraId="1D187F37" w14:textId="77777777" w:rsidR="000C7234" w:rsidRDefault="000C7234"/>
    <w:p w14:paraId="4FD529A9" w14:textId="77777777" w:rsidR="000C7234" w:rsidRDefault="000C7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0B00E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B16A19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B16A19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B16A19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5A6EB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B16A19">
      <w:rPr>
        <w:noProof/>
      </w:rPr>
      <w:t>2016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0C7234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0C7234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33425" w14:textId="77777777" w:rsidR="000C7234" w:rsidRDefault="000C7234" w:rsidP="0090659A">
      <w:pPr>
        <w:spacing w:after="0" w:line="240" w:lineRule="auto"/>
      </w:pPr>
      <w:r>
        <w:separator/>
      </w:r>
    </w:p>
    <w:p w14:paraId="35C4167B" w14:textId="77777777" w:rsidR="000C7234" w:rsidRDefault="000C7234"/>
    <w:p w14:paraId="3E9F3884" w14:textId="77777777" w:rsidR="000C7234" w:rsidRDefault="000C7234"/>
    <w:p w14:paraId="7D47E389" w14:textId="77777777" w:rsidR="000C7234" w:rsidRDefault="000C7234"/>
    <w:p w14:paraId="49F0F8D4" w14:textId="77777777" w:rsidR="000C7234" w:rsidRDefault="000C7234"/>
  </w:footnote>
  <w:footnote w:type="continuationSeparator" w:id="0">
    <w:p w14:paraId="16868838" w14:textId="77777777" w:rsidR="000C7234" w:rsidRDefault="000C7234" w:rsidP="0090659A">
      <w:pPr>
        <w:spacing w:after="0" w:line="240" w:lineRule="auto"/>
      </w:pPr>
      <w:r>
        <w:continuationSeparator/>
      </w:r>
    </w:p>
    <w:p w14:paraId="422477BA" w14:textId="77777777" w:rsidR="000C7234" w:rsidRDefault="000C7234"/>
    <w:p w14:paraId="0C11FAEE" w14:textId="77777777" w:rsidR="000C7234" w:rsidRDefault="000C7234"/>
    <w:p w14:paraId="28D44691" w14:textId="77777777" w:rsidR="000C7234" w:rsidRDefault="000C7234"/>
    <w:p w14:paraId="72A3F4CD" w14:textId="77777777" w:rsidR="000C7234" w:rsidRDefault="000C72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D39AD" w14:textId="77777777" w:rsidR="00DB2A20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DB2A20">
      <w:t>Remote Access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F5C51" w14:textId="77777777" w:rsidR="00583E1F" w:rsidRDefault="003636CF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 wp14:anchorId="640CDBD5" wp14:editId="5C5A6AC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E0qAUApbc9qkQAAAA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7DE"/>
    <w:rsid w:val="00024EE5"/>
    <w:rsid w:val="0002636A"/>
    <w:rsid w:val="00033FFF"/>
    <w:rsid w:val="00035F78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2CF"/>
    <w:rsid w:val="0009378D"/>
    <w:rsid w:val="00095FE3"/>
    <w:rsid w:val="00097163"/>
    <w:rsid w:val="000A0465"/>
    <w:rsid w:val="000A22C8"/>
    <w:rsid w:val="000B1AB3"/>
    <w:rsid w:val="000B2344"/>
    <w:rsid w:val="000B7DE5"/>
    <w:rsid w:val="000C7234"/>
    <w:rsid w:val="000D0D53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452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67048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9A"/>
    <w:rsid w:val="001C05A1"/>
    <w:rsid w:val="001C1D9E"/>
    <w:rsid w:val="001C7C3B"/>
    <w:rsid w:val="001D093C"/>
    <w:rsid w:val="001D10E2"/>
    <w:rsid w:val="001D11AE"/>
    <w:rsid w:val="001D5B6F"/>
    <w:rsid w:val="001D5ECA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548B"/>
    <w:rsid w:val="002A6C56"/>
    <w:rsid w:val="002B0773"/>
    <w:rsid w:val="002B128F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189C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62EF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1C47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78A0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5F6518"/>
    <w:rsid w:val="006007BB"/>
    <w:rsid w:val="00601DC0"/>
    <w:rsid w:val="0060206D"/>
    <w:rsid w:val="006034CB"/>
    <w:rsid w:val="00611938"/>
    <w:rsid w:val="006131CE"/>
    <w:rsid w:val="0061336B"/>
    <w:rsid w:val="00617D6E"/>
    <w:rsid w:val="0062075E"/>
    <w:rsid w:val="00622D61"/>
    <w:rsid w:val="00624198"/>
    <w:rsid w:val="00626704"/>
    <w:rsid w:val="006410A8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2AB6"/>
    <w:rsid w:val="006A48F1"/>
    <w:rsid w:val="006A55FB"/>
    <w:rsid w:val="006A71A3"/>
    <w:rsid w:val="006A77E0"/>
    <w:rsid w:val="006B03F2"/>
    <w:rsid w:val="006B1639"/>
    <w:rsid w:val="006B2887"/>
    <w:rsid w:val="006B58C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2A6C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332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57A4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2F1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E460F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4E90"/>
    <w:rsid w:val="00A263F8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A19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6E90"/>
    <w:rsid w:val="00B878E7"/>
    <w:rsid w:val="00B92B93"/>
    <w:rsid w:val="00B9337F"/>
    <w:rsid w:val="00B93F49"/>
    <w:rsid w:val="00B97278"/>
    <w:rsid w:val="00B97943"/>
    <w:rsid w:val="00BA0058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6D62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562D"/>
    <w:rsid w:val="00C57645"/>
    <w:rsid w:val="00C5777D"/>
    <w:rsid w:val="00C57A1A"/>
    <w:rsid w:val="00C614D9"/>
    <w:rsid w:val="00C6258F"/>
    <w:rsid w:val="00C63DF6"/>
    <w:rsid w:val="00C63E58"/>
    <w:rsid w:val="00C6495E"/>
    <w:rsid w:val="00C670EE"/>
    <w:rsid w:val="00C67E3B"/>
    <w:rsid w:val="00C72AF7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002F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2A20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4103"/>
    <w:rsid w:val="00E26930"/>
    <w:rsid w:val="00E27257"/>
    <w:rsid w:val="00E27C25"/>
    <w:rsid w:val="00E30377"/>
    <w:rsid w:val="00E30F83"/>
    <w:rsid w:val="00E3206D"/>
    <w:rsid w:val="00E32F32"/>
    <w:rsid w:val="00E33FB3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1C2F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0B10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085EF"/>
  <w15:docId w15:val="{B962F2A2-7860-4595-8359-3894708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7CC46F-5519-4275-8DF3-379EB7287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</vt:lpstr>
      <vt:lpstr>Telnet to localhost</vt:lpstr>
      <vt:lpstr>SSH to localhost</vt:lpstr>
      <vt:lpstr>Accessing a Remote Host</vt:lpstr>
    </vt:vector>
  </TitlesOfParts>
  <Company>Microsoft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Suk-yi Pennock</cp:lastModifiedBy>
  <cp:revision>7</cp:revision>
  <cp:lastPrinted>2014-06-20T22:17:00Z</cp:lastPrinted>
  <dcterms:created xsi:type="dcterms:W3CDTF">2016-06-29T07:05:00Z</dcterms:created>
  <dcterms:modified xsi:type="dcterms:W3CDTF">2016-08-26T00:44:00Z</dcterms:modified>
</cp:coreProperties>
</file>