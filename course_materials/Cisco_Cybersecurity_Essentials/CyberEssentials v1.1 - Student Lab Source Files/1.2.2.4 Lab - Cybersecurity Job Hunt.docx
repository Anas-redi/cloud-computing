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0BC82" w14:textId="0F359371" w:rsidR="0002636A" w:rsidRPr="00CD42D8" w:rsidRDefault="00975174" w:rsidP="00216DDE">
      <w:pPr>
        <w:pStyle w:val="LabTitle"/>
        <w:outlineLvl w:val="0"/>
      </w:pPr>
      <w:r>
        <w:t>Lab</w:t>
      </w:r>
      <w:r w:rsidR="007B5099" w:rsidRPr="00FD4A68">
        <w:t xml:space="preserve"> </w:t>
      </w:r>
      <w:r w:rsidR="003C2298">
        <w:t xml:space="preserve">- </w:t>
      </w:r>
      <w:r w:rsidR="00744ABE">
        <w:t xml:space="preserve">Cybersecurity Jobs </w:t>
      </w:r>
      <w:r w:rsidR="005C35F4">
        <w:t>Hunt</w:t>
      </w:r>
    </w:p>
    <w:p w14:paraId="4BAD7FBF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5A0A9854" w14:textId="2D8B4C5C" w:rsidR="0002636A" w:rsidRDefault="00041E66" w:rsidP="00735842">
      <w:pPr>
        <w:pStyle w:val="BodyTextL25"/>
      </w:pPr>
      <w:r>
        <w:t>Explore the career opportunities for cybersecurity professionals.</w:t>
      </w:r>
    </w:p>
    <w:p w14:paraId="02835035" w14:textId="77777777" w:rsidR="003C2298" w:rsidRDefault="00041E66" w:rsidP="00735842">
      <w:pPr>
        <w:pStyle w:val="BodyTextL25"/>
      </w:pPr>
      <w:r>
        <w:t>Explore the career requirements for cybersecurity professionals.</w:t>
      </w:r>
    </w:p>
    <w:p w14:paraId="1B5E504D" w14:textId="77777777" w:rsidR="003C2298" w:rsidRDefault="003C2298" w:rsidP="009E009A">
      <w:pPr>
        <w:pStyle w:val="BodyTextL25Bold"/>
      </w:pPr>
      <w:r>
        <w:t>Part 1: Exploring Cybersecurity Jobs</w:t>
      </w:r>
    </w:p>
    <w:p w14:paraId="7040B575" w14:textId="00757C90" w:rsidR="00041E66" w:rsidRDefault="003C2298" w:rsidP="009E009A">
      <w:pPr>
        <w:pStyle w:val="BodyTextL25Bold"/>
      </w:pPr>
      <w:r>
        <w:t>Part 2: Cybersecurity Job Requirements</w:t>
      </w:r>
    </w:p>
    <w:p w14:paraId="32BD4E31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7607330A" w14:textId="782C63FF" w:rsidR="00723DED" w:rsidRDefault="00041E66" w:rsidP="009E009A">
      <w:pPr>
        <w:pStyle w:val="BodyTextL25"/>
      </w:pPr>
      <w:r>
        <w:t>The cyber world is full of dangers and threats to individuals, organizations</w:t>
      </w:r>
      <w:r w:rsidR="00575574">
        <w:t>,</w:t>
      </w:r>
      <w:r>
        <w:t xml:space="preserve"> and countries. These perils have resulted in a major demand for individuals with the knowledge, skills, credentials</w:t>
      </w:r>
      <w:r w:rsidR="00575574">
        <w:t>,</w:t>
      </w:r>
      <w:r>
        <w:t xml:space="preserve"> and</w:t>
      </w:r>
      <w:r w:rsidR="00723DED">
        <w:t xml:space="preserve"> </w:t>
      </w:r>
      <w:r>
        <w:t>ethics to protect our people and systems. In this lab</w:t>
      </w:r>
      <w:r w:rsidR="00573D5F">
        <w:t>,</w:t>
      </w:r>
      <w:r>
        <w:t xml:space="preserve"> you will explore the types of jobs available, </w:t>
      </w:r>
      <w:r w:rsidR="00575574">
        <w:t xml:space="preserve">job </w:t>
      </w:r>
      <w:r>
        <w:t>titles, job requirements</w:t>
      </w:r>
      <w:r w:rsidR="00573D5F">
        <w:t>,</w:t>
      </w:r>
      <w:r>
        <w:t xml:space="preserve"> and credentials required by the cybersecurity industry. </w:t>
      </w:r>
      <w:r w:rsidR="00723DED">
        <w:t xml:space="preserve">The Internet is full of job search websites that can </w:t>
      </w:r>
      <w:r w:rsidR="009226AD">
        <w:t xml:space="preserve">provide </w:t>
      </w:r>
      <w:r w:rsidR="00575574">
        <w:t xml:space="preserve">you with </w:t>
      </w:r>
      <w:r w:rsidR="009226AD">
        <w:t xml:space="preserve">information </w:t>
      </w:r>
      <w:r w:rsidR="00723DED">
        <w:t>about careers in cybersecurity. Many of these websites are job search sites called job aggregators. This means that they collect job postings from many other sites and organization</w:t>
      </w:r>
      <w:r w:rsidR="009226AD">
        <w:t>s</w:t>
      </w:r>
      <w:r w:rsidR="00723DED">
        <w:t>. In part</w:t>
      </w:r>
      <w:r w:rsidR="009226AD">
        <w:t xml:space="preserve"> one, </w:t>
      </w:r>
      <w:r w:rsidR="00723DED">
        <w:t>you will explore three of the world</w:t>
      </w:r>
      <w:r w:rsidR="00575574">
        <w:t>’s</w:t>
      </w:r>
      <w:r w:rsidR="00723DED">
        <w:t xml:space="preserve"> most popular job aggregator websites. In part two</w:t>
      </w:r>
      <w:r w:rsidR="009226AD">
        <w:t>,</w:t>
      </w:r>
      <w:r w:rsidR="00723DED">
        <w:t xml:space="preserve"> you will discover the requirements of cybersecurity jo</w:t>
      </w:r>
      <w:r w:rsidR="00BC43DC">
        <w:t>bs.</w:t>
      </w:r>
    </w:p>
    <w:p w14:paraId="58FE88E1" w14:textId="6E993C06" w:rsidR="00841007" w:rsidRPr="00841007" w:rsidRDefault="00E935CF" w:rsidP="00841007">
      <w:pPr>
        <w:pStyle w:val="BodyTextL25"/>
        <w:rPr>
          <w:rFonts w:eastAsia="Times New Roman"/>
          <w:b/>
          <w:bCs/>
          <w:iCs/>
          <w:sz w:val="24"/>
        </w:rPr>
      </w:pPr>
      <w:r>
        <w:t>URL:</w:t>
      </w:r>
      <w:r w:rsidR="00841007">
        <w:t xml:space="preserve"> </w:t>
      </w:r>
      <w:hyperlink r:id="rId8" w:history="1">
        <w:r w:rsidR="00841007" w:rsidRPr="00722B6D">
          <w:rPr>
            <w:rStyle w:val="Hyperlink"/>
          </w:rPr>
          <w:t>http://burning-glass.com/infographic-geography-cybersecurity-jobs-2015/</w:t>
        </w:r>
      </w:hyperlink>
    </w:p>
    <w:p w14:paraId="18034E72" w14:textId="37D604D1" w:rsidR="007D2AFE" w:rsidRDefault="007D2AFE" w:rsidP="003448FD">
      <w:pPr>
        <w:pStyle w:val="LabSection"/>
      </w:pPr>
      <w:r>
        <w:t>Required R</w:t>
      </w:r>
      <w:r w:rsidR="006E6581">
        <w:t>esources</w:t>
      </w:r>
    </w:p>
    <w:p w14:paraId="51E51958" w14:textId="77777777"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14:paraId="5D0A2C12" w14:textId="07109E2E" w:rsidR="0002636A" w:rsidRDefault="00041E66" w:rsidP="003C2298">
      <w:pPr>
        <w:pStyle w:val="PartHead"/>
      </w:pPr>
      <w:r w:rsidRPr="003C2298">
        <w:t>Exploring</w:t>
      </w:r>
      <w:r>
        <w:t xml:space="preserve"> Cybersecurity Jobs</w:t>
      </w:r>
    </w:p>
    <w:p w14:paraId="4D74FDB4" w14:textId="2B93D5DF" w:rsidR="00723DED" w:rsidRDefault="00723DED" w:rsidP="009E009A">
      <w:pPr>
        <w:pStyle w:val="BodyTextL25"/>
      </w:pPr>
      <w:r w:rsidRPr="00723DED">
        <w:t>Indeed is one of the world’s largest job aggregators. Indeed helps millions of job seekers and employers find the right fit. The Indeed website posts a wide assortment of jobs from entry-level to top executives. Indeed also post</w:t>
      </w:r>
      <w:r w:rsidR="009226AD">
        <w:t>s</w:t>
      </w:r>
      <w:r w:rsidRPr="00723DED">
        <w:t xml:space="preserve"> part-time jobs and internship opportunities.</w:t>
      </w:r>
    </w:p>
    <w:p w14:paraId="2459F672" w14:textId="603E6702" w:rsidR="00723DED" w:rsidRPr="00FA1E7B" w:rsidRDefault="00723DED" w:rsidP="00723DED">
      <w:pPr>
        <w:pStyle w:val="StepHead"/>
      </w:pPr>
      <w:r>
        <w:t>Explore Cybersecurity Job Postings</w:t>
      </w:r>
      <w:r w:rsidRPr="00FA1E7B">
        <w:t>:</w:t>
      </w:r>
    </w:p>
    <w:p w14:paraId="569C4551" w14:textId="4CA29F75" w:rsidR="00760745" w:rsidRPr="00760745" w:rsidRDefault="006D7412" w:rsidP="0029347E">
      <w:pPr>
        <w:pStyle w:val="SubStepNum"/>
        <w:numPr>
          <w:ilvl w:val="0"/>
          <w:numId w:val="14"/>
        </w:numPr>
      </w:pPr>
      <w:r>
        <w:t>Open a browser and view the following video:</w:t>
      </w:r>
      <w:r w:rsidR="00760745">
        <w:t xml:space="preserve"> </w:t>
      </w:r>
      <w:r w:rsidR="003160DA">
        <w:t>“</w:t>
      </w:r>
      <w:hyperlink r:id="rId9" w:history="1">
        <w:r w:rsidR="003160DA" w:rsidRPr="003160DA">
          <w:rPr>
            <w:rStyle w:val="Hyperlink"/>
          </w:rPr>
          <w:t>How to search for jobs with Indeed.com</w:t>
        </w:r>
      </w:hyperlink>
      <w:r w:rsidR="003160DA">
        <w:t>”</w:t>
      </w:r>
      <w:r w:rsidR="0029347E">
        <w:t xml:space="preserve"> </w:t>
      </w:r>
      <w:hyperlink r:id="rId10" w:history="1">
        <w:r w:rsidR="0029347E" w:rsidRPr="0029347E">
          <w:rPr>
            <w:rStyle w:val="Hyperlink"/>
          </w:rPr>
          <w:t>(https://youtu.be/9gqsnA2Lk-0</w:t>
        </w:r>
      </w:hyperlink>
      <w:r w:rsidR="0029347E">
        <w:t>)</w:t>
      </w:r>
    </w:p>
    <w:p w14:paraId="27410808" w14:textId="3F49EEAB" w:rsidR="00CF5F39" w:rsidRDefault="009226AD" w:rsidP="00DB6C31">
      <w:pPr>
        <w:pStyle w:val="BodyTextL25"/>
        <w:numPr>
          <w:ilvl w:val="0"/>
          <w:numId w:val="14"/>
        </w:numPr>
      </w:pPr>
      <w:r>
        <w:t xml:space="preserve">Click </w:t>
      </w:r>
      <w:hyperlink r:id="rId11" w:tgtFrame="_blank" w:history="1">
        <w:r w:rsidRPr="009226AD">
          <w:rPr>
            <w:rStyle w:val="Hyperlink"/>
          </w:rPr>
          <w:t>here</w:t>
        </w:r>
      </w:hyperlink>
      <w:r>
        <w:t xml:space="preserve"> </w:t>
      </w:r>
      <w:r w:rsidR="00DB6C31">
        <w:t xml:space="preserve">or got to </w:t>
      </w:r>
      <w:hyperlink r:id="rId12" w:history="1">
        <w:r w:rsidR="00DB6C31" w:rsidRPr="00DB6C31">
          <w:rPr>
            <w:rStyle w:val="Hyperlink"/>
          </w:rPr>
          <w:t>http://www.indeed.com/</w:t>
        </w:r>
      </w:hyperlink>
      <w:r w:rsidR="00DB6C31" w:rsidRPr="00DB6C31">
        <w:t xml:space="preserve"> </w:t>
      </w:r>
      <w:r>
        <w:t>to</w:t>
      </w:r>
      <w:r w:rsidR="003160DA">
        <w:t xml:space="preserve"> perform a job search. Start by looking for all jobs in New York City</w:t>
      </w:r>
      <w:r w:rsidR="00EA246E">
        <w:t>,</w:t>
      </w:r>
      <w:r w:rsidR="003160DA">
        <w:t xml:space="preserve"> USA. Use the ph</w:t>
      </w:r>
      <w:r w:rsidR="00663B8F">
        <w:t>r</w:t>
      </w:r>
      <w:r>
        <w:t xml:space="preserve">ase </w:t>
      </w:r>
      <w:r w:rsidR="003160DA" w:rsidRPr="00723DED">
        <w:rPr>
          <w:b/>
        </w:rPr>
        <w:t>cyber security</w:t>
      </w:r>
      <w:r w:rsidR="003160DA">
        <w:t xml:space="preserve"> for the first search. Record the number of job found. </w:t>
      </w:r>
    </w:p>
    <w:p w14:paraId="19AF06B9" w14:textId="36E210A8" w:rsidR="003160DA" w:rsidRDefault="0029347E" w:rsidP="0029347E">
      <w:pPr>
        <w:pStyle w:val="BodyTextL25"/>
        <w:jc w:val="center"/>
      </w:pPr>
      <w:r>
        <w:rPr>
          <w:noProof/>
          <w:lang w:eastAsia="zh-TW"/>
        </w:rPr>
        <w:drawing>
          <wp:inline distT="0" distB="0" distL="0" distR="0" wp14:anchorId="683A9C9C" wp14:editId="58DE3E9E">
            <wp:extent cx="5408762" cy="80970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762" cy="8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10A" w14:textId="6516727A" w:rsidR="002B1790" w:rsidRDefault="00CF5F39" w:rsidP="009E009A">
      <w:pPr>
        <w:pStyle w:val="BodyTextL50"/>
      </w:pPr>
      <w:r>
        <w:t>____________________________________________________________________________________</w:t>
      </w:r>
    </w:p>
    <w:p w14:paraId="04DDED68" w14:textId="29328C63" w:rsidR="00CF5F39" w:rsidRDefault="00CF5F39" w:rsidP="009E009A">
      <w:pPr>
        <w:pStyle w:val="BodyTextL50"/>
      </w:pPr>
      <w:r>
        <w:t>__________________________________________________________________________</w:t>
      </w:r>
      <w:r w:rsidR="002B1790">
        <w:t>__________</w:t>
      </w:r>
    </w:p>
    <w:p w14:paraId="65D6C9A3" w14:textId="1DB46055" w:rsidR="00CB096A" w:rsidRDefault="009226AD" w:rsidP="00CB096A">
      <w:pPr>
        <w:pStyle w:val="BodyTextL25"/>
        <w:numPr>
          <w:ilvl w:val="0"/>
          <w:numId w:val="14"/>
        </w:numPr>
      </w:pPr>
      <w:r>
        <w:t>D</w:t>
      </w:r>
      <w:r w:rsidR="00FA1E7B">
        <w:t>o the same search but use the ph</w:t>
      </w:r>
      <w:r w:rsidR="00513A59">
        <w:t>r</w:t>
      </w:r>
      <w:r w:rsidR="00FA1E7B">
        <w:t>ase</w:t>
      </w:r>
      <w:r>
        <w:t xml:space="preserve"> </w:t>
      </w:r>
      <w:r w:rsidR="00FA1E7B" w:rsidRPr="00723DED">
        <w:rPr>
          <w:b/>
        </w:rPr>
        <w:t>information security</w:t>
      </w:r>
      <w:r w:rsidR="00FA1E7B">
        <w:t>. Record the number of job</w:t>
      </w:r>
      <w:r>
        <w:t>s</w:t>
      </w:r>
      <w:r w:rsidR="00FA1E7B">
        <w:t xml:space="preserve"> found.</w:t>
      </w:r>
      <w:r w:rsidR="00CB096A">
        <w:t xml:space="preserve"> </w:t>
      </w:r>
      <w:r w:rsidR="00FA1E7B">
        <w:t>Did you find more or less job postings? Why?</w:t>
      </w:r>
    </w:p>
    <w:p w14:paraId="0BBB7AD2" w14:textId="1E7FC148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3263869C" w14:textId="26269BAF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5A8ECE03" w14:textId="1CB656AF" w:rsidR="00FA1E7B" w:rsidRDefault="00EA246E" w:rsidP="00FA1E7B">
      <w:pPr>
        <w:pStyle w:val="BodyTextL25"/>
        <w:numPr>
          <w:ilvl w:val="0"/>
          <w:numId w:val="14"/>
        </w:numPr>
      </w:pPr>
      <w:r>
        <w:lastRenderedPageBreak/>
        <w:t>Repeat these steps using</w:t>
      </w:r>
      <w:r w:rsidR="00FA1E7B">
        <w:t xml:space="preserve"> the </w:t>
      </w:r>
      <w:r>
        <w:t xml:space="preserve">phrase </w:t>
      </w:r>
      <w:r w:rsidR="00FA1E7B" w:rsidRPr="00723DED">
        <w:rPr>
          <w:b/>
        </w:rPr>
        <w:t>network security</w:t>
      </w:r>
      <w:r w:rsidR="00FA1E7B">
        <w:t xml:space="preserve"> for the third search. Record the number of job</w:t>
      </w:r>
      <w:r w:rsidR="00573D5F">
        <w:t>s</w:t>
      </w:r>
      <w:r w:rsidR="00FA1E7B">
        <w:t xml:space="preserve"> found. Did you find more or less job postings? Why?</w:t>
      </w:r>
    </w:p>
    <w:p w14:paraId="322E2A6B" w14:textId="1A282F19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301E229D" w14:textId="12A39C6A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4ABE481E" w14:textId="0CDB54DC" w:rsidR="00CB096A" w:rsidRPr="00FA1E7B" w:rsidRDefault="00FA1E7B" w:rsidP="00FA1E7B">
      <w:pPr>
        <w:pStyle w:val="StepHead"/>
      </w:pPr>
      <w:r>
        <w:t>Explore Cybersecurity Salaries</w:t>
      </w:r>
      <w:r w:rsidR="003C2298">
        <w:t>.</w:t>
      </w:r>
    </w:p>
    <w:p w14:paraId="3405314D" w14:textId="65F733B2" w:rsidR="00CB096A" w:rsidRDefault="00FA1E7B" w:rsidP="00C46A85">
      <w:pPr>
        <w:pStyle w:val="BodyTextL25"/>
        <w:numPr>
          <w:ilvl w:val="0"/>
          <w:numId w:val="17"/>
        </w:numPr>
      </w:pPr>
      <w:r>
        <w:t>Repeat the first job search by looking for all jobs in New York City</w:t>
      </w:r>
      <w:r w:rsidR="00292870">
        <w:t xml:space="preserve">, </w:t>
      </w:r>
      <w:r>
        <w:t xml:space="preserve">USA. Use the </w:t>
      </w:r>
      <w:r w:rsidR="00292870">
        <w:t xml:space="preserve">phrase </w:t>
      </w:r>
      <w:r w:rsidRPr="009226AD">
        <w:rPr>
          <w:b/>
        </w:rPr>
        <w:t>cyber securit</w:t>
      </w:r>
      <w:r>
        <w:t>y.</w:t>
      </w:r>
      <w:r w:rsidR="00723DED">
        <w:t xml:space="preserve"> Pick three jobs that interest you. Record the experience required and salaries offered.</w:t>
      </w:r>
    </w:p>
    <w:p w14:paraId="3ECAC141" w14:textId="7390DA5C" w:rsidR="00723DED" w:rsidRDefault="00723DED" w:rsidP="009E009A">
      <w:pPr>
        <w:pStyle w:val="BodyTextL50"/>
      </w:pPr>
      <w:r>
        <w:t>____________________________________________________________________________________</w:t>
      </w:r>
    </w:p>
    <w:p w14:paraId="0364B641" w14:textId="1715EFCA" w:rsidR="00723DED" w:rsidRDefault="00723DED" w:rsidP="009E009A">
      <w:pPr>
        <w:pStyle w:val="BodyTextL50"/>
      </w:pPr>
      <w:r>
        <w:t>____________________________________________________________________________________</w:t>
      </w:r>
    </w:p>
    <w:p w14:paraId="464137DB" w14:textId="2F55B0BB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4F08A114" w14:textId="0569BBEC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191851E9" w14:textId="7024404E" w:rsidR="00CB096A" w:rsidRDefault="00B136FA" w:rsidP="00B136FA">
      <w:pPr>
        <w:pStyle w:val="BodyTextL25"/>
        <w:numPr>
          <w:ilvl w:val="0"/>
          <w:numId w:val="17"/>
        </w:numPr>
      </w:pPr>
      <w:r>
        <w:t xml:space="preserve">The Indeed website also advertises internships and part-time jobs. Use the </w:t>
      </w:r>
      <w:r w:rsidRPr="00573D5F">
        <w:rPr>
          <w:b/>
        </w:rPr>
        <w:t>advanced job search</w:t>
      </w:r>
      <w:r>
        <w:t xml:space="preserve"> option to find all </w:t>
      </w:r>
      <w:r w:rsidRPr="00573D5F">
        <w:rPr>
          <w:b/>
        </w:rPr>
        <w:t>IT Security</w:t>
      </w:r>
      <w:r>
        <w:t xml:space="preserve"> internship opportunities in New York City</w:t>
      </w:r>
      <w:r w:rsidR="00573D5F">
        <w:t>.</w:t>
      </w:r>
      <w:r w:rsidR="00CB096A">
        <w:t xml:space="preserve"> </w:t>
      </w:r>
      <w:r w:rsidRPr="00B136FA">
        <w:t>How many did you find? List a few of the titles.</w:t>
      </w:r>
    </w:p>
    <w:p w14:paraId="550B22B9" w14:textId="39C3F4BC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42B817A4" w14:textId="2D90A8A4" w:rsidR="00CB096A" w:rsidRDefault="00CB096A" w:rsidP="009E009A">
      <w:pPr>
        <w:pStyle w:val="BodyTextL50"/>
      </w:pPr>
      <w:r>
        <w:t>____________________________________________________________________________________</w:t>
      </w:r>
    </w:p>
    <w:p w14:paraId="2828CD5C" w14:textId="2807F148" w:rsidR="00B136FA" w:rsidRDefault="00B136FA" w:rsidP="00B136FA">
      <w:pPr>
        <w:pStyle w:val="BodyTextL25"/>
        <w:numPr>
          <w:ilvl w:val="0"/>
          <w:numId w:val="17"/>
        </w:numPr>
      </w:pPr>
      <w:r>
        <w:t xml:space="preserve">Use the </w:t>
      </w:r>
      <w:r w:rsidRPr="00573D5F">
        <w:rPr>
          <w:b/>
        </w:rPr>
        <w:t>advanced job search</w:t>
      </w:r>
      <w:r>
        <w:t xml:space="preserve"> option to find all </w:t>
      </w:r>
      <w:r w:rsidRPr="00573D5F">
        <w:rPr>
          <w:b/>
        </w:rPr>
        <w:t>IT Security</w:t>
      </w:r>
      <w:r w:rsidR="00292870">
        <w:rPr>
          <w:b/>
        </w:rPr>
        <w:t>,</w:t>
      </w:r>
      <w:r>
        <w:t xml:space="preserve"> part-time opportunities</w:t>
      </w:r>
      <w:r w:rsidR="00573D5F">
        <w:t xml:space="preserve"> </w:t>
      </w:r>
      <w:r>
        <w:t>in New York City</w:t>
      </w:r>
      <w:r w:rsidR="00573D5F">
        <w:t>.</w:t>
      </w:r>
      <w:r>
        <w:t xml:space="preserve"> </w:t>
      </w:r>
      <w:r w:rsidRPr="00B136FA">
        <w:t>How many did you find? List a few of the titles.</w:t>
      </w:r>
    </w:p>
    <w:p w14:paraId="405B07A8" w14:textId="53C01293" w:rsidR="00B136FA" w:rsidRDefault="00B136FA" w:rsidP="009E009A">
      <w:pPr>
        <w:pStyle w:val="BodyTextL50"/>
      </w:pPr>
      <w:r>
        <w:t>____________________________________________________________________________________</w:t>
      </w:r>
    </w:p>
    <w:p w14:paraId="7F418B93" w14:textId="0A956CD2" w:rsidR="00B136FA" w:rsidRDefault="00B136FA" w:rsidP="009E009A">
      <w:pPr>
        <w:pStyle w:val="BodyTextL50"/>
      </w:pPr>
      <w:r>
        <w:t>____________________________________________________________________________________</w:t>
      </w:r>
    </w:p>
    <w:p w14:paraId="70651805" w14:textId="44F0369A" w:rsidR="00257A72" w:rsidRDefault="00B136FA" w:rsidP="00257A72">
      <w:pPr>
        <w:pStyle w:val="PartHead"/>
      </w:pPr>
      <w:r>
        <w:t>Cybersecurity Job Requirements</w:t>
      </w:r>
    </w:p>
    <w:p w14:paraId="6B2D432E" w14:textId="02BF7AE6" w:rsidR="00B05033" w:rsidRDefault="00B136FA" w:rsidP="009E009A">
      <w:pPr>
        <w:pStyle w:val="BodyTextL25"/>
      </w:pPr>
      <w:r>
        <w:t>The cybersecurity field requ</w:t>
      </w:r>
      <w:r w:rsidR="00513A59">
        <w:t>ires</w:t>
      </w:r>
      <w:r>
        <w:t xml:space="preserve"> </w:t>
      </w:r>
      <w:r w:rsidR="00663B8F">
        <w:t>individuals with a high level of skill and knowledge. Many organization</w:t>
      </w:r>
      <w:r w:rsidR="009226AD">
        <w:t xml:space="preserve">s </w:t>
      </w:r>
      <w:r w:rsidR="00663B8F">
        <w:t>require both academic and industry credentials to demonstrate the attainment of this knowledge and skill. Two very popular job search websites are CareerBuilder</w:t>
      </w:r>
      <w:r w:rsidR="00292870">
        <w:t>.com</w:t>
      </w:r>
      <w:r w:rsidR="00663B8F">
        <w:t xml:space="preserve"> and </w:t>
      </w:r>
      <w:r w:rsidR="00537800">
        <w:t>USAJobs.gov</w:t>
      </w:r>
      <w:r w:rsidR="00663B8F">
        <w:t>. The websites list hundreds of cybersecurity related jobs.</w:t>
      </w:r>
    </w:p>
    <w:p w14:paraId="2A0760C5" w14:textId="09934AE1" w:rsidR="00663B8F" w:rsidRPr="00FA1E7B" w:rsidRDefault="00663B8F" w:rsidP="00663B8F">
      <w:pPr>
        <w:pStyle w:val="StepHead"/>
      </w:pPr>
      <w:r>
        <w:t>Explore Careerbuilder</w:t>
      </w:r>
      <w:r w:rsidR="003C2298">
        <w:t>.</w:t>
      </w:r>
    </w:p>
    <w:p w14:paraId="0B8BF348" w14:textId="38827AD4" w:rsidR="00663B8F" w:rsidRPr="009E009A" w:rsidRDefault="00760745" w:rsidP="0029347E">
      <w:pPr>
        <w:pStyle w:val="SubStepAlpha"/>
      </w:pPr>
      <w:r w:rsidRPr="00663B8F">
        <w:t xml:space="preserve">Open a browser and view the following video: </w:t>
      </w:r>
      <w:hyperlink r:id="rId14" w:history="1">
        <w:r w:rsidR="00663B8F" w:rsidRPr="00663B8F">
          <w:rPr>
            <w:rStyle w:val="Hyperlink"/>
          </w:rPr>
          <w:t>CareerBuilder: Twenty Years, One Solution</w:t>
        </w:r>
      </w:hyperlink>
      <w:r w:rsidR="003C2298" w:rsidRPr="009E009A">
        <w:t>.</w:t>
      </w:r>
      <w:r w:rsidR="0029347E">
        <w:t xml:space="preserve"> (</w:t>
      </w:r>
      <w:hyperlink r:id="rId15" w:history="1">
        <w:r w:rsidR="0029347E" w:rsidRPr="0029347E">
          <w:rPr>
            <w:rStyle w:val="Hyperlink"/>
          </w:rPr>
          <w:t>https://youtu.be/FVXCnqKVFKs</w:t>
        </w:r>
      </w:hyperlink>
      <w:r w:rsidR="0029347E">
        <w:t>)</w:t>
      </w:r>
    </w:p>
    <w:p w14:paraId="2A2F8F91" w14:textId="34CC1958" w:rsidR="00663B8F" w:rsidRDefault="009226AD" w:rsidP="00DB6C31">
      <w:pPr>
        <w:pStyle w:val="SubStepAlpha"/>
      </w:pPr>
      <w:r>
        <w:t xml:space="preserve">Click </w:t>
      </w:r>
      <w:hyperlink r:id="rId16" w:tgtFrame="_blank" w:history="1">
        <w:r w:rsidRPr="009226AD">
          <w:rPr>
            <w:rStyle w:val="Hyperlink"/>
          </w:rPr>
          <w:t>here</w:t>
        </w:r>
      </w:hyperlink>
      <w:r>
        <w:t xml:space="preserve"> </w:t>
      </w:r>
      <w:r w:rsidR="00DB6C31">
        <w:t xml:space="preserve">or go to </w:t>
      </w:r>
      <w:hyperlink r:id="rId17" w:history="1">
        <w:r w:rsidR="00DB6C31" w:rsidRPr="00DB6C31">
          <w:rPr>
            <w:rStyle w:val="Hyperlink"/>
          </w:rPr>
          <w:t>http://www.careerbuilder.com</w:t>
        </w:r>
      </w:hyperlink>
      <w:r w:rsidR="00DB6C31">
        <w:t xml:space="preserve"> to </w:t>
      </w:r>
      <w:r w:rsidR="00663B8F">
        <w:t>perform a job search</w:t>
      </w:r>
      <w:r>
        <w:t xml:space="preserve"> at CareerBuilder</w:t>
      </w:r>
      <w:r w:rsidR="00292870">
        <w:t>.com</w:t>
      </w:r>
      <w:r w:rsidR="00663B8F">
        <w:t>. Start by looking for all jobs in San Francisco</w:t>
      </w:r>
      <w:r w:rsidR="00292870">
        <w:t>,</w:t>
      </w:r>
      <w:r w:rsidR="00663B8F">
        <w:t xml:space="preserve"> California</w:t>
      </w:r>
      <w:r w:rsidR="00292870">
        <w:t xml:space="preserve">, </w:t>
      </w:r>
      <w:r w:rsidR="00663B8F">
        <w:t xml:space="preserve">USA. Use the phrase </w:t>
      </w:r>
      <w:r w:rsidR="00663B8F">
        <w:rPr>
          <w:b/>
        </w:rPr>
        <w:t>network</w:t>
      </w:r>
      <w:r w:rsidR="00663B8F" w:rsidRPr="00723DED">
        <w:rPr>
          <w:b/>
        </w:rPr>
        <w:t xml:space="preserve"> security</w:t>
      </w:r>
      <w:r w:rsidR="00663B8F">
        <w:t xml:space="preserve"> for the first search. Record the number of job</w:t>
      </w:r>
      <w:r>
        <w:t xml:space="preserve">s </w:t>
      </w:r>
      <w:r w:rsidR="00663B8F">
        <w:t xml:space="preserve">found. </w:t>
      </w:r>
    </w:p>
    <w:p w14:paraId="3099591D" w14:textId="2AA0D8D9" w:rsidR="00760745" w:rsidRPr="003C2298" w:rsidRDefault="00760745" w:rsidP="009E009A">
      <w:pPr>
        <w:pStyle w:val="BodyTextL50"/>
      </w:pPr>
      <w:r w:rsidRPr="003C2298">
        <w:t>____________________________________________________________________________________</w:t>
      </w:r>
    </w:p>
    <w:p w14:paraId="05FC741F" w14:textId="77ABBBD8" w:rsidR="00760745" w:rsidRPr="003C2298" w:rsidRDefault="00760745" w:rsidP="009E009A">
      <w:pPr>
        <w:pStyle w:val="BodyTextL50"/>
      </w:pPr>
      <w:r w:rsidRPr="003C2298">
        <w:t>____________________________________________________________________________________</w:t>
      </w:r>
    </w:p>
    <w:p w14:paraId="40FF80C9" w14:textId="2EFE71BC" w:rsidR="00760745" w:rsidRDefault="00942124" w:rsidP="009E009A">
      <w:pPr>
        <w:pStyle w:val="SubStepAlpha"/>
      </w:pPr>
      <w:r>
        <w:t>Select two jobs that list a salary</w:t>
      </w:r>
      <w:r w:rsidR="00573D5F">
        <w:t>.</w:t>
      </w:r>
      <w:r>
        <w:t xml:space="preserve"> What is the salary range listed?</w:t>
      </w:r>
    </w:p>
    <w:p w14:paraId="24FC695A" w14:textId="725E07BE" w:rsidR="00760745" w:rsidRDefault="00760745" w:rsidP="009E009A">
      <w:pPr>
        <w:pStyle w:val="BodyTextL50"/>
      </w:pPr>
      <w:r>
        <w:t>__________________________________</w:t>
      </w:r>
      <w:r w:rsidR="006F2D7B">
        <w:t>_</w:t>
      </w:r>
      <w:r>
        <w:t>_________________________________________________</w:t>
      </w:r>
    </w:p>
    <w:p w14:paraId="02625C5E" w14:textId="1C5C0B0C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127E3E3E" w14:textId="2B199DEB" w:rsidR="00760745" w:rsidRDefault="00942124" w:rsidP="00CD42D8">
      <w:pPr>
        <w:pStyle w:val="SubStepAlpha"/>
        <w:keepNext/>
      </w:pPr>
      <w:r>
        <w:t xml:space="preserve">Open the two jobs you used </w:t>
      </w:r>
      <w:r w:rsidR="00573D5F">
        <w:t>in the previous step</w:t>
      </w:r>
      <w:r>
        <w:t>. What credentials were required (</w:t>
      </w:r>
      <w:r w:rsidR="00292870">
        <w:t>a</w:t>
      </w:r>
      <w:r>
        <w:t>cademic degrees and certificates)</w:t>
      </w:r>
      <w:r w:rsidR="00573D5F">
        <w:t>? D</w:t>
      </w:r>
      <w:r>
        <w:t>id the organization require industry certifications</w:t>
      </w:r>
      <w:r w:rsidR="00573D5F">
        <w:t>?</w:t>
      </w:r>
      <w:r>
        <w:t xml:space="preserve"> Please list the academic and industry credentials required.</w:t>
      </w:r>
    </w:p>
    <w:p w14:paraId="10269DEE" w14:textId="001C468B" w:rsidR="00760745" w:rsidRDefault="00760745" w:rsidP="00CD42D8">
      <w:pPr>
        <w:pStyle w:val="BodyTextL50"/>
        <w:keepNext/>
      </w:pPr>
      <w:r>
        <w:t>____________________________________________________________________________________</w:t>
      </w:r>
    </w:p>
    <w:p w14:paraId="34856FEE" w14:textId="57CB02C9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3DA33231" w14:textId="3573BB95" w:rsidR="00760745" w:rsidRDefault="00942124" w:rsidP="00760745">
      <w:pPr>
        <w:pStyle w:val="StepHead"/>
      </w:pPr>
      <w:r>
        <w:t>Explor</w:t>
      </w:r>
      <w:r w:rsidR="006F2D7B">
        <w:t>e</w:t>
      </w:r>
      <w:r>
        <w:t xml:space="preserve"> USA Government Jobs</w:t>
      </w:r>
      <w:r w:rsidR="006F2D7B">
        <w:t>.</w:t>
      </w:r>
    </w:p>
    <w:p w14:paraId="38C956B2" w14:textId="2387C674" w:rsidR="00760745" w:rsidRDefault="00942124" w:rsidP="00DB6C31">
      <w:pPr>
        <w:pStyle w:val="SubStepAlpha"/>
      </w:pPr>
      <w:r>
        <w:t>The federal government has been the target of many high profile cyberattacks. As a result</w:t>
      </w:r>
      <w:r w:rsidR="00573D5F">
        <w:t>,</w:t>
      </w:r>
      <w:r>
        <w:t xml:space="preserve"> many federal agencies need cybersecurity professionals. </w:t>
      </w:r>
      <w:r w:rsidR="003E6E50">
        <w:t xml:space="preserve">Click </w:t>
      </w:r>
      <w:hyperlink r:id="rId18" w:tgtFrame="_blank" w:history="1">
        <w:r w:rsidR="00573D5F" w:rsidRPr="00573D5F">
          <w:rPr>
            <w:rStyle w:val="Hyperlink"/>
          </w:rPr>
          <w:t>here</w:t>
        </w:r>
      </w:hyperlink>
      <w:r w:rsidR="00573D5F">
        <w:t xml:space="preserve"> </w:t>
      </w:r>
      <w:r w:rsidR="00DB6C31">
        <w:t xml:space="preserve">or go to </w:t>
      </w:r>
      <w:hyperlink r:id="rId19" w:history="1">
        <w:r w:rsidR="00DB6C31" w:rsidRPr="0029347E">
          <w:rPr>
            <w:rStyle w:val="Hyperlink"/>
          </w:rPr>
          <w:t>https://youtu.be/f3vRr3Lq-zI</w:t>
        </w:r>
      </w:hyperlink>
      <w:r w:rsidR="00DB6C31">
        <w:t xml:space="preserve"> </w:t>
      </w:r>
      <w:r w:rsidR="00573D5F">
        <w:t>to view a v</w:t>
      </w:r>
      <w:r w:rsidR="003E6E50">
        <w:t>ideo about USAjobs</w:t>
      </w:r>
      <w:r w:rsidR="00292870">
        <w:t>.gov</w:t>
      </w:r>
      <w:r w:rsidR="003E6E50">
        <w:t xml:space="preserve">. </w:t>
      </w:r>
      <w:r w:rsidR="009226AD">
        <w:t xml:space="preserve">Click </w:t>
      </w:r>
      <w:hyperlink r:id="rId20" w:tgtFrame="_blank" w:history="1">
        <w:r w:rsidR="009226AD" w:rsidRPr="009226AD">
          <w:rPr>
            <w:rStyle w:val="Hyperlink"/>
          </w:rPr>
          <w:t>here</w:t>
        </w:r>
      </w:hyperlink>
      <w:r w:rsidR="009226AD">
        <w:t xml:space="preserve"> </w:t>
      </w:r>
      <w:r w:rsidR="00DB6C31">
        <w:t xml:space="preserve">or go to </w:t>
      </w:r>
      <w:hyperlink r:id="rId21" w:history="1">
        <w:r w:rsidR="00DB6C31" w:rsidRPr="00DB6C31">
          <w:rPr>
            <w:rStyle w:val="Hyperlink"/>
          </w:rPr>
          <w:t>https://www.usajobs.gov</w:t>
        </w:r>
      </w:hyperlink>
      <w:r w:rsidR="003E6E50">
        <w:t xml:space="preserve"> to </w:t>
      </w:r>
      <w:r w:rsidR="00DB6C31">
        <w:t xml:space="preserve">visit </w:t>
      </w:r>
      <w:r w:rsidR="003E6E50">
        <w:t>the</w:t>
      </w:r>
      <w:r w:rsidR="009226AD">
        <w:t xml:space="preserve"> USAJOBS w</w:t>
      </w:r>
      <w:r w:rsidR="003E6E50">
        <w:t xml:space="preserve">ebsite. Search </w:t>
      </w:r>
      <w:r w:rsidR="003E6E50" w:rsidRPr="009226AD">
        <w:rPr>
          <w:b/>
        </w:rPr>
        <w:t>Information Security</w:t>
      </w:r>
      <w:r w:rsidR="003E6E50">
        <w:t xml:space="preserve"> as the Job Tit</w:t>
      </w:r>
      <w:r w:rsidR="00573D5F">
        <w:t>le. How many jobs did you find?</w:t>
      </w:r>
    </w:p>
    <w:p w14:paraId="1F0FBCCA" w14:textId="6C026F4C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39CA47DB" w14:textId="3474B1A5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2033786C" w14:textId="36751F09" w:rsidR="00760745" w:rsidRDefault="003E6E50" w:rsidP="009E009A">
      <w:pPr>
        <w:pStyle w:val="SubStepAlpha"/>
      </w:pPr>
      <w:r>
        <w:t>Scroll through the first page of job listings. Count the number of federal agencies l</w:t>
      </w:r>
      <w:r w:rsidR="00573D5F">
        <w:t>istings jobs on the first page.</w:t>
      </w:r>
    </w:p>
    <w:p w14:paraId="719F953B" w14:textId="61D1321F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122CFC03" w14:textId="317CCAE5" w:rsidR="00760745" w:rsidRDefault="00760745" w:rsidP="009E009A">
      <w:pPr>
        <w:pStyle w:val="BodyTextL50"/>
      </w:pPr>
      <w:r>
        <w:t>____________________________________________________________________________________</w:t>
      </w:r>
    </w:p>
    <w:p w14:paraId="015274F3" w14:textId="1998248F" w:rsidR="003E6E50" w:rsidRDefault="003E6E50" w:rsidP="009E009A">
      <w:pPr>
        <w:pStyle w:val="SubStepAlpha"/>
      </w:pPr>
      <w:r>
        <w:t>List three of the salaries post</w:t>
      </w:r>
      <w:r w:rsidR="00537800">
        <w:t>ed</w:t>
      </w:r>
      <w:r>
        <w:t xml:space="preserve"> on the first page.</w:t>
      </w:r>
    </w:p>
    <w:p w14:paraId="535D3264" w14:textId="2E6E13EF" w:rsidR="003E6E50" w:rsidRDefault="003E6E50" w:rsidP="00FC6205">
      <w:pPr>
        <w:pStyle w:val="BodyTextL50"/>
      </w:pPr>
      <w:r>
        <w:t>____________________________________________________________________________________</w:t>
      </w:r>
    </w:p>
    <w:p w14:paraId="16640761" w14:textId="389AD9AB" w:rsidR="000041DE" w:rsidRDefault="003E6E50" w:rsidP="00CD42D8">
      <w:pPr>
        <w:pStyle w:val="BodyTextL50"/>
      </w:pPr>
      <w:r>
        <w:t>____________________________________________________________________________________</w:t>
      </w:r>
      <w:bookmarkStart w:id="0" w:name="_GoBack"/>
      <w:bookmarkEnd w:id="0"/>
    </w:p>
    <w:sectPr w:rsidR="000041DE" w:rsidSect="008C4307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F7E95" w14:textId="77777777" w:rsidR="002B2AF6" w:rsidRDefault="002B2AF6" w:rsidP="0090659A">
      <w:pPr>
        <w:spacing w:after="0" w:line="240" w:lineRule="auto"/>
      </w:pPr>
      <w:r>
        <w:separator/>
      </w:r>
    </w:p>
    <w:p w14:paraId="2C17E103" w14:textId="77777777" w:rsidR="002B2AF6" w:rsidRDefault="002B2AF6"/>
    <w:p w14:paraId="2B20037D" w14:textId="77777777" w:rsidR="002B2AF6" w:rsidRDefault="002B2AF6"/>
    <w:p w14:paraId="06328C42" w14:textId="77777777" w:rsidR="002B2AF6" w:rsidRDefault="002B2AF6"/>
    <w:p w14:paraId="5C3B7C25" w14:textId="77777777" w:rsidR="002B2AF6" w:rsidRDefault="002B2AF6"/>
  </w:endnote>
  <w:endnote w:type="continuationSeparator" w:id="0">
    <w:p w14:paraId="0432D246" w14:textId="77777777" w:rsidR="002B2AF6" w:rsidRDefault="002B2AF6" w:rsidP="0090659A">
      <w:pPr>
        <w:spacing w:after="0" w:line="240" w:lineRule="auto"/>
      </w:pPr>
      <w:r>
        <w:continuationSeparator/>
      </w:r>
    </w:p>
    <w:p w14:paraId="2CB97477" w14:textId="77777777" w:rsidR="002B2AF6" w:rsidRDefault="002B2AF6"/>
    <w:p w14:paraId="61B5B313" w14:textId="77777777" w:rsidR="002B2AF6" w:rsidRDefault="002B2AF6"/>
    <w:p w14:paraId="12A3C270" w14:textId="77777777" w:rsidR="002B2AF6" w:rsidRDefault="002B2AF6"/>
    <w:p w14:paraId="2F66F0B2" w14:textId="77777777" w:rsidR="002B2AF6" w:rsidRDefault="002B2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649FA" w14:textId="616FEB8B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CD42D8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CD42D8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CD42D8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57707" w14:textId="28A6D412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CD42D8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2B2AF6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2B2AF6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96A85" w14:textId="77777777" w:rsidR="002B2AF6" w:rsidRDefault="002B2AF6" w:rsidP="0090659A">
      <w:pPr>
        <w:spacing w:after="0" w:line="240" w:lineRule="auto"/>
      </w:pPr>
      <w:r>
        <w:separator/>
      </w:r>
    </w:p>
    <w:p w14:paraId="01A85B2B" w14:textId="77777777" w:rsidR="002B2AF6" w:rsidRDefault="002B2AF6"/>
    <w:p w14:paraId="32BE34D9" w14:textId="77777777" w:rsidR="002B2AF6" w:rsidRDefault="002B2AF6"/>
    <w:p w14:paraId="45FE3376" w14:textId="77777777" w:rsidR="002B2AF6" w:rsidRDefault="002B2AF6"/>
    <w:p w14:paraId="440917E9" w14:textId="77777777" w:rsidR="002B2AF6" w:rsidRDefault="002B2AF6"/>
  </w:footnote>
  <w:footnote w:type="continuationSeparator" w:id="0">
    <w:p w14:paraId="5DB53DF3" w14:textId="77777777" w:rsidR="002B2AF6" w:rsidRDefault="002B2AF6" w:rsidP="0090659A">
      <w:pPr>
        <w:spacing w:after="0" w:line="240" w:lineRule="auto"/>
      </w:pPr>
      <w:r>
        <w:continuationSeparator/>
      </w:r>
    </w:p>
    <w:p w14:paraId="0D167549" w14:textId="77777777" w:rsidR="002B2AF6" w:rsidRDefault="002B2AF6"/>
    <w:p w14:paraId="319E3B7A" w14:textId="77777777" w:rsidR="002B2AF6" w:rsidRDefault="002B2AF6"/>
    <w:p w14:paraId="1E5C7583" w14:textId="77777777" w:rsidR="002B2AF6" w:rsidRDefault="002B2AF6"/>
    <w:p w14:paraId="5C14F349" w14:textId="77777777" w:rsidR="002B2AF6" w:rsidRDefault="002B2A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1E15C" w14:textId="4ECB1646" w:rsidR="00583E1F" w:rsidRDefault="002B1790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5C35F4">
      <w:t>Cybersecurity Job Hunt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59F16" w14:textId="77777777" w:rsidR="00583E1F" w:rsidRDefault="003636CF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75159131" wp14:editId="576FEA6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33AA7"/>
    <w:multiLevelType w:val="hybridMultilevel"/>
    <w:tmpl w:val="F2FC3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2EB"/>
    <w:multiLevelType w:val="hybridMultilevel"/>
    <w:tmpl w:val="50B6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F431EE"/>
    <w:multiLevelType w:val="hybridMultilevel"/>
    <w:tmpl w:val="4D320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9242673A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09100BE"/>
    <w:multiLevelType w:val="hybridMultilevel"/>
    <w:tmpl w:val="47B674F0"/>
    <w:lvl w:ilvl="0" w:tplc="A6BA9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544B49"/>
    <w:multiLevelType w:val="hybridMultilevel"/>
    <w:tmpl w:val="79F6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517B2"/>
    <w:multiLevelType w:val="hybridMultilevel"/>
    <w:tmpl w:val="59045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620"/>
          </w:tabs>
          <w:ind w:left="162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8"/>
  </w:num>
  <w:num w:numId="6">
    <w:abstractNumId w:val="15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12"/>
  </w:num>
  <w:num w:numId="12">
    <w:abstractNumId w:val="14"/>
  </w:num>
  <w:num w:numId="13">
    <w:abstractNumId w:val="5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6"/>
  </w:num>
  <w:num w:numId="15">
    <w:abstractNumId w:val="4"/>
  </w:num>
  <w:num w:numId="16">
    <w:abstractNumId w:val="6"/>
  </w:num>
  <w:num w:numId="17">
    <w:abstractNumId w:val="13"/>
  </w:num>
  <w:num w:numId="18">
    <w:abstractNumId w:val="2"/>
  </w:num>
  <w:num w:numId="1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1DE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40514"/>
    <w:rsid w:val="00041AF6"/>
    <w:rsid w:val="00041E6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2813"/>
    <w:rsid w:val="00083AC8"/>
    <w:rsid w:val="0008450C"/>
    <w:rsid w:val="00085CC6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4E5A"/>
    <w:rsid w:val="000B7DE5"/>
    <w:rsid w:val="000D55B4"/>
    <w:rsid w:val="000E350C"/>
    <w:rsid w:val="000E6418"/>
    <w:rsid w:val="000E65F0"/>
    <w:rsid w:val="000F027D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6500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506CF"/>
    <w:rsid w:val="0025107F"/>
    <w:rsid w:val="0025428A"/>
    <w:rsid w:val="00257A72"/>
    <w:rsid w:val="00260CD4"/>
    <w:rsid w:val="0026107D"/>
    <w:rsid w:val="002638C2"/>
    <w:rsid w:val="002639D8"/>
    <w:rsid w:val="00265F77"/>
    <w:rsid w:val="00266C83"/>
    <w:rsid w:val="00267AD6"/>
    <w:rsid w:val="0027099E"/>
    <w:rsid w:val="002768DC"/>
    <w:rsid w:val="00281994"/>
    <w:rsid w:val="002856FD"/>
    <w:rsid w:val="00292870"/>
    <w:rsid w:val="0029347E"/>
    <w:rsid w:val="00295BDA"/>
    <w:rsid w:val="002A2A69"/>
    <w:rsid w:val="002A4A8D"/>
    <w:rsid w:val="002A4CF8"/>
    <w:rsid w:val="002A6C56"/>
    <w:rsid w:val="002B1790"/>
    <w:rsid w:val="002B2757"/>
    <w:rsid w:val="002B2AF6"/>
    <w:rsid w:val="002C090C"/>
    <w:rsid w:val="002C1243"/>
    <w:rsid w:val="002C1815"/>
    <w:rsid w:val="002C19BB"/>
    <w:rsid w:val="002C475E"/>
    <w:rsid w:val="002C6AD6"/>
    <w:rsid w:val="002C75DF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60DA"/>
    <w:rsid w:val="0031789F"/>
    <w:rsid w:val="00320788"/>
    <w:rsid w:val="003233A3"/>
    <w:rsid w:val="00327745"/>
    <w:rsid w:val="00330D8A"/>
    <w:rsid w:val="00331822"/>
    <w:rsid w:val="0034455D"/>
    <w:rsid w:val="003448F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2819"/>
    <w:rsid w:val="00374CA9"/>
    <w:rsid w:val="00375A29"/>
    <w:rsid w:val="0038581C"/>
    <w:rsid w:val="0039147C"/>
    <w:rsid w:val="00392C65"/>
    <w:rsid w:val="00392ED5"/>
    <w:rsid w:val="003A0A00"/>
    <w:rsid w:val="003A19DC"/>
    <w:rsid w:val="003A1B45"/>
    <w:rsid w:val="003B46E1"/>
    <w:rsid w:val="003B46FC"/>
    <w:rsid w:val="003B5767"/>
    <w:rsid w:val="003B63E8"/>
    <w:rsid w:val="003B7605"/>
    <w:rsid w:val="003C2298"/>
    <w:rsid w:val="003C5542"/>
    <w:rsid w:val="003C6BCA"/>
    <w:rsid w:val="003C7902"/>
    <w:rsid w:val="003C7DEA"/>
    <w:rsid w:val="003D0BFF"/>
    <w:rsid w:val="003E5BE5"/>
    <w:rsid w:val="003E6E50"/>
    <w:rsid w:val="003F18D1"/>
    <w:rsid w:val="003F48E8"/>
    <w:rsid w:val="003F4F0E"/>
    <w:rsid w:val="003F6E06"/>
    <w:rsid w:val="00403129"/>
    <w:rsid w:val="00403C7A"/>
    <w:rsid w:val="0040429D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4F00"/>
    <w:rsid w:val="004659EE"/>
    <w:rsid w:val="004663AC"/>
    <w:rsid w:val="00477A80"/>
    <w:rsid w:val="00484105"/>
    <w:rsid w:val="004862B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3A59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37800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3D5F"/>
    <w:rsid w:val="00575574"/>
    <w:rsid w:val="005762B1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A0C58"/>
    <w:rsid w:val="005A6E62"/>
    <w:rsid w:val="005B6BF3"/>
    <w:rsid w:val="005C1436"/>
    <w:rsid w:val="005C272B"/>
    <w:rsid w:val="005C35F4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12E"/>
    <w:rsid w:val="006034CB"/>
    <w:rsid w:val="006131CE"/>
    <w:rsid w:val="0061336B"/>
    <w:rsid w:val="0061534E"/>
    <w:rsid w:val="00615441"/>
    <w:rsid w:val="00617D6E"/>
    <w:rsid w:val="0062075E"/>
    <w:rsid w:val="00622271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0D2E"/>
    <w:rsid w:val="00663B8F"/>
    <w:rsid w:val="00664188"/>
    <w:rsid w:val="00672919"/>
    <w:rsid w:val="00674732"/>
    <w:rsid w:val="00676131"/>
    <w:rsid w:val="00680C4F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2D7B"/>
    <w:rsid w:val="006F3163"/>
    <w:rsid w:val="006F4C91"/>
    <w:rsid w:val="00701A2F"/>
    <w:rsid w:val="007025FA"/>
    <w:rsid w:val="00705385"/>
    <w:rsid w:val="00705FEC"/>
    <w:rsid w:val="0071147A"/>
    <w:rsid w:val="0071185D"/>
    <w:rsid w:val="007125E6"/>
    <w:rsid w:val="00715002"/>
    <w:rsid w:val="007222AD"/>
    <w:rsid w:val="00723DED"/>
    <w:rsid w:val="007267CF"/>
    <w:rsid w:val="00731F3F"/>
    <w:rsid w:val="00733BAB"/>
    <w:rsid w:val="00735842"/>
    <w:rsid w:val="00737EEE"/>
    <w:rsid w:val="0074181F"/>
    <w:rsid w:val="007436BF"/>
    <w:rsid w:val="007443E9"/>
    <w:rsid w:val="00744ABE"/>
    <w:rsid w:val="00745DCE"/>
    <w:rsid w:val="00753520"/>
    <w:rsid w:val="00753D89"/>
    <w:rsid w:val="00755C9B"/>
    <w:rsid w:val="00760745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4295"/>
    <w:rsid w:val="008306B4"/>
    <w:rsid w:val="008313F3"/>
    <w:rsid w:val="00834AEB"/>
    <w:rsid w:val="008357D1"/>
    <w:rsid w:val="008374E6"/>
    <w:rsid w:val="0084006E"/>
    <w:rsid w:val="008405BB"/>
    <w:rsid w:val="00841007"/>
    <w:rsid w:val="00843F6F"/>
    <w:rsid w:val="00846494"/>
    <w:rsid w:val="008479AD"/>
    <w:rsid w:val="00847B20"/>
    <w:rsid w:val="008509D3"/>
    <w:rsid w:val="00853418"/>
    <w:rsid w:val="0085531D"/>
    <w:rsid w:val="00857CF6"/>
    <w:rsid w:val="00860F13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2642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26AD"/>
    <w:rsid w:val="00924C96"/>
    <w:rsid w:val="00930386"/>
    <w:rsid w:val="009309F5"/>
    <w:rsid w:val="00933237"/>
    <w:rsid w:val="00933F28"/>
    <w:rsid w:val="009352B7"/>
    <w:rsid w:val="00942124"/>
    <w:rsid w:val="00943BF9"/>
    <w:rsid w:val="00947140"/>
    <w:rsid w:val="009476C0"/>
    <w:rsid w:val="00953BD3"/>
    <w:rsid w:val="00956ABB"/>
    <w:rsid w:val="00957018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97018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B6163"/>
    <w:rsid w:val="009C4976"/>
    <w:rsid w:val="009C5E67"/>
    <w:rsid w:val="009C6ACD"/>
    <w:rsid w:val="009D00FA"/>
    <w:rsid w:val="009D2916"/>
    <w:rsid w:val="009D2C27"/>
    <w:rsid w:val="009D3E87"/>
    <w:rsid w:val="009D4AF4"/>
    <w:rsid w:val="009D4C3E"/>
    <w:rsid w:val="009D7BCE"/>
    <w:rsid w:val="009E009A"/>
    <w:rsid w:val="009E2309"/>
    <w:rsid w:val="009E42B9"/>
    <w:rsid w:val="009F1151"/>
    <w:rsid w:val="009F1E57"/>
    <w:rsid w:val="009F47B9"/>
    <w:rsid w:val="009F4C2E"/>
    <w:rsid w:val="009F5346"/>
    <w:rsid w:val="00A014A3"/>
    <w:rsid w:val="00A03B24"/>
    <w:rsid w:val="00A0412D"/>
    <w:rsid w:val="00A05AD6"/>
    <w:rsid w:val="00A13AA8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033"/>
    <w:rsid w:val="00B052EE"/>
    <w:rsid w:val="00B1081F"/>
    <w:rsid w:val="00B136FA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685"/>
    <w:rsid w:val="00B47EB3"/>
    <w:rsid w:val="00B517A9"/>
    <w:rsid w:val="00B51C01"/>
    <w:rsid w:val="00B5397B"/>
    <w:rsid w:val="00B62809"/>
    <w:rsid w:val="00B659A4"/>
    <w:rsid w:val="00B67312"/>
    <w:rsid w:val="00B7675A"/>
    <w:rsid w:val="00B81898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43DC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35758"/>
    <w:rsid w:val="00C410D9"/>
    <w:rsid w:val="00C435CA"/>
    <w:rsid w:val="00C44804"/>
    <w:rsid w:val="00C44DB7"/>
    <w:rsid w:val="00C4510A"/>
    <w:rsid w:val="00C46A85"/>
    <w:rsid w:val="00C47994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4893"/>
    <w:rsid w:val="00C90311"/>
    <w:rsid w:val="00C91C26"/>
    <w:rsid w:val="00C92967"/>
    <w:rsid w:val="00C97CCA"/>
    <w:rsid w:val="00CA73D5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42D8"/>
    <w:rsid w:val="00CD794E"/>
    <w:rsid w:val="00CD7F73"/>
    <w:rsid w:val="00CE2116"/>
    <w:rsid w:val="00CE26C5"/>
    <w:rsid w:val="00CE2D2B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171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4055"/>
    <w:rsid w:val="00D977E8"/>
    <w:rsid w:val="00D97B16"/>
    <w:rsid w:val="00DB1C89"/>
    <w:rsid w:val="00DB3763"/>
    <w:rsid w:val="00DB4029"/>
    <w:rsid w:val="00DB41DF"/>
    <w:rsid w:val="00DB5F4D"/>
    <w:rsid w:val="00DB6C31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9330D"/>
    <w:rsid w:val="00E935CF"/>
    <w:rsid w:val="00E943A3"/>
    <w:rsid w:val="00EA246E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963"/>
    <w:rsid w:val="00F30446"/>
    <w:rsid w:val="00F336A4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1E7B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6205"/>
    <w:rsid w:val="00FD33AB"/>
    <w:rsid w:val="00FD4724"/>
    <w:rsid w:val="00FD4A68"/>
    <w:rsid w:val="00FD5E8F"/>
    <w:rsid w:val="00FD68ED"/>
    <w:rsid w:val="00FE2824"/>
    <w:rsid w:val="00FE661F"/>
    <w:rsid w:val="00FF0400"/>
    <w:rsid w:val="00FF280D"/>
    <w:rsid w:val="00FF3D6B"/>
    <w:rsid w:val="00FF66D0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E344"/>
  <w15:docId w15:val="{2CB7281D-9C06-416E-ADFB-F9AF56FB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C22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C2298"/>
    <w:pPr>
      <w:keepNext/>
      <w:numPr>
        <w:ilvl w:val="1"/>
        <w:numId w:val="8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3C2298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C2298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298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C2298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rning-glass.com/infographic-geography-cybersecurity-jobs-2015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f3vRr3Lq-z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usajobs.gov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ndeed.com/" TargetMode="External"/><Relationship Id="rId17" Type="http://schemas.openxmlformats.org/officeDocument/2006/relationships/hyperlink" Target="http://www.careerbuilder.com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careerbuilder.com/" TargetMode="External"/><Relationship Id="rId20" Type="http://schemas.openxmlformats.org/officeDocument/2006/relationships/hyperlink" Target="https://www.usajobs.g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deed.com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youtu.be/FVXCnqKVFKs" TargetMode="External"/><Relationship Id="rId23" Type="http://schemas.openxmlformats.org/officeDocument/2006/relationships/footer" Target="footer1.xml"/><Relationship Id="rId10" Type="http://schemas.openxmlformats.org/officeDocument/2006/relationships/hyperlink" Target="(https:/youtu.be/9gqsnA2Lk-0" TargetMode="External"/><Relationship Id="rId19" Type="http://schemas.openxmlformats.org/officeDocument/2006/relationships/hyperlink" Target="https://youtu.be/f3vRr3Lq-z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gqsnA2Lk-0" TargetMode="External"/><Relationship Id="rId14" Type="http://schemas.openxmlformats.org/officeDocument/2006/relationships/hyperlink" Target="https://www.youtube.com/watch?v=FVXCnqKVFKs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7EC079-5DAC-46D9-8446-81DE943C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29</TotalTime>
  <Pages>3</Pages>
  <Words>874</Words>
  <Characters>6437</Characters>
  <Application>Microsoft Office Word</Application>
  <DocSecurity>0</DocSecurity>
  <Lines>99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Suk-yi Pennock</cp:lastModifiedBy>
  <cp:revision>9</cp:revision>
  <cp:lastPrinted>2016-08-10T22:03:00Z</cp:lastPrinted>
  <dcterms:created xsi:type="dcterms:W3CDTF">2016-05-17T15:59:00Z</dcterms:created>
  <dcterms:modified xsi:type="dcterms:W3CDTF">2016-08-25T15:17:00Z</dcterms:modified>
</cp:coreProperties>
</file>