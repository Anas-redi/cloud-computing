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61E97" w14:textId="77777777" w:rsidR="00D440D6" w:rsidRDefault="0005180E" w:rsidP="00D440D6">
      <w:pPr>
        <w:pStyle w:val="LabTitle"/>
      </w:pPr>
      <w:r>
        <w:t xml:space="preserve">Packet Tracer – </w:t>
      </w:r>
      <w:r w:rsidR="00676093">
        <w:t xml:space="preserve">Using </w:t>
      </w:r>
      <w:r w:rsidRPr="00E6460A">
        <w:t>File and Data Integrity Checks</w:t>
      </w:r>
    </w:p>
    <w:p w14:paraId="10E9639E" w14:textId="77777777" w:rsidR="0005180E" w:rsidRDefault="0005180E" w:rsidP="00A0497D">
      <w:pPr>
        <w:pStyle w:val="LabSection"/>
      </w:pPr>
      <w:r>
        <w:t>Addressing Table</w:t>
      </w:r>
    </w:p>
    <w:tbl>
      <w:tblPr>
        <w:tblW w:w="956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710"/>
        <w:gridCol w:w="1440"/>
        <w:gridCol w:w="2450"/>
        <w:gridCol w:w="1800"/>
        <w:gridCol w:w="2160"/>
      </w:tblGrid>
      <w:tr w:rsidR="0005180E" w14:paraId="4485F86B"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49F4F08" w14:textId="77777777" w:rsidR="0005180E" w:rsidRPr="0005180E" w:rsidRDefault="0005180E" w:rsidP="0005180E">
            <w:pPr>
              <w:pStyle w:val="TableHeading"/>
            </w:pPr>
            <w:r w:rsidRPr="0005180E">
              <w:t>Device</w:t>
            </w:r>
          </w:p>
        </w:tc>
        <w:tc>
          <w:tcPr>
            <w:tcW w:w="144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EA7CD4F" w14:textId="77777777" w:rsidR="0005180E" w:rsidRPr="0005180E" w:rsidRDefault="0005180E" w:rsidP="0005180E">
            <w:pPr>
              <w:pStyle w:val="TableHeading"/>
            </w:pPr>
            <w:r w:rsidRPr="0005180E">
              <w:t>Private IP Address</w:t>
            </w:r>
          </w:p>
        </w:tc>
        <w:tc>
          <w:tcPr>
            <w:tcW w:w="2450"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167C1CA7" w14:textId="77777777" w:rsidR="0005180E" w:rsidRPr="0005180E" w:rsidRDefault="0005180E" w:rsidP="0005180E">
            <w:pPr>
              <w:pStyle w:val="TableHeading"/>
            </w:pPr>
            <w:r w:rsidRPr="0005180E">
              <w:t>Public IP Address</w:t>
            </w:r>
          </w:p>
        </w:tc>
        <w:tc>
          <w:tcPr>
            <w:tcW w:w="180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263FB0D" w14:textId="77777777" w:rsidR="0005180E" w:rsidRPr="0005180E" w:rsidRDefault="0005180E" w:rsidP="0005180E">
            <w:pPr>
              <w:pStyle w:val="TableHeading"/>
            </w:pPr>
            <w:r w:rsidRPr="0005180E">
              <w:t>Subnet Mask</w:t>
            </w:r>
          </w:p>
        </w:tc>
        <w:tc>
          <w:tcPr>
            <w:tcW w:w="2160"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40A2E708" w14:textId="77777777" w:rsidR="0005180E" w:rsidRPr="0005180E" w:rsidRDefault="0005180E" w:rsidP="0005180E">
            <w:pPr>
              <w:pStyle w:val="TableHeading"/>
            </w:pPr>
            <w:r w:rsidRPr="0005180E">
              <w:t>Site</w:t>
            </w:r>
          </w:p>
        </w:tc>
      </w:tr>
      <w:tr w:rsidR="0005180E" w14:paraId="6DBAD595"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62980AE5" w14:textId="77777777" w:rsidR="0005180E" w:rsidRPr="0005180E" w:rsidRDefault="0005180E" w:rsidP="0005180E">
            <w:pPr>
              <w:pStyle w:val="TableText"/>
            </w:pPr>
            <w:r w:rsidRPr="0005180E">
              <w:t>FTP/Web Server</w:t>
            </w:r>
          </w:p>
        </w:tc>
        <w:tc>
          <w:tcPr>
            <w:tcW w:w="144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7DE6CDDA" w14:textId="77777777" w:rsidR="0005180E" w:rsidRPr="0005180E" w:rsidRDefault="0005180E" w:rsidP="0005180E">
            <w:pPr>
              <w:pStyle w:val="TableText"/>
            </w:pPr>
            <w:r w:rsidRPr="0005180E">
              <w:t>10.44.1.254</w:t>
            </w:r>
          </w:p>
        </w:tc>
        <w:tc>
          <w:tcPr>
            <w:tcW w:w="245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1A741C28" w14:textId="77777777" w:rsidR="0005180E" w:rsidRDefault="0005180E" w:rsidP="0005180E">
            <w:pPr>
              <w:pStyle w:val="TableText"/>
            </w:pPr>
            <w:r w:rsidRPr="0005180E">
              <w:t>209.165.201.3</w:t>
            </w:r>
          </w:p>
          <w:p w14:paraId="7368FD06" w14:textId="77777777" w:rsidR="0005180E" w:rsidRPr="0005180E" w:rsidRDefault="0005180E" w:rsidP="0005180E">
            <w:pPr>
              <w:pStyle w:val="TableText"/>
            </w:pPr>
            <w:r w:rsidRPr="0005180E">
              <w:t>http://www.cisco.corp</w:t>
            </w:r>
          </w:p>
        </w:tc>
        <w:tc>
          <w:tcPr>
            <w:tcW w:w="180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1DBFCEDC" w14:textId="77777777" w:rsidR="0005180E" w:rsidRPr="0005180E" w:rsidRDefault="0005180E" w:rsidP="0005180E">
            <w:pPr>
              <w:pStyle w:val="TableText"/>
            </w:pPr>
            <w:r w:rsidRPr="0005180E">
              <w:t>255.255.255.0</w:t>
            </w:r>
          </w:p>
        </w:tc>
        <w:tc>
          <w:tcPr>
            <w:tcW w:w="216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626F952D" w14:textId="77777777" w:rsidR="0005180E" w:rsidRPr="0005180E" w:rsidRDefault="0005180E" w:rsidP="0005180E">
            <w:pPr>
              <w:pStyle w:val="TableText"/>
            </w:pPr>
            <w:r w:rsidRPr="0005180E">
              <w:t>Metropolis Bank HQ</w:t>
            </w:r>
          </w:p>
        </w:tc>
      </w:tr>
      <w:tr w:rsidR="0005180E" w14:paraId="2A02731C"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33A0A719" w14:textId="77777777" w:rsidR="0005180E" w:rsidRPr="0005180E" w:rsidRDefault="0005180E" w:rsidP="0005180E">
            <w:pPr>
              <w:pStyle w:val="TableText"/>
            </w:pPr>
            <w:r w:rsidRPr="0005180E">
              <w:t>Backup File Server</w:t>
            </w:r>
          </w:p>
        </w:tc>
        <w:tc>
          <w:tcPr>
            <w:tcW w:w="144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35372833" w14:textId="77777777" w:rsidR="0005180E" w:rsidRPr="0005180E" w:rsidRDefault="0005180E" w:rsidP="0005180E">
            <w:pPr>
              <w:pStyle w:val="TableText"/>
            </w:pPr>
            <w:r w:rsidRPr="0005180E">
              <w:t>N/A</w:t>
            </w:r>
          </w:p>
        </w:tc>
        <w:tc>
          <w:tcPr>
            <w:tcW w:w="2450" w:type="dxa"/>
            <w:tcBorders>
              <w:top w:val="single" w:sz="8" w:space="0" w:color="auto"/>
              <w:left w:val="single" w:sz="8" w:space="0" w:color="auto"/>
              <w:bottom w:val="single" w:sz="8" w:space="0" w:color="auto"/>
              <w:right w:val="single" w:sz="8" w:space="0" w:color="auto"/>
            </w:tcBorders>
            <w:tcMar>
              <w:left w:w="101" w:type="dxa"/>
              <w:right w:w="101" w:type="dxa"/>
            </w:tcMar>
            <w:vAlign w:val="center"/>
          </w:tcPr>
          <w:p w14:paraId="200DF642" w14:textId="77777777" w:rsidR="0005180E" w:rsidRDefault="0005180E" w:rsidP="0005180E">
            <w:pPr>
              <w:pStyle w:val="TableText"/>
            </w:pPr>
            <w:r w:rsidRPr="0005180E">
              <w:t>209.165.201.10</w:t>
            </w:r>
          </w:p>
          <w:p w14:paraId="52AD11A0" w14:textId="77777777" w:rsidR="0005180E" w:rsidRPr="0005180E" w:rsidRDefault="0005180E" w:rsidP="0005180E">
            <w:pPr>
              <w:pStyle w:val="TableText"/>
            </w:pPr>
            <w:r w:rsidRPr="0005180E">
              <w:t>https://www.cisco2.corp</w:t>
            </w:r>
          </w:p>
        </w:tc>
        <w:tc>
          <w:tcPr>
            <w:tcW w:w="180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548A042F" w14:textId="77777777" w:rsidR="0005180E" w:rsidRPr="0005180E" w:rsidRDefault="0005180E" w:rsidP="0005180E">
            <w:pPr>
              <w:pStyle w:val="TableText"/>
            </w:pPr>
            <w:r w:rsidRPr="0005180E">
              <w:t>255.255.255.248</w:t>
            </w:r>
          </w:p>
        </w:tc>
        <w:tc>
          <w:tcPr>
            <w:tcW w:w="2160" w:type="dxa"/>
            <w:tcBorders>
              <w:top w:val="single" w:sz="8" w:space="0" w:color="auto"/>
              <w:left w:val="single" w:sz="8" w:space="0" w:color="auto"/>
              <w:bottom w:val="single" w:sz="8" w:space="0" w:color="auto"/>
              <w:right w:val="single" w:sz="8" w:space="0" w:color="auto"/>
            </w:tcBorders>
            <w:tcMar>
              <w:left w:w="101" w:type="dxa"/>
              <w:right w:w="101" w:type="dxa"/>
            </w:tcMar>
            <w:vAlign w:val="center"/>
          </w:tcPr>
          <w:p w14:paraId="4DCF6FD7" w14:textId="77777777" w:rsidR="0005180E" w:rsidRPr="0005180E" w:rsidRDefault="0005180E" w:rsidP="0005180E">
            <w:pPr>
              <w:pStyle w:val="TableText"/>
            </w:pPr>
            <w:r w:rsidRPr="0005180E">
              <w:t>Internet</w:t>
            </w:r>
          </w:p>
        </w:tc>
      </w:tr>
      <w:tr w:rsidR="0005180E" w14:paraId="601F7812"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3B06B125" w14:textId="77777777" w:rsidR="0005180E" w:rsidRPr="0005180E" w:rsidRDefault="0005180E" w:rsidP="0005180E">
            <w:pPr>
              <w:pStyle w:val="TableText"/>
            </w:pPr>
            <w:r w:rsidRPr="0005180E">
              <w:t>Mike</w:t>
            </w:r>
          </w:p>
        </w:tc>
        <w:tc>
          <w:tcPr>
            <w:tcW w:w="144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0AC6A638" w14:textId="77777777" w:rsidR="0005180E" w:rsidRPr="0005180E" w:rsidRDefault="0005180E" w:rsidP="0005180E">
            <w:pPr>
              <w:pStyle w:val="TableText"/>
            </w:pPr>
            <w:r w:rsidRPr="0005180E">
              <w:t>10.44.2.101</w:t>
            </w:r>
          </w:p>
        </w:tc>
        <w:tc>
          <w:tcPr>
            <w:tcW w:w="245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01E37AA7" w14:textId="77777777" w:rsidR="0005180E" w:rsidRPr="0005180E" w:rsidRDefault="0005180E" w:rsidP="0005180E">
            <w:pPr>
              <w:pStyle w:val="TableText"/>
            </w:pPr>
            <w:r w:rsidRPr="0005180E">
              <w:t>N/A</w:t>
            </w:r>
          </w:p>
        </w:tc>
        <w:tc>
          <w:tcPr>
            <w:tcW w:w="180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0EE51703" w14:textId="77777777" w:rsidR="0005180E" w:rsidRPr="0005180E" w:rsidRDefault="0005180E" w:rsidP="0005180E">
            <w:pPr>
              <w:pStyle w:val="TableText"/>
            </w:pPr>
            <w:r w:rsidRPr="0005180E">
              <w:t>255.255.255.0</w:t>
            </w:r>
          </w:p>
        </w:tc>
        <w:tc>
          <w:tcPr>
            <w:tcW w:w="216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05B0865E" w14:textId="77777777" w:rsidR="0005180E" w:rsidRPr="0005180E" w:rsidRDefault="0005180E" w:rsidP="0005180E">
            <w:pPr>
              <w:pStyle w:val="TableText"/>
            </w:pPr>
            <w:r w:rsidRPr="0005180E">
              <w:t>Healthcare at Home</w:t>
            </w:r>
          </w:p>
        </w:tc>
      </w:tr>
      <w:tr w:rsidR="0005180E" w14:paraId="0543EB74"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324E4606" w14:textId="77777777" w:rsidR="0005180E" w:rsidRPr="0005180E" w:rsidRDefault="0005180E" w:rsidP="0005180E">
            <w:pPr>
              <w:pStyle w:val="TableText"/>
            </w:pPr>
            <w:r w:rsidRPr="0005180E">
              <w:t>Sally</w:t>
            </w:r>
          </w:p>
        </w:tc>
        <w:tc>
          <w:tcPr>
            <w:tcW w:w="144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7FE114D7" w14:textId="77777777" w:rsidR="0005180E" w:rsidRPr="0005180E" w:rsidRDefault="0005180E" w:rsidP="0005180E">
            <w:pPr>
              <w:pStyle w:val="TableText"/>
            </w:pPr>
            <w:r w:rsidRPr="0005180E">
              <w:t>10.44.1.2</w:t>
            </w:r>
          </w:p>
        </w:tc>
        <w:tc>
          <w:tcPr>
            <w:tcW w:w="245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78E972F0" w14:textId="77777777" w:rsidR="0005180E" w:rsidRPr="0005180E" w:rsidRDefault="0005180E" w:rsidP="0005180E">
            <w:pPr>
              <w:pStyle w:val="TableText"/>
            </w:pPr>
            <w:r w:rsidRPr="0005180E">
              <w:t>N/A</w:t>
            </w:r>
          </w:p>
        </w:tc>
        <w:tc>
          <w:tcPr>
            <w:tcW w:w="180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2EEB64B0" w14:textId="77777777" w:rsidR="0005180E" w:rsidRPr="0005180E" w:rsidRDefault="0005180E" w:rsidP="0005180E">
            <w:pPr>
              <w:pStyle w:val="TableText"/>
            </w:pPr>
            <w:r w:rsidRPr="0005180E">
              <w:t>255.255.255.0</w:t>
            </w:r>
          </w:p>
        </w:tc>
        <w:tc>
          <w:tcPr>
            <w:tcW w:w="2160"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17828563" w14:textId="77777777" w:rsidR="0005180E" w:rsidRPr="0005180E" w:rsidRDefault="0005180E" w:rsidP="0005180E">
            <w:pPr>
              <w:pStyle w:val="TableText"/>
            </w:pPr>
            <w:r w:rsidRPr="0005180E">
              <w:t>Metropolis Bank HQ</w:t>
            </w:r>
          </w:p>
        </w:tc>
      </w:tr>
      <w:tr w:rsidR="0005180E" w14:paraId="7D0A9057" w14:textId="77777777" w:rsidTr="00F35BD5">
        <w:trPr>
          <w:cantSplit/>
          <w:jc w:val="center"/>
        </w:trPr>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19AC755E" w14:textId="77777777" w:rsidR="0005180E" w:rsidRPr="0005180E" w:rsidRDefault="0005180E" w:rsidP="0005180E">
            <w:pPr>
              <w:pStyle w:val="TableText"/>
              <w:keepNext w:val="0"/>
            </w:pPr>
            <w:r w:rsidRPr="0005180E">
              <w:t>Bob</w:t>
            </w:r>
          </w:p>
        </w:tc>
        <w:tc>
          <w:tcPr>
            <w:tcW w:w="144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081F61C8" w14:textId="77777777" w:rsidR="0005180E" w:rsidRPr="0005180E" w:rsidRDefault="0005180E" w:rsidP="0005180E">
            <w:pPr>
              <w:pStyle w:val="TableText"/>
            </w:pPr>
            <w:r w:rsidRPr="0005180E">
              <w:t>10.44.1.3</w:t>
            </w:r>
          </w:p>
        </w:tc>
        <w:tc>
          <w:tcPr>
            <w:tcW w:w="2450" w:type="dxa"/>
            <w:tcBorders>
              <w:top w:val="single" w:sz="8" w:space="0" w:color="auto"/>
              <w:left w:val="single" w:sz="8" w:space="0" w:color="auto"/>
              <w:bottom w:val="single" w:sz="8" w:space="0" w:color="auto"/>
              <w:right w:val="single" w:sz="8" w:space="0" w:color="auto"/>
            </w:tcBorders>
            <w:tcMar>
              <w:left w:w="101" w:type="dxa"/>
              <w:right w:w="101" w:type="dxa"/>
            </w:tcMar>
            <w:vAlign w:val="center"/>
          </w:tcPr>
          <w:p w14:paraId="36F6E5D6" w14:textId="77777777" w:rsidR="0005180E" w:rsidRPr="0005180E" w:rsidRDefault="0005180E" w:rsidP="0005180E">
            <w:pPr>
              <w:pStyle w:val="TableText"/>
            </w:pPr>
            <w:r w:rsidRPr="0005180E">
              <w:t>N/A</w:t>
            </w:r>
          </w:p>
        </w:tc>
        <w:tc>
          <w:tcPr>
            <w:tcW w:w="180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tcPr>
          <w:p w14:paraId="38DC14B7" w14:textId="77777777" w:rsidR="0005180E" w:rsidRPr="0005180E" w:rsidRDefault="0005180E" w:rsidP="0005180E">
            <w:pPr>
              <w:pStyle w:val="TableText"/>
            </w:pPr>
            <w:r w:rsidRPr="0005180E">
              <w:t>255.255.255.0</w:t>
            </w:r>
          </w:p>
        </w:tc>
        <w:tc>
          <w:tcPr>
            <w:tcW w:w="2160" w:type="dxa"/>
            <w:tcBorders>
              <w:top w:val="single" w:sz="8" w:space="0" w:color="auto"/>
              <w:left w:val="single" w:sz="8" w:space="0" w:color="auto"/>
              <w:bottom w:val="single" w:sz="8" w:space="0" w:color="auto"/>
              <w:right w:val="single" w:sz="8" w:space="0" w:color="auto"/>
            </w:tcBorders>
            <w:tcMar>
              <w:left w:w="101" w:type="dxa"/>
              <w:right w:w="101" w:type="dxa"/>
            </w:tcMar>
            <w:vAlign w:val="center"/>
          </w:tcPr>
          <w:p w14:paraId="6E137F61" w14:textId="77777777" w:rsidR="0005180E" w:rsidRPr="0005180E" w:rsidRDefault="0005180E" w:rsidP="0005180E">
            <w:pPr>
              <w:pStyle w:val="TableText"/>
            </w:pPr>
            <w:r w:rsidRPr="0005180E">
              <w:t>Metropolis Bank HQ</w:t>
            </w:r>
          </w:p>
        </w:tc>
      </w:tr>
    </w:tbl>
    <w:p w14:paraId="19504D39" w14:textId="77777777" w:rsidR="0005180E" w:rsidRDefault="0005180E" w:rsidP="00A0497D">
      <w:pPr>
        <w:pStyle w:val="LabSection"/>
      </w:pPr>
      <w:r>
        <w:t>Objectives</w:t>
      </w:r>
    </w:p>
    <w:p w14:paraId="38AF41AC" w14:textId="77777777" w:rsidR="0005180E" w:rsidRDefault="0005180E" w:rsidP="0005180E">
      <w:pPr>
        <w:pStyle w:val="BodyTextL25"/>
      </w:pPr>
      <w:r>
        <w:rPr>
          <w:b/>
          <w:bCs/>
        </w:rPr>
        <w:t>Part 1: Download the Client Files to Mike’s PC</w:t>
      </w:r>
    </w:p>
    <w:p w14:paraId="367745A4" w14:textId="77777777" w:rsidR="0005180E" w:rsidRDefault="0005180E" w:rsidP="0005180E">
      <w:pPr>
        <w:pStyle w:val="BodyTextL25"/>
        <w:rPr>
          <w:b/>
          <w:bCs/>
        </w:rPr>
      </w:pPr>
      <w:r>
        <w:rPr>
          <w:b/>
          <w:bCs/>
        </w:rPr>
        <w:t>Part 2: Download the Client Files from the Backup File Server to Mike’s PC</w:t>
      </w:r>
    </w:p>
    <w:p w14:paraId="18B77C79" w14:textId="77777777" w:rsidR="0005180E" w:rsidRDefault="0005180E" w:rsidP="0005180E">
      <w:pPr>
        <w:pStyle w:val="BodyTextL25"/>
        <w:rPr>
          <w:b/>
          <w:bCs/>
        </w:rPr>
      </w:pPr>
      <w:r>
        <w:rPr>
          <w:b/>
          <w:bCs/>
        </w:rPr>
        <w:t>Part 3: Verify the Integrity of the Client Files using Hashing</w:t>
      </w:r>
    </w:p>
    <w:p w14:paraId="522EE3E8" w14:textId="77777777" w:rsidR="0005180E" w:rsidRDefault="0005180E" w:rsidP="0005180E">
      <w:pPr>
        <w:pStyle w:val="BodyTextL25"/>
        <w:rPr>
          <w:b/>
          <w:bCs/>
        </w:rPr>
      </w:pPr>
      <w:r>
        <w:rPr>
          <w:b/>
          <w:bCs/>
        </w:rPr>
        <w:t>Part 4: Verify the Integrity of Critical Files using HMAC</w:t>
      </w:r>
    </w:p>
    <w:p w14:paraId="6BEA0CBA" w14:textId="77777777" w:rsidR="0005180E" w:rsidRDefault="0005180E" w:rsidP="0005180E">
      <w:pPr>
        <w:pStyle w:val="LabSection"/>
      </w:pPr>
      <w:r>
        <w:t>Background</w:t>
      </w:r>
    </w:p>
    <w:p w14:paraId="0CF7266C" w14:textId="77777777" w:rsidR="0005180E" w:rsidRDefault="0005180E" w:rsidP="0005180E">
      <w:pPr>
        <w:pStyle w:val="BodyTextL25"/>
      </w:pPr>
      <w:r>
        <w:t>In this activity, you will verify the integrity of multiple files using hashes to ensure files have not been tampered with. If any files are suspected of being tampered with, they are to be sent to Sally’s PC for further analysis. The IP addressing, network configuration, and service configurations are already complete. You will use the client devices in the differing geographic regions to verify and transfer any suspect files.</w:t>
      </w:r>
    </w:p>
    <w:p w14:paraId="0089B19D" w14:textId="77777777" w:rsidR="0005180E" w:rsidRDefault="00996F97" w:rsidP="00A0497D">
      <w:pPr>
        <w:pStyle w:val="PartHead"/>
      </w:pPr>
      <w:r>
        <w:t>Download the C</w:t>
      </w:r>
      <w:r w:rsidR="0005180E">
        <w:t xml:space="preserve">lient </w:t>
      </w:r>
      <w:r>
        <w:t>F</w:t>
      </w:r>
      <w:r w:rsidR="0005180E">
        <w:t>iles to Mike’s PC</w:t>
      </w:r>
    </w:p>
    <w:p w14:paraId="3D6F863D" w14:textId="77777777" w:rsidR="0005180E" w:rsidRDefault="0005180E" w:rsidP="0005180E">
      <w:pPr>
        <w:pStyle w:val="StepHead"/>
        <w:keepNext w:val="0"/>
      </w:pPr>
      <w:r>
        <w:t>Access the FTP server from Mike’s PC.</w:t>
      </w:r>
    </w:p>
    <w:p w14:paraId="7A7DA075" w14:textId="77777777" w:rsidR="0005180E" w:rsidRDefault="0005180E" w:rsidP="00996F97">
      <w:pPr>
        <w:pStyle w:val="SubStepAlpha"/>
      </w:pPr>
      <w:r>
        <w:t>Clic</w:t>
      </w:r>
      <w:r w:rsidRPr="00996F97">
        <w:t xml:space="preserve">k </w:t>
      </w:r>
      <w:r>
        <w:t xml:space="preserve">the </w:t>
      </w:r>
      <w:r w:rsidRPr="009C0EAC">
        <w:rPr>
          <w:b/>
        </w:rPr>
        <w:t>Gotham</w:t>
      </w:r>
      <w:r>
        <w:t xml:space="preserve"> </w:t>
      </w:r>
      <w:r>
        <w:rPr>
          <w:b/>
        </w:rPr>
        <w:t xml:space="preserve">Healthcare Branch </w:t>
      </w:r>
      <w:r>
        <w:t xml:space="preserve">site and then click the PC </w:t>
      </w:r>
      <w:r>
        <w:rPr>
          <w:b/>
        </w:rPr>
        <w:t>Mike</w:t>
      </w:r>
      <w:r>
        <w:t>.</w:t>
      </w:r>
    </w:p>
    <w:p w14:paraId="4081AD0D" w14:textId="77777777" w:rsidR="0005180E" w:rsidRDefault="0005180E" w:rsidP="00996F97">
      <w:pPr>
        <w:pStyle w:val="SubStepAlpha"/>
      </w:pPr>
      <w:r>
        <w:t>C</w:t>
      </w:r>
      <w:r w:rsidRPr="00996F97">
        <w:t>lic</w:t>
      </w:r>
      <w:r>
        <w:t xml:space="preserve">k the </w:t>
      </w:r>
      <w:r>
        <w:rPr>
          <w:b/>
        </w:rPr>
        <w:t>Desktop</w:t>
      </w:r>
      <w:r>
        <w:t xml:space="preserve"> tab and then click </w:t>
      </w:r>
      <w:r>
        <w:rPr>
          <w:b/>
        </w:rPr>
        <w:t>Web Browser</w:t>
      </w:r>
      <w:r>
        <w:t>.</w:t>
      </w:r>
    </w:p>
    <w:p w14:paraId="49D8B200" w14:textId="77777777" w:rsidR="0005180E" w:rsidRDefault="0005180E" w:rsidP="00996F97">
      <w:pPr>
        <w:pStyle w:val="SubStepAlpha"/>
      </w:pPr>
      <w:r>
        <w:t xml:space="preserve">Enter the URL </w:t>
      </w:r>
      <w:r w:rsidRPr="00996F97">
        <w:rPr>
          <w:b/>
        </w:rPr>
        <w:t>http://www.cisco.corp</w:t>
      </w:r>
      <w:r>
        <w:t xml:space="preserve"> a</w:t>
      </w:r>
      <w:r w:rsidRPr="00996F97">
        <w:t>nd</w:t>
      </w:r>
      <w:r>
        <w:t xml:space="preserve"> click </w:t>
      </w:r>
      <w:r w:rsidRPr="00996F97">
        <w:rPr>
          <w:b/>
        </w:rPr>
        <w:t>Go</w:t>
      </w:r>
      <w:r>
        <w:t>.</w:t>
      </w:r>
    </w:p>
    <w:p w14:paraId="19318185" w14:textId="2C84C1D1" w:rsidR="0005180E" w:rsidRDefault="000A4A47" w:rsidP="00996F97">
      <w:pPr>
        <w:pStyle w:val="SubStepAlpha"/>
      </w:pPr>
      <w:r>
        <w:t>Click</w:t>
      </w:r>
      <w:r w:rsidR="0005180E">
        <w:t xml:space="preserve"> the link to download the most current files.</w:t>
      </w:r>
    </w:p>
    <w:p w14:paraId="5B1C1083" w14:textId="7CC35441" w:rsidR="0005180E" w:rsidRPr="00925957" w:rsidRDefault="0005180E" w:rsidP="00925957">
      <w:pPr>
        <w:pStyle w:val="BodyTextL50"/>
        <w:tabs>
          <w:tab w:val="left" w:leader="underscore" w:pos="10080"/>
        </w:tabs>
        <w:rPr>
          <w:rStyle w:val="AnswerGray"/>
          <w:shd w:val="clear" w:color="auto" w:fill="auto"/>
        </w:rPr>
      </w:pPr>
      <w:r>
        <w:t xml:space="preserve">What </w:t>
      </w:r>
      <w:r w:rsidRPr="00996F97">
        <w:t>protocol was used to access this webpage on the backup file server?</w:t>
      </w:r>
      <w:r w:rsidR="00925957">
        <w:t xml:space="preserve"> </w:t>
      </w:r>
      <w:r w:rsidR="00925957">
        <w:tab/>
        <w:t xml:space="preserve"> </w:t>
      </w:r>
    </w:p>
    <w:p w14:paraId="5EB25DC9" w14:textId="77777777" w:rsidR="0005180E" w:rsidRDefault="0005180E" w:rsidP="00996F97">
      <w:pPr>
        <w:pStyle w:val="StepHead"/>
      </w:pPr>
      <w:r>
        <w:t>The file server has been hacked, notify Sally</w:t>
      </w:r>
      <w:r w:rsidR="00996F97">
        <w:t>.</w:t>
      </w:r>
    </w:p>
    <w:p w14:paraId="7BC4CCF2" w14:textId="77777777" w:rsidR="0005180E" w:rsidRDefault="0005180E" w:rsidP="00996F97">
      <w:pPr>
        <w:pStyle w:val="SubStepAlpha"/>
      </w:pPr>
      <w:r>
        <w:t xml:space="preserve">Within the </w:t>
      </w:r>
      <w:r w:rsidRPr="009C0EAC">
        <w:rPr>
          <w:b/>
        </w:rPr>
        <w:t>Gotham</w:t>
      </w:r>
      <w:r>
        <w:t xml:space="preserve"> </w:t>
      </w:r>
      <w:r>
        <w:rPr>
          <w:b/>
        </w:rPr>
        <w:t xml:space="preserve">Healthcare Branch </w:t>
      </w:r>
      <w:r>
        <w:t xml:space="preserve">site, click the PC </w:t>
      </w:r>
      <w:r>
        <w:rPr>
          <w:b/>
        </w:rPr>
        <w:t>Mike</w:t>
      </w:r>
      <w:r>
        <w:t>.</w:t>
      </w:r>
    </w:p>
    <w:p w14:paraId="47F75374" w14:textId="77777777" w:rsidR="0005180E" w:rsidRDefault="0005180E" w:rsidP="00996F97">
      <w:pPr>
        <w:pStyle w:val="SubStepAlpha"/>
      </w:pPr>
      <w:r>
        <w:t xml:space="preserve">Click the </w:t>
      </w:r>
      <w:r>
        <w:rPr>
          <w:b/>
        </w:rPr>
        <w:t>Desktop</w:t>
      </w:r>
      <w:r>
        <w:t xml:space="preserve"> tab and then click </w:t>
      </w:r>
      <w:r>
        <w:rPr>
          <w:b/>
        </w:rPr>
        <w:t>Email</w:t>
      </w:r>
      <w:r>
        <w:t>.</w:t>
      </w:r>
    </w:p>
    <w:p w14:paraId="76496693" w14:textId="77777777" w:rsidR="0005180E" w:rsidRDefault="0005180E" w:rsidP="00996F97">
      <w:pPr>
        <w:pStyle w:val="SubStepAlpha"/>
      </w:pPr>
      <w:r>
        <w:t xml:space="preserve">Create an email and send it to </w:t>
      </w:r>
      <w:hyperlink r:id="rId8" w:history="1">
        <w:r w:rsidRPr="00241A83">
          <w:rPr>
            <w:rStyle w:val="Hyperlink"/>
          </w:rPr>
          <w:t>Sally@cisco.corp</w:t>
        </w:r>
      </w:hyperlink>
      <w:r>
        <w:t xml:space="preserve"> and tell her about the File Server.</w:t>
      </w:r>
    </w:p>
    <w:p w14:paraId="78F102A5" w14:textId="77777777" w:rsidR="0005180E" w:rsidRDefault="00996F97" w:rsidP="00A0497D">
      <w:pPr>
        <w:pStyle w:val="PartHead"/>
      </w:pPr>
      <w:r>
        <w:lastRenderedPageBreak/>
        <w:t>Download the C</w:t>
      </w:r>
      <w:r w:rsidR="0005180E">
        <w:t xml:space="preserve">lient </w:t>
      </w:r>
      <w:r>
        <w:t>F</w:t>
      </w:r>
      <w:r w:rsidR="0005180E">
        <w:t xml:space="preserve">iles from the </w:t>
      </w:r>
      <w:r>
        <w:t>B</w:t>
      </w:r>
      <w:r w:rsidR="0005180E">
        <w:t xml:space="preserve">ackup </w:t>
      </w:r>
      <w:r>
        <w:t>F</w:t>
      </w:r>
      <w:r w:rsidR="0005180E">
        <w:t xml:space="preserve">ile </w:t>
      </w:r>
      <w:r>
        <w:t>S</w:t>
      </w:r>
      <w:r w:rsidR="0005180E">
        <w:t>erver to Mike’s PC</w:t>
      </w:r>
    </w:p>
    <w:p w14:paraId="50FF6DD9" w14:textId="77777777" w:rsidR="0005180E" w:rsidRDefault="0005180E" w:rsidP="0005180E">
      <w:pPr>
        <w:pStyle w:val="StepHead"/>
        <w:keepNext w:val="0"/>
      </w:pPr>
      <w:r>
        <w:t>Access the offsite FTP server from Mike’s PC.</w:t>
      </w:r>
    </w:p>
    <w:p w14:paraId="72260C0C" w14:textId="77777777" w:rsidR="0005180E" w:rsidRDefault="0005180E" w:rsidP="00996F97">
      <w:pPr>
        <w:pStyle w:val="SubStepAlpha"/>
      </w:pPr>
      <w:r>
        <w:t xml:space="preserve">Within the </w:t>
      </w:r>
      <w:r w:rsidRPr="009C0EAC">
        <w:rPr>
          <w:b/>
        </w:rPr>
        <w:t>Gotham</w:t>
      </w:r>
      <w:r>
        <w:t xml:space="preserve"> </w:t>
      </w:r>
      <w:r>
        <w:rPr>
          <w:b/>
        </w:rPr>
        <w:t xml:space="preserve">Healthcare Branch </w:t>
      </w:r>
      <w:r>
        <w:t xml:space="preserve">site, click the PC </w:t>
      </w:r>
      <w:r>
        <w:rPr>
          <w:b/>
        </w:rPr>
        <w:t>Mike</w:t>
      </w:r>
      <w:r>
        <w:t>.</w:t>
      </w:r>
    </w:p>
    <w:p w14:paraId="38A92FFB" w14:textId="77777777" w:rsidR="0005180E" w:rsidRDefault="0005180E" w:rsidP="00996F97">
      <w:pPr>
        <w:pStyle w:val="SubStepAlpha"/>
      </w:pPr>
      <w:r>
        <w:t xml:space="preserve">Click the </w:t>
      </w:r>
      <w:r>
        <w:rPr>
          <w:b/>
        </w:rPr>
        <w:t>Desktop</w:t>
      </w:r>
      <w:r>
        <w:t xml:space="preserve"> tab and then click </w:t>
      </w:r>
      <w:r>
        <w:rPr>
          <w:b/>
        </w:rPr>
        <w:t>Web Browser</w:t>
      </w:r>
      <w:r>
        <w:t>.</w:t>
      </w:r>
    </w:p>
    <w:p w14:paraId="4DA28155" w14:textId="77777777" w:rsidR="0005180E" w:rsidRDefault="0005180E" w:rsidP="00996F97">
      <w:pPr>
        <w:pStyle w:val="SubStepAlpha"/>
      </w:pPr>
      <w:r w:rsidRPr="00996F97">
        <w:t>Enter the</w:t>
      </w:r>
      <w:r>
        <w:t xml:space="preserve"> URL </w:t>
      </w:r>
      <w:r w:rsidRPr="00996F97">
        <w:rPr>
          <w:b/>
        </w:rPr>
        <w:t>https://www.cisco2.corp</w:t>
      </w:r>
      <w:r>
        <w:t xml:space="preserve"> and click </w:t>
      </w:r>
      <w:r w:rsidRPr="00996F97">
        <w:rPr>
          <w:b/>
        </w:rPr>
        <w:t>Go</w:t>
      </w:r>
      <w:r>
        <w:t>.</w:t>
      </w:r>
    </w:p>
    <w:p w14:paraId="6E4868DA" w14:textId="77777777" w:rsidR="0005180E" w:rsidRDefault="0005180E" w:rsidP="00996F97">
      <w:pPr>
        <w:pStyle w:val="SubStepAlpha"/>
      </w:pPr>
      <w:r>
        <w:t>Click the link to view the most recent files and their hashes.</w:t>
      </w:r>
    </w:p>
    <w:p w14:paraId="3A70B0BD" w14:textId="3D259331" w:rsidR="0005180E" w:rsidRDefault="0005180E" w:rsidP="00925957">
      <w:pPr>
        <w:pStyle w:val="BodyTextL50"/>
        <w:tabs>
          <w:tab w:val="left" w:leader="underscore" w:pos="10080"/>
        </w:tabs>
        <w:rPr>
          <w:rStyle w:val="AnswerGray"/>
        </w:rPr>
      </w:pPr>
      <w:r>
        <w:t>What protocol was used to access this webpage on the backup file server?</w:t>
      </w:r>
      <w:r w:rsidR="00D440D6">
        <w:t xml:space="preserve"> </w:t>
      </w:r>
      <w:r w:rsidR="00D440D6">
        <w:tab/>
      </w:r>
    </w:p>
    <w:p w14:paraId="10391D2D" w14:textId="77777777" w:rsidR="00996F97" w:rsidRDefault="0005180E" w:rsidP="00996F97">
      <w:pPr>
        <w:pStyle w:val="BodyTextL50"/>
      </w:pPr>
      <w:r>
        <w:t>What are the file names and hashes of the client files on the backup server? (copy and paste them below)</w:t>
      </w:r>
    </w:p>
    <w:p w14:paraId="7A210B01" w14:textId="77777777" w:rsidR="0005180E" w:rsidRDefault="0005180E" w:rsidP="00996F97">
      <w:pPr>
        <w:pStyle w:val="BodyTextL50"/>
      </w:pPr>
      <w:r>
        <w:t>___________________________________________________________</w:t>
      </w:r>
      <w:r w:rsidR="00996F97">
        <w:t>_________________________</w:t>
      </w:r>
    </w:p>
    <w:p w14:paraId="38B12428" w14:textId="4964A787" w:rsidR="00FE5BBE" w:rsidRDefault="00FE5BBE" w:rsidP="00996F97">
      <w:pPr>
        <w:pStyle w:val="BodyTextL50"/>
      </w:pPr>
      <w:r>
        <w:t>____________________________________________________________________________________</w:t>
      </w:r>
    </w:p>
    <w:p w14:paraId="3DBD54EA" w14:textId="77777777" w:rsidR="00FE5BBE" w:rsidRDefault="00FE5BBE" w:rsidP="00FE5BBE">
      <w:pPr>
        <w:pStyle w:val="BodyTextL50"/>
      </w:pPr>
      <w:r>
        <w:t>____________________________________________________________________________________</w:t>
      </w:r>
    </w:p>
    <w:p w14:paraId="051BEB16" w14:textId="43166012" w:rsidR="00FE5BBE" w:rsidRDefault="00FE5BBE" w:rsidP="00FE5BBE">
      <w:pPr>
        <w:pStyle w:val="BodyTextL50"/>
      </w:pPr>
      <w:r>
        <w:t>____________________________________________________________________________________</w:t>
      </w:r>
    </w:p>
    <w:p w14:paraId="5FA49E95" w14:textId="1B16570D" w:rsidR="00FE5BBE" w:rsidRDefault="00FE5BBE" w:rsidP="00FE5BBE">
      <w:pPr>
        <w:pStyle w:val="BodyTextL50"/>
      </w:pPr>
      <w:r>
        <w:t>____________________________________________________________________________________</w:t>
      </w:r>
    </w:p>
    <w:p w14:paraId="59721BB2" w14:textId="77777777" w:rsidR="00FE5BBE" w:rsidRDefault="00FE5BBE" w:rsidP="00FE5BBE">
      <w:pPr>
        <w:pStyle w:val="BodyTextL50"/>
      </w:pPr>
      <w:r>
        <w:t>____________________________________________________________________________________</w:t>
      </w:r>
    </w:p>
    <w:p w14:paraId="0B99578A" w14:textId="099D6F35" w:rsidR="00FE5BBE" w:rsidRPr="00FE5BBE" w:rsidRDefault="00FE5BBE" w:rsidP="00FE5BBE">
      <w:pPr>
        <w:pStyle w:val="BodyTextL50"/>
      </w:pPr>
      <w:r>
        <w:t>____________________________________________________________________________________</w:t>
      </w:r>
    </w:p>
    <w:p w14:paraId="26924AEB" w14:textId="77777777" w:rsidR="0005180E" w:rsidRDefault="0005180E" w:rsidP="00996F97">
      <w:pPr>
        <w:pStyle w:val="StepHead"/>
      </w:pPr>
      <w:r>
        <w:t>Download the client files to Mike’s PC</w:t>
      </w:r>
      <w:r w:rsidR="00996F97">
        <w:t>.</w:t>
      </w:r>
    </w:p>
    <w:p w14:paraId="5550EFC3" w14:textId="4D4ED8FE" w:rsidR="0005180E" w:rsidRDefault="0005180E" w:rsidP="00996F97">
      <w:pPr>
        <w:pStyle w:val="SubStepAlpha"/>
      </w:pPr>
      <w:r>
        <w:t xml:space="preserve">Within the </w:t>
      </w:r>
      <w:r w:rsidRPr="009C0EAC">
        <w:rPr>
          <w:b/>
        </w:rPr>
        <w:t>Gotham</w:t>
      </w:r>
      <w:r>
        <w:t xml:space="preserve"> </w:t>
      </w:r>
      <w:r>
        <w:rPr>
          <w:b/>
        </w:rPr>
        <w:t xml:space="preserve">Healthcare Branch </w:t>
      </w:r>
      <w:r>
        <w:t xml:space="preserve">site, click the PC </w:t>
      </w:r>
      <w:r>
        <w:rPr>
          <w:b/>
        </w:rPr>
        <w:t>Mike</w:t>
      </w:r>
      <w:r>
        <w:t>.</w:t>
      </w:r>
    </w:p>
    <w:p w14:paraId="1D0AF63E" w14:textId="77777777" w:rsidR="0005180E" w:rsidRDefault="0005180E" w:rsidP="00996F97">
      <w:pPr>
        <w:pStyle w:val="SubStepAlpha"/>
      </w:pPr>
      <w:r>
        <w:t xml:space="preserve">Click the </w:t>
      </w:r>
      <w:r>
        <w:rPr>
          <w:b/>
        </w:rPr>
        <w:t>Desktop</w:t>
      </w:r>
      <w:r>
        <w:t xml:space="preserve"> tab and then click </w:t>
      </w:r>
      <w:r>
        <w:rPr>
          <w:b/>
        </w:rPr>
        <w:t>Command Prompt</w:t>
      </w:r>
      <w:r>
        <w:t>.</w:t>
      </w:r>
    </w:p>
    <w:p w14:paraId="4895594D" w14:textId="77777777" w:rsidR="0005180E" w:rsidRDefault="0005180E" w:rsidP="00996F97">
      <w:pPr>
        <w:pStyle w:val="SubStepAlpha"/>
      </w:pPr>
      <w:r>
        <w:t xml:space="preserve">Connect to the </w:t>
      </w:r>
      <w:r>
        <w:rPr>
          <w:b/>
        </w:rPr>
        <w:t xml:space="preserve">Backup File </w:t>
      </w:r>
      <w:r>
        <w:t xml:space="preserve">server by entering </w:t>
      </w:r>
      <w:r>
        <w:rPr>
          <w:b/>
        </w:rPr>
        <w:t xml:space="preserve">ftp www.cisco2.corp </w:t>
      </w:r>
      <w:r>
        <w:t>in the command prompt.</w:t>
      </w:r>
    </w:p>
    <w:p w14:paraId="248FC254" w14:textId="77777777" w:rsidR="0005180E" w:rsidRDefault="0005180E" w:rsidP="00996F97">
      <w:pPr>
        <w:pStyle w:val="SubStepAlpha"/>
      </w:pPr>
      <w:r>
        <w:t xml:space="preserve">Enter the username of </w:t>
      </w:r>
      <w:r w:rsidRPr="00525F97">
        <w:rPr>
          <w:b/>
        </w:rPr>
        <w:t>mike</w:t>
      </w:r>
      <w:r>
        <w:t xml:space="preserve"> and a password of </w:t>
      </w:r>
      <w:r w:rsidRPr="00525F97">
        <w:rPr>
          <w:b/>
        </w:rPr>
        <w:t>cisco123</w:t>
      </w:r>
      <w:r>
        <w:t>.</w:t>
      </w:r>
    </w:p>
    <w:p w14:paraId="3A1EE4D0" w14:textId="77777777" w:rsidR="0005180E" w:rsidRDefault="0005180E" w:rsidP="00996F97">
      <w:pPr>
        <w:pStyle w:val="SubStepAlpha"/>
      </w:pPr>
      <w:r>
        <w:t xml:space="preserve">At the </w:t>
      </w:r>
      <w:r>
        <w:rPr>
          <w:b/>
        </w:rPr>
        <w:t>ftp&gt;</w:t>
      </w:r>
      <w:r>
        <w:t xml:space="preserve"> prompt, enter the command </w:t>
      </w:r>
      <w:r>
        <w:rPr>
          <w:b/>
        </w:rPr>
        <w:t>dir</w:t>
      </w:r>
      <w:r>
        <w:t xml:space="preserve"> to view the current files stored on the remote FTP server.</w:t>
      </w:r>
    </w:p>
    <w:p w14:paraId="4E3CC04D" w14:textId="6540FB12" w:rsidR="0005180E" w:rsidRDefault="0005180E" w:rsidP="00996F97">
      <w:pPr>
        <w:pStyle w:val="SubStepAlpha"/>
      </w:pPr>
      <w:r>
        <w:t xml:space="preserve">Download the six client files </w:t>
      </w:r>
      <w:r w:rsidR="00525F97">
        <w:t xml:space="preserve">(NEclients.txt, NWclients.txt, Nclients.txt, SEclients.txt, SWclients.txt, and Sclients.txt) </w:t>
      </w:r>
      <w:r>
        <w:t xml:space="preserve">to Mike’s PC by entering the command </w:t>
      </w:r>
      <w:r w:rsidRPr="00E4739C">
        <w:rPr>
          <w:b/>
        </w:rPr>
        <w:t xml:space="preserve">get </w:t>
      </w:r>
      <w:r>
        <w:rPr>
          <w:b/>
        </w:rPr>
        <w:t>FILENAME</w:t>
      </w:r>
      <w:r w:rsidRPr="00E4739C">
        <w:rPr>
          <w:b/>
        </w:rPr>
        <w:t>.txt</w:t>
      </w:r>
      <w:r w:rsidR="00BD0276">
        <w:t>, replace FILENAME with one of the six client filenames.</w:t>
      </w:r>
    </w:p>
    <w:p w14:paraId="07FF4F03" w14:textId="77777777" w:rsidR="00BD0276" w:rsidRDefault="00BD0276" w:rsidP="0068314C">
      <w:pPr>
        <w:pStyle w:val="CMD"/>
      </w:pPr>
      <w:r>
        <w:t xml:space="preserve">ftp&gt; </w:t>
      </w:r>
      <w:r w:rsidRPr="0068314C">
        <w:rPr>
          <w:b/>
        </w:rPr>
        <w:t>get NEclients.txt</w:t>
      </w:r>
    </w:p>
    <w:p w14:paraId="6886D31F" w14:textId="77777777" w:rsidR="00BD0276" w:rsidRDefault="00BD0276" w:rsidP="0068314C">
      <w:pPr>
        <w:pStyle w:val="CMDOutput"/>
      </w:pPr>
    </w:p>
    <w:p w14:paraId="175E2C79" w14:textId="77777777" w:rsidR="00BD0276" w:rsidRDefault="00BD0276" w:rsidP="0068314C">
      <w:pPr>
        <w:pStyle w:val="CMDOutput"/>
      </w:pPr>
      <w:r>
        <w:t xml:space="preserve">Reading file NEclients.txt from www.cisco2.corp: </w:t>
      </w:r>
    </w:p>
    <w:p w14:paraId="12DCDA21" w14:textId="77777777" w:rsidR="00BD0276" w:rsidRDefault="00BD0276" w:rsidP="0068314C">
      <w:pPr>
        <w:pStyle w:val="CMDOutput"/>
      </w:pPr>
      <w:r>
        <w:t>File transfer in progress...</w:t>
      </w:r>
    </w:p>
    <w:p w14:paraId="3DA8D1FF" w14:textId="77777777" w:rsidR="00BD0276" w:rsidRDefault="00BD0276" w:rsidP="0068314C">
      <w:pPr>
        <w:pStyle w:val="CMDOutput"/>
      </w:pPr>
    </w:p>
    <w:p w14:paraId="108CEB59" w14:textId="77777777" w:rsidR="00BD0276" w:rsidRDefault="00BD0276" w:rsidP="0068314C">
      <w:pPr>
        <w:pStyle w:val="CMDOutput"/>
      </w:pPr>
      <w:r>
        <w:t>[Transfer complete - 584 bytes]</w:t>
      </w:r>
    </w:p>
    <w:p w14:paraId="092D624B" w14:textId="77777777" w:rsidR="00BD0276" w:rsidRDefault="00BD0276" w:rsidP="0068314C">
      <w:pPr>
        <w:pStyle w:val="CMDOutput"/>
      </w:pPr>
    </w:p>
    <w:p w14:paraId="66533065" w14:textId="2D208A20" w:rsidR="00525F97" w:rsidRDefault="00BD0276" w:rsidP="0068314C">
      <w:pPr>
        <w:pStyle w:val="CMDOutput"/>
      </w:pPr>
      <w:r>
        <w:t>584 bytes copied in 0.05 secs (11680 bytes/sec)</w:t>
      </w:r>
    </w:p>
    <w:p w14:paraId="0BAA216B" w14:textId="0201B5FF" w:rsidR="0005180E" w:rsidRDefault="00BD0276" w:rsidP="0068314C">
      <w:pPr>
        <w:pStyle w:val="SubStepAlpha"/>
      </w:pPr>
      <w:r>
        <w:t>After dow</w:t>
      </w:r>
      <w:r w:rsidRPr="0068314C">
        <w:t>n</w:t>
      </w:r>
      <w:r>
        <w:t xml:space="preserve">loading all the files, </w:t>
      </w:r>
      <w:r w:rsidR="0005180E">
        <w:t xml:space="preserve">enter the command </w:t>
      </w:r>
      <w:r w:rsidR="0005180E" w:rsidRPr="005737EA">
        <w:rPr>
          <w:b/>
        </w:rPr>
        <w:t>quit</w:t>
      </w:r>
      <w:r>
        <w:t xml:space="preserve"> at the </w:t>
      </w:r>
      <w:r>
        <w:rPr>
          <w:b/>
        </w:rPr>
        <w:t xml:space="preserve">ftp&gt; </w:t>
      </w:r>
      <w:r>
        <w:t>prompt.</w:t>
      </w:r>
    </w:p>
    <w:p w14:paraId="18D0B860" w14:textId="5D30BB3F" w:rsidR="0005180E" w:rsidRDefault="0005180E" w:rsidP="00996F97">
      <w:pPr>
        <w:pStyle w:val="SubStepAlpha"/>
      </w:pPr>
      <w:r>
        <w:t xml:space="preserve">At the </w:t>
      </w:r>
      <w:r>
        <w:rPr>
          <w:b/>
        </w:rPr>
        <w:t>PC&gt;</w:t>
      </w:r>
      <w:r>
        <w:t xml:space="preserve"> prompt, enter the command </w:t>
      </w:r>
      <w:r>
        <w:rPr>
          <w:b/>
        </w:rPr>
        <w:t>dir</w:t>
      </w:r>
      <w:r>
        <w:t xml:space="preserve"> and verif</w:t>
      </w:r>
      <w:r w:rsidRPr="00E4739C">
        <w:t>y the client files are now</w:t>
      </w:r>
      <w:r>
        <w:t xml:space="preserve"> on Mike</w:t>
      </w:r>
      <w:r w:rsidR="007F77F9">
        <w:t>’</w:t>
      </w:r>
      <w:r>
        <w:t>s PC.</w:t>
      </w:r>
    </w:p>
    <w:p w14:paraId="1A3DFEB0" w14:textId="77777777" w:rsidR="0005180E" w:rsidRDefault="00996F97" w:rsidP="00A0497D">
      <w:pPr>
        <w:pStyle w:val="PartHead"/>
      </w:pPr>
      <w:r>
        <w:t>Verify the I</w:t>
      </w:r>
      <w:r w:rsidR="0005180E">
        <w:t xml:space="preserve">ntegrity of the </w:t>
      </w:r>
      <w:r>
        <w:t>C</w:t>
      </w:r>
      <w:r w:rsidR="0005180E">
        <w:t xml:space="preserve">lient </w:t>
      </w:r>
      <w:r>
        <w:t>F</w:t>
      </w:r>
      <w:r w:rsidR="0005180E">
        <w:t>iles</w:t>
      </w:r>
      <w:r>
        <w:t xml:space="preserve"> using H</w:t>
      </w:r>
      <w:r w:rsidR="0005180E">
        <w:t>ashing</w:t>
      </w:r>
    </w:p>
    <w:p w14:paraId="5760682C" w14:textId="77777777" w:rsidR="0005180E" w:rsidRDefault="0005180E" w:rsidP="00D440D6">
      <w:pPr>
        <w:pStyle w:val="StepHead"/>
      </w:pPr>
      <w:r>
        <w:t>Check the hashes on the client f</w:t>
      </w:r>
      <w:bookmarkStart w:id="0" w:name="_GoBack"/>
      <w:bookmarkEnd w:id="0"/>
      <w:r>
        <w:t>iles on Mike’s PC.</w:t>
      </w:r>
    </w:p>
    <w:p w14:paraId="28894FB4" w14:textId="77777777" w:rsidR="0005180E" w:rsidRDefault="0005180E" w:rsidP="00996F97">
      <w:pPr>
        <w:pStyle w:val="SubStepAlpha"/>
      </w:pPr>
      <w:r>
        <w:t xml:space="preserve">Within the </w:t>
      </w:r>
      <w:r w:rsidRPr="009C0EAC">
        <w:rPr>
          <w:b/>
        </w:rPr>
        <w:t>Gotham</w:t>
      </w:r>
      <w:r>
        <w:t xml:space="preserve"> </w:t>
      </w:r>
      <w:r>
        <w:rPr>
          <w:b/>
        </w:rPr>
        <w:t xml:space="preserve">Healthcare Branch </w:t>
      </w:r>
      <w:r>
        <w:t xml:space="preserve">site, click the PC </w:t>
      </w:r>
      <w:r>
        <w:rPr>
          <w:b/>
        </w:rPr>
        <w:t>Mike</w:t>
      </w:r>
      <w:r>
        <w:t>.</w:t>
      </w:r>
    </w:p>
    <w:p w14:paraId="36C37F90" w14:textId="77777777" w:rsidR="0005180E" w:rsidRDefault="0005180E" w:rsidP="00996F97">
      <w:pPr>
        <w:pStyle w:val="SubStepAlpha"/>
      </w:pPr>
      <w:r>
        <w:t xml:space="preserve">Click the </w:t>
      </w:r>
      <w:r>
        <w:rPr>
          <w:b/>
        </w:rPr>
        <w:t>Desktop</w:t>
      </w:r>
      <w:r>
        <w:t xml:space="preserve"> tab and then click </w:t>
      </w:r>
      <w:r>
        <w:rPr>
          <w:b/>
        </w:rPr>
        <w:t>Text Editor</w:t>
      </w:r>
      <w:r>
        <w:t>.</w:t>
      </w:r>
    </w:p>
    <w:p w14:paraId="0501829F" w14:textId="77777777" w:rsidR="0005180E" w:rsidRDefault="0005180E" w:rsidP="00996F97">
      <w:pPr>
        <w:pStyle w:val="SubStepAlpha"/>
      </w:pPr>
      <w:r>
        <w:t xml:space="preserve">In the Text Editor window, click </w:t>
      </w:r>
      <w:r w:rsidRPr="00996F97">
        <w:rPr>
          <w:b/>
        </w:rPr>
        <w:t>File</w:t>
      </w:r>
      <w:r>
        <w:t xml:space="preserve"> &gt; </w:t>
      </w:r>
      <w:r w:rsidRPr="00996F97">
        <w:rPr>
          <w:b/>
        </w:rPr>
        <w:t>Open</w:t>
      </w:r>
      <w:r w:rsidR="00996F97">
        <w:t>.</w:t>
      </w:r>
    </w:p>
    <w:p w14:paraId="25FCAFEE" w14:textId="318C409F" w:rsidR="0005180E" w:rsidRDefault="0005180E" w:rsidP="00996F97">
      <w:pPr>
        <w:pStyle w:val="SubStepAlpha"/>
      </w:pPr>
      <w:r>
        <w:t xml:space="preserve">Click on the first document </w:t>
      </w:r>
      <w:r w:rsidRPr="00996F97">
        <w:rPr>
          <w:b/>
        </w:rPr>
        <w:t>NEclients.tx</w:t>
      </w:r>
      <w:r w:rsidR="00996F97" w:rsidRPr="00996F97">
        <w:rPr>
          <w:b/>
        </w:rPr>
        <w:t>t</w:t>
      </w:r>
      <w:r w:rsidR="00996F97">
        <w:t xml:space="preserve"> and click </w:t>
      </w:r>
      <w:r w:rsidR="00804690" w:rsidRPr="00996F97">
        <w:rPr>
          <w:b/>
        </w:rPr>
        <w:t>O</w:t>
      </w:r>
      <w:r w:rsidR="00804690">
        <w:rPr>
          <w:b/>
        </w:rPr>
        <w:t>K</w:t>
      </w:r>
      <w:r w:rsidR="00996F97">
        <w:t>.</w:t>
      </w:r>
    </w:p>
    <w:p w14:paraId="69F610B4" w14:textId="77777777" w:rsidR="0005180E" w:rsidRDefault="0005180E" w:rsidP="00996F97">
      <w:pPr>
        <w:pStyle w:val="SubStepAlpha"/>
      </w:pPr>
      <w:r>
        <w:t>Copy the entire text document contents.</w:t>
      </w:r>
    </w:p>
    <w:p w14:paraId="1FEBC207" w14:textId="77777777" w:rsidR="0005180E" w:rsidRDefault="0005180E" w:rsidP="00996F97">
      <w:pPr>
        <w:pStyle w:val="SubStepAlpha"/>
      </w:pPr>
      <w:r>
        <w:t xml:space="preserve">Open a web browser on your personal computer and browse to the website </w:t>
      </w:r>
      <w:hyperlink r:id="rId9" w:history="1">
        <w:r w:rsidRPr="00241A83">
          <w:rPr>
            <w:rStyle w:val="Hyperlink"/>
          </w:rPr>
          <w:t>https://www.tools4noobs.com/online_tools/hash/</w:t>
        </w:r>
      </w:hyperlink>
    </w:p>
    <w:p w14:paraId="327F4AF4" w14:textId="698408E4" w:rsidR="0005180E" w:rsidRDefault="0005180E" w:rsidP="00996F97">
      <w:pPr>
        <w:pStyle w:val="SubStepAlpha"/>
      </w:pPr>
      <w:r>
        <w:t xml:space="preserve">Click the </w:t>
      </w:r>
      <w:r w:rsidRPr="0005275A">
        <w:t>whitespace and paste in the text document contents.</w:t>
      </w:r>
      <w:r>
        <w:t xml:space="preserve"> Make su</w:t>
      </w:r>
      <w:r w:rsidR="00996F97">
        <w:t xml:space="preserve">re the algorithm is set to md2. </w:t>
      </w:r>
      <w:r>
        <w:t xml:space="preserve">Click </w:t>
      </w:r>
      <w:r w:rsidRPr="0068314C">
        <w:rPr>
          <w:b/>
        </w:rPr>
        <w:t>Hash this</w:t>
      </w:r>
      <w:r w:rsidR="00B4323E" w:rsidRPr="0068314C">
        <w:rPr>
          <w:b/>
        </w:rPr>
        <w:t>!</w:t>
      </w:r>
      <w:r w:rsidR="00996F97">
        <w:t>.</w:t>
      </w:r>
    </w:p>
    <w:p w14:paraId="586B4642" w14:textId="77777777" w:rsidR="0005180E" w:rsidRDefault="0005180E" w:rsidP="00996F97">
      <w:pPr>
        <w:pStyle w:val="SubStepAlpha"/>
      </w:pPr>
      <w:r>
        <w:t>To make sure a file has not been tampered with, you will compare the resulting hash with the filename/hash information you found in Part 2 Step 1.</w:t>
      </w:r>
    </w:p>
    <w:p w14:paraId="26734717" w14:textId="77777777" w:rsidR="0005180E" w:rsidRDefault="0005180E" w:rsidP="00996F97">
      <w:pPr>
        <w:pStyle w:val="SubStepAlpha"/>
      </w:pPr>
      <w:r>
        <w:t>Repeat Steps d through h for each client file and compare the generated hash with the original hash shown in Part 2 Step 1.</w:t>
      </w:r>
    </w:p>
    <w:p w14:paraId="2A6D687E" w14:textId="5C3B34F8" w:rsidR="0005180E" w:rsidRDefault="0005180E" w:rsidP="00925957">
      <w:pPr>
        <w:pStyle w:val="BodyTextL50"/>
        <w:tabs>
          <w:tab w:val="left" w:leader="underscore" w:pos="10080"/>
        </w:tabs>
      </w:pPr>
      <w:r>
        <w:t>Which file has been tampered with and has an incorrect hash</w:t>
      </w:r>
      <w:r w:rsidR="00996F97">
        <w:t>?</w:t>
      </w:r>
      <w:r w:rsidR="00D440D6">
        <w:t xml:space="preserve"> </w:t>
      </w:r>
      <w:r w:rsidR="00D440D6">
        <w:tab/>
      </w:r>
    </w:p>
    <w:p w14:paraId="424E65A4" w14:textId="77777777" w:rsidR="0005180E" w:rsidRDefault="0005180E" w:rsidP="0005180E">
      <w:pPr>
        <w:pStyle w:val="StepHead"/>
        <w:keepNext w:val="0"/>
        <w:ind w:left="864" w:hanging="864"/>
      </w:pPr>
      <w:r>
        <w:t>Download the suspected file to Sally’s PC</w:t>
      </w:r>
      <w:r w:rsidR="00996F97">
        <w:t>.</w:t>
      </w:r>
    </w:p>
    <w:p w14:paraId="549E2370" w14:textId="77777777" w:rsidR="0005180E" w:rsidRDefault="0005180E" w:rsidP="00996F97">
      <w:pPr>
        <w:pStyle w:val="SubStepAlpha"/>
      </w:pPr>
      <w:r>
        <w:t xml:space="preserve">Click the </w:t>
      </w:r>
      <w:r>
        <w:rPr>
          <w:b/>
        </w:rPr>
        <w:t xml:space="preserve">Metropolis Bank HQ </w:t>
      </w:r>
      <w:r>
        <w:t xml:space="preserve">site, and then click the PC </w:t>
      </w:r>
      <w:r>
        <w:rPr>
          <w:b/>
        </w:rPr>
        <w:t>Sally</w:t>
      </w:r>
      <w:r>
        <w:t>.</w:t>
      </w:r>
    </w:p>
    <w:p w14:paraId="51C257E1" w14:textId="77777777" w:rsidR="0005180E" w:rsidRDefault="0005180E" w:rsidP="00996F97">
      <w:pPr>
        <w:pStyle w:val="SubStepAlpha"/>
      </w:pPr>
      <w:r>
        <w:t xml:space="preserve">Click the </w:t>
      </w:r>
      <w:r>
        <w:rPr>
          <w:b/>
        </w:rPr>
        <w:t>Desktop</w:t>
      </w:r>
      <w:r>
        <w:t xml:space="preserve"> tab and then click </w:t>
      </w:r>
      <w:r>
        <w:rPr>
          <w:b/>
        </w:rPr>
        <w:t>Command Prompt</w:t>
      </w:r>
      <w:r w:rsidR="00996F97">
        <w:t>.</w:t>
      </w:r>
    </w:p>
    <w:p w14:paraId="27B22490" w14:textId="77777777" w:rsidR="0005180E" w:rsidRDefault="0005180E" w:rsidP="00996F97">
      <w:pPr>
        <w:pStyle w:val="SubStepAlpha"/>
      </w:pPr>
      <w:r>
        <w:t xml:space="preserve">Connect to the </w:t>
      </w:r>
      <w:r>
        <w:rPr>
          <w:b/>
        </w:rPr>
        <w:t xml:space="preserve">Backup File </w:t>
      </w:r>
      <w:r>
        <w:t xml:space="preserve">server by entering </w:t>
      </w:r>
      <w:r>
        <w:rPr>
          <w:b/>
        </w:rPr>
        <w:t xml:space="preserve">ftp www.cisco2.corp </w:t>
      </w:r>
      <w:r>
        <w:t>in the command prompt.</w:t>
      </w:r>
    </w:p>
    <w:p w14:paraId="78316946" w14:textId="77777777" w:rsidR="0005180E" w:rsidRDefault="0005180E" w:rsidP="00996F97">
      <w:pPr>
        <w:pStyle w:val="SubStepAlpha"/>
      </w:pPr>
      <w:r>
        <w:t xml:space="preserve">Enter the username of </w:t>
      </w:r>
      <w:r w:rsidRPr="00996F97">
        <w:rPr>
          <w:b/>
        </w:rPr>
        <w:t>sally</w:t>
      </w:r>
      <w:r>
        <w:t xml:space="preserve"> and a password of </w:t>
      </w:r>
      <w:r w:rsidRPr="00996F97">
        <w:rPr>
          <w:b/>
        </w:rPr>
        <w:t>cisco123</w:t>
      </w:r>
      <w:r>
        <w:t>.</w:t>
      </w:r>
    </w:p>
    <w:p w14:paraId="1AA08EC7" w14:textId="77777777" w:rsidR="0005180E" w:rsidRDefault="0005180E" w:rsidP="00996F97">
      <w:pPr>
        <w:pStyle w:val="SubStepAlpha"/>
      </w:pPr>
      <w:r>
        <w:t xml:space="preserve">At the </w:t>
      </w:r>
      <w:r>
        <w:rPr>
          <w:b/>
        </w:rPr>
        <w:t>ftp&gt;</w:t>
      </w:r>
      <w:r>
        <w:t xml:space="preserve"> prompt, enter the command </w:t>
      </w:r>
      <w:r>
        <w:rPr>
          <w:b/>
        </w:rPr>
        <w:t>dir</w:t>
      </w:r>
      <w:r>
        <w:t xml:space="preserve"> to view the current files stored on the remote FTP server.</w:t>
      </w:r>
    </w:p>
    <w:p w14:paraId="1C9234F2" w14:textId="77777777" w:rsidR="0005180E" w:rsidRDefault="0005180E" w:rsidP="00996F97">
      <w:pPr>
        <w:pStyle w:val="SubStepAlpha"/>
      </w:pPr>
      <w:r>
        <w:t>Download the file that was found to have been tampered with in Part 3 Step 1.</w:t>
      </w:r>
    </w:p>
    <w:p w14:paraId="3005FAC9" w14:textId="77777777" w:rsidR="0005180E" w:rsidRDefault="0005180E" w:rsidP="00996F97">
      <w:pPr>
        <w:pStyle w:val="SubStepAlpha"/>
      </w:pPr>
      <w:r>
        <w:t xml:space="preserve">At the </w:t>
      </w:r>
      <w:r>
        <w:rPr>
          <w:b/>
        </w:rPr>
        <w:t>ftp&gt;</w:t>
      </w:r>
      <w:r>
        <w:t xml:space="preserve"> prompt, enter the command </w:t>
      </w:r>
      <w:r w:rsidRPr="005737EA">
        <w:rPr>
          <w:b/>
        </w:rPr>
        <w:t>quit</w:t>
      </w:r>
      <w:r>
        <w:t>.</w:t>
      </w:r>
    </w:p>
    <w:p w14:paraId="7072C6CF" w14:textId="77777777" w:rsidR="0005180E" w:rsidRDefault="0005180E" w:rsidP="00996F97">
      <w:pPr>
        <w:pStyle w:val="SubStepAlpha"/>
      </w:pPr>
      <w:r>
        <w:t xml:space="preserve">At the </w:t>
      </w:r>
      <w:r>
        <w:rPr>
          <w:b/>
        </w:rPr>
        <w:t>PC&gt;</w:t>
      </w:r>
      <w:r>
        <w:t xml:space="preserve"> prompt, enter the command </w:t>
      </w:r>
      <w:r>
        <w:rPr>
          <w:b/>
        </w:rPr>
        <w:t>dir</w:t>
      </w:r>
      <w:r>
        <w:t xml:space="preserve"> and verif</w:t>
      </w:r>
      <w:r w:rsidRPr="00E4739C">
        <w:t>y the</w:t>
      </w:r>
      <w:r>
        <w:t xml:space="preserve"> tampered</w:t>
      </w:r>
      <w:r w:rsidRPr="00E4739C">
        <w:t xml:space="preserve"> client file </w:t>
      </w:r>
      <w:r>
        <w:t>is</w:t>
      </w:r>
      <w:r w:rsidRPr="00E4739C">
        <w:t xml:space="preserve"> now</w:t>
      </w:r>
      <w:r>
        <w:t xml:space="preserve"> on Sally’s PC for analysis at a later time.</w:t>
      </w:r>
    </w:p>
    <w:p w14:paraId="7E41F293" w14:textId="77777777" w:rsidR="0005180E" w:rsidRDefault="0005180E" w:rsidP="00A0497D">
      <w:pPr>
        <w:pStyle w:val="PartHead"/>
      </w:pPr>
      <w:r>
        <w:t xml:space="preserve">Verify </w:t>
      </w:r>
      <w:r w:rsidR="00AE06C2">
        <w:t>the I</w:t>
      </w:r>
      <w:r>
        <w:t xml:space="preserve">ntegrity of </w:t>
      </w:r>
      <w:r w:rsidR="00AE06C2">
        <w:t>C</w:t>
      </w:r>
      <w:r>
        <w:t xml:space="preserve">ritical </w:t>
      </w:r>
      <w:r w:rsidR="00AE06C2">
        <w:t>F</w:t>
      </w:r>
      <w:r>
        <w:t>iles using HMAC</w:t>
      </w:r>
    </w:p>
    <w:p w14:paraId="4303E983" w14:textId="77777777" w:rsidR="0005180E" w:rsidRDefault="0005180E" w:rsidP="0005180E">
      <w:pPr>
        <w:pStyle w:val="StepHead"/>
        <w:keepNext w:val="0"/>
        <w:ind w:left="864" w:hanging="864"/>
      </w:pPr>
      <w:r>
        <w:t>Compute the HMAC of a critical file</w:t>
      </w:r>
      <w:r w:rsidR="00AE06C2">
        <w:t>.</w:t>
      </w:r>
    </w:p>
    <w:p w14:paraId="08222707" w14:textId="77777777" w:rsidR="0005180E" w:rsidRDefault="0005180E" w:rsidP="00AE06C2">
      <w:pPr>
        <w:pStyle w:val="SubStepAlpha"/>
      </w:pPr>
      <w:r>
        <w:t xml:space="preserve">Within the </w:t>
      </w:r>
      <w:r>
        <w:rPr>
          <w:b/>
        </w:rPr>
        <w:t xml:space="preserve">Metropolis Bank HQ </w:t>
      </w:r>
      <w:r>
        <w:t xml:space="preserve">site, click the PC </w:t>
      </w:r>
      <w:r>
        <w:rPr>
          <w:b/>
        </w:rPr>
        <w:t>Bob</w:t>
      </w:r>
      <w:r>
        <w:t>.</w:t>
      </w:r>
    </w:p>
    <w:p w14:paraId="213FE241" w14:textId="09560F70" w:rsidR="0005180E" w:rsidRDefault="0005180E" w:rsidP="00AE06C2">
      <w:pPr>
        <w:pStyle w:val="SubStepAlpha"/>
      </w:pPr>
      <w:r>
        <w:t xml:space="preserve">Click the </w:t>
      </w:r>
      <w:r>
        <w:rPr>
          <w:b/>
        </w:rPr>
        <w:t>Desktop</w:t>
      </w:r>
      <w:r>
        <w:t xml:space="preserve"> tab and then click </w:t>
      </w:r>
      <w:r>
        <w:rPr>
          <w:b/>
        </w:rPr>
        <w:t>Command Prompt</w:t>
      </w:r>
      <w:r>
        <w:t>.</w:t>
      </w:r>
    </w:p>
    <w:p w14:paraId="2AD79F9F" w14:textId="77777777" w:rsidR="0005180E" w:rsidRDefault="0005180E" w:rsidP="00AE06C2">
      <w:pPr>
        <w:pStyle w:val="SubStepAlpha"/>
      </w:pPr>
      <w:r>
        <w:t xml:space="preserve">At the </w:t>
      </w:r>
      <w:r>
        <w:rPr>
          <w:b/>
        </w:rPr>
        <w:t>PC&gt;</w:t>
      </w:r>
      <w:r>
        <w:t xml:space="preserve"> prompt, enter the command </w:t>
      </w:r>
      <w:r>
        <w:rPr>
          <w:b/>
        </w:rPr>
        <w:t>dir</w:t>
      </w:r>
      <w:r>
        <w:t xml:space="preserve"> and verif</w:t>
      </w:r>
      <w:r w:rsidRPr="00E4739C">
        <w:t>y the</w:t>
      </w:r>
      <w:r>
        <w:t xml:space="preserve"> critical file named </w:t>
      </w:r>
      <w:r w:rsidRPr="00EB7E81">
        <w:rPr>
          <w:b/>
        </w:rPr>
        <w:t>income.txt</w:t>
      </w:r>
      <w:r w:rsidRPr="00E4739C">
        <w:t xml:space="preserve"> </w:t>
      </w:r>
      <w:r>
        <w:t>is</w:t>
      </w:r>
      <w:r w:rsidRPr="00E4739C">
        <w:t xml:space="preserve"> </w:t>
      </w:r>
      <w:r>
        <w:t>on Bob’s PC.</w:t>
      </w:r>
    </w:p>
    <w:p w14:paraId="2D135F98" w14:textId="77777777" w:rsidR="0005180E" w:rsidRDefault="0005180E" w:rsidP="00AE06C2">
      <w:pPr>
        <w:pStyle w:val="SubStepAlpha"/>
      </w:pPr>
      <w:r>
        <w:t xml:space="preserve">Within the </w:t>
      </w:r>
      <w:r>
        <w:rPr>
          <w:b/>
        </w:rPr>
        <w:t>Desktop</w:t>
      </w:r>
      <w:r>
        <w:t xml:space="preserve"> tab, click </w:t>
      </w:r>
      <w:r>
        <w:rPr>
          <w:b/>
        </w:rPr>
        <w:t>Text Editor</w:t>
      </w:r>
      <w:r>
        <w:t>.</w:t>
      </w:r>
    </w:p>
    <w:p w14:paraId="5B4712F9" w14:textId="77777777" w:rsidR="0005180E" w:rsidRDefault="0005180E" w:rsidP="00AE06C2">
      <w:pPr>
        <w:pStyle w:val="SubStepAlpha"/>
      </w:pPr>
      <w:r>
        <w:t xml:space="preserve">In the Text Editor window, click </w:t>
      </w:r>
      <w:r w:rsidRPr="00AE06C2">
        <w:rPr>
          <w:b/>
        </w:rPr>
        <w:t>File</w:t>
      </w:r>
      <w:r>
        <w:t xml:space="preserve"> &gt; </w:t>
      </w:r>
      <w:r w:rsidRPr="00AE06C2">
        <w:rPr>
          <w:b/>
        </w:rPr>
        <w:t>Open</w:t>
      </w:r>
      <w:r w:rsidR="00AE06C2">
        <w:t>.</w:t>
      </w:r>
    </w:p>
    <w:p w14:paraId="50AFC29B" w14:textId="77777777" w:rsidR="0005180E" w:rsidRDefault="0005180E" w:rsidP="00AE06C2">
      <w:pPr>
        <w:pStyle w:val="SubStepAlpha"/>
      </w:pPr>
      <w:r>
        <w:t xml:space="preserve">Click the document </w:t>
      </w:r>
      <w:r w:rsidRPr="00AE06C2">
        <w:rPr>
          <w:b/>
        </w:rPr>
        <w:t>income.txt</w:t>
      </w:r>
      <w:r w:rsidR="00AE06C2">
        <w:t xml:space="preserve"> and click </w:t>
      </w:r>
      <w:r w:rsidR="00AE06C2" w:rsidRPr="00AE06C2">
        <w:rPr>
          <w:b/>
        </w:rPr>
        <w:t>OK</w:t>
      </w:r>
      <w:r w:rsidR="00AE06C2">
        <w:t>.</w:t>
      </w:r>
    </w:p>
    <w:p w14:paraId="01C9A096" w14:textId="77777777" w:rsidR="0005180E" w:rsidRDefault="0005180E" w:rsidP="00AE06C2">
      <w:pPr>
        <w:pStyle w:val="SubStepAlpha"/>
      </w:pPr>
      <w:r>
        <w:t>Copy the entire text document contents.</w:t>
      </w:r>
    </w:p>
    <w:p w14:paraId="2F2239AA" w14:textId="19AE4F88" w:rsidR="0005180E" w:rsidRDefault="0005180E" w:rsidP="00AE06C2">
      <w:pPr>
        <w:pStyle w:val="SubStepAlpha"/>
      </w:pPr>
      <w:r>
        <w:t xml:space="preserve">Open a web browser on your personal computer and browse to the website </w:t>
      </w:r>
      <w:hyperlink r:id="rId10" w:history="1">
        <w:r w:rsidR="000A4A47">
          <w:rPr>
            <w:rStyle w:val="Hyperlink"/>
          </w:rPr>
          <w:t>http://www.freeformatter.com/hmac-generator.html</w:t>
        </w:r>
      </w:hyperlink>
    </w:p>
    <w:p w14:paraId="77D412CA" w14:textId="643A8B67" w:rsidR="0005180E" w:rsidRDefault="0005180E" w:rsidP="007E5346">
      <w:pPr>
        <w:pStyle w:val="SubStepAlpha"/>
      </w:pPr>
      <w:r>
        <w:t xml:space="preserve">Click the </w:t>
      </w:r>
      <w:r w:rsidRPr="0005275A">
        <w:t>whitespace and paste in the text document contents.</w:t>
      </w:r>
      <w:r w:rsidR="00AE06C2">
        <w:t xml:space="preserve"> Enter the s</w:t>
      </w:r>
      <w:r>
        <w:t xml:space="preserve">ecret </w:t>
      </w:r>
      <w:r w:rsidR="00AE06C2">
        <w:t>k</w:t>
      </w:r>
      <w:r>
        <w:t xml:space="preserve">ey of </w:t>
      </w:r>
      <w:r w:rsidRPr="00AE06C2">
        <w:rPr>
          <w:b/>
        </w:rPr>
        <w:t>cisco123</w:t>
      </w:r>
      <w:r w:rsidR="00AE06C2">
        <w:t>.</w:t>
      </w:r>
      <w:r w:rsidR="003B1029">
        <w:t xml:space="preserve"> </w:t>
      </w:r>
      <w:r>
        <w:t>Make sur</w:t>
      </w:r>
      <w:r w:rsidR="00AE06C2">
        <w:t xml:space="preserve">e the algorithm is set to </w:t>
      </w:r>
      <w:r w:rsidR="00AE06C2" w:rsidRPr="0068314C">
        <w:rPr>
          <w:b/>
        </w:rPr>
        <w:t>SHA1</w:t>
      </w:r>
      <w:r w:rsidR="00AE06C2">
        <w:t>.</w:t>
      </w:r>
      <w:r w:rsidR="003B1029">
        <w:t xml:space="preserve"> </w:t>
      </w:r>
      <w:r>
        <w:t xml:space="preserve">Click </w:t>
      </w:r>
      <w:r w:rsidRPr="0068314C">
        <w:rPr>
          <w:b/>
        </w:rPr>
        <w:t>Compute HMAC</w:t>
      </w:r>
      <w:r w:rsidR="00AE06C2">
        <w:t>.</w:t>
      </w:r>
    </w:p>
    <w:p w14:paraId="1DE1BD9B" w14:textId="77777777" w:rsidR="00AE06C2" w:rsidRDefault="0005180E" w:rsidP="00AE06C2">
      <w:pPr>
        <w:pStyle w:val="BodyTextL50"/>
      </w:pPr>
      <w:r>
        <w:t>What is the computed HMA</w:t>
      </w:r>
      <w:r w:rsidR="00AE06C2">
        <w:t>C for the contents of the file?</w:t>
      </w:r>
    </w:p>
    <w:p w14:paraId="6F4BE1C2" w14:textId="587C01A7" w:rsidR="0005180E" w:rsidRPr="00D440D6" w:rsidRDefault="0005180E" w:rsidP="00D440D6">
      <w:pPr>
        <w:pStyle w:val="BodyTextL50"/>
        <w:rPr>
          <w:rStyle w:val="AnswerGray"/>
          <w:shd w:val="clear" w:color="auto" w:fill="auto"/>
        </w:rPr>
      </w:pPr>
      <w:r>
        <w:t>___________________________________________________________</w:t>
      </w:r>
      <w:r w:rsidR="00AE06C2">
        <w:t>_________________________</w:t>
      </w:r>
    </w:p>
    <w:p w14:paraId="4D20B2E8" w14:textId="77777777" w:rsidR="00AE06C2" w:rsidRDefault="0005180E" w:rsidP="00AE06C2">
      <w:pPr>
        <w:pStyle w:val="BodyTextL50"/>
      </w:pPr>
      <w:r>
        <w:t>How is using HMAC mo</w:t>
      </w:r>
      <w:r w:rsidR="00AE06C2">
        <w:t>re secure than general hashing?</w:t>
      </w:r>
    </w:p>
    <w:p w14:paraId="7A7C499E" w14:textId="77777777" w:rsidR="00AE06C2" w:rsidRDefault="0005180E" w:rsidP="00AE06C2">
      <w:pPr>
        <w:pStyle w:val="BodyTextL50"/>
      </w:pPr>
      <w:r>
        <w:t>___________________________________________________________</w:t>
      </w:r>
      <w:r w:rsidR="00AE06C2">
        <w:t>_________________________</w:t>
      </w:r>
    </w:p>
    <w:p w14:paraId="4A49562D" w14:textId="77777777" w:rsidR="0005180E" w:rsidRDefault="0005180E" w:rsidP="0005180E">
      <w:pPr>
        <w:pStyle w:val="StepHead"/>
        <w:keepNext w:val="0"/>
        <w:ind w:left="864" w:hanging="864"/>
      </w:pPr>
      <w:r>
        <w:t>Verify the computed HMAC.</w:t>
      </w:r>
    </w:p>
    <w:p w14:paraId="7A7BE000" w14:textId="77777777" w:rsidR="0005180E" w:rsidRDefault="0005180E" w:rsidP="00AE06C2">
      <w:pPr>
        <w:pStyle w:val="SubStepAlpha"/>
      </w:pPr>
      <w:r>
        <w:t xml:space="preserve">Within the </w:t>
      </w:r>
      <w:r>
        <w:rPr>
          <w:b/>
        </w:rPr>
        <w:t xml:space="preserve">Metropolis Bank HQ </w:t>
      </w:r>
      <w:r>
        <w:t xml:space="preserve">site, click the PC </w:t>
      </w:r>
      <w:r>
        <w:rPr>
          <w:b/>
        </w:rPr>
        <w:t>Bob</w:t>
      </w:r>
      <w:r>
        <w:t>.</w:t>
      </w:r>
    </w:p>
    <w:p w14:paraId="7D4D502A" w14:textId="77777777" w:rsidR="0005180E" w:rsidRDefault="0005180E" w:rsidP="00AE06C2">
      <w:pPr>
        <w:pStyle w:val="SubStepAlpha"/>
      </w:pPr>
      <w:r>
        <w:t xml:space="preserve">Click the </w:t>
      </w:r>
      <w:r>
        <w:rPr>
          <w:b/>
        </w:rPr>
        <w:t>Desktop</w:t>
      </w:r>
      <w:r>
        <w:t xml:space="preserve"> tab and then click </w:t>
      </w:r>
      <w:r>
        <w:rPr>
          <w:b/>
        </w:rPr>
        <w:t>Web Browser</w:t>
      </w:r>
      <w:r>
        <w:t>.</w:t>
      </w:r>
    </w:p>
    <w:p w14:paraId="1A095851" w14:textId="77777777" w:rsidR="0005180E" w:rsidRDefault="0005180E" w:rsidP="00AE06C2">
      <w:pPr>
        <w:pStyle w:val="SubStepAlpha"/>
      </w:pPr>
      <w:r>
        <w:t xml:space="preserve">Enter the URL </w:t>
      </w:r>
      <w:r w:rsidRPr="00AE06C2">
        <w:rPr>
          <w:b/>
        </w:rPr>
        <w:t>https://www.cisco2.corp</w:t>
      </w:r>
      <w:r>
        <w:t xml:space="preserve"> and click </w:t>
      </w:r>
      <w:r w:rsidRPr="00AE06C2">
        <w:rPr>
          <w:b/>
        </w:rPr>
        <w:t>Go</w:t>
      </w:r>
      <w:r>
        <w:t>.</w:t>
      </w:r>
    </w:p>
    <w:p w14:paraId="738DD50B" w14:textId="77777777" w:rsidR="0005180E" w:rsidRDefault="0005180E" w:rsidP="00AE06C2">
      <w:pPr>
        <w:pStyle w:val="SubStepAlpha"/>
      </w:pPr>
      <w:r>
        <w:t>Click on the link to view the most recent files and their hashes.</w:t>
      </w:r>
    </w:p>
    <w:p w14:paraId="4C6D6EBD" w14:textId="4D1B03E8" w:rsidR="00A078BD" w:rsidRDefault="0005180E" w:rsidP="00A0497D">
      <w:pPr>
        <w:pStyle w:val="BodyTextL50"/>
        <w:tabs>
          <w:tab w:val="left" w:leader="underscore" w:pos="8640"/>
        </w:tabs>
        <w:rPr>
          <w:rStyle w:val="AnswerGray"/>
        </w:rPr>
      </w:pPr>
      <w:r>
        <w:t>Does the HMAC hash for the income.txt file match?</w:t>
      </w:r>
      <w:r w:rsidR="00D440D6">
        <w:t xml:space="preserve"> </w:t>
      </w:r>
      <w:r w:rsidR="00D440D6">
        <w:tab/>
      </w:r>
    </w:p>
    <w:p w14:paraId="1D3E26B3" w14:textId="77777777" w:rsidR="0005180E" w:rsidRDefault="0005180E" w:rsidP="0005180E">
      <w:pPr>
        <w:pStyle w:val="LabSection"/>
      </w:pPr>
      <w:r>
        <w:t>Suggested Scoring Rubric</w:t>
      </w:r>
    </w:p>
    <w:tbl>
      <w:tblPr>
        <w:tblW w:w="9190" w:type="dxa"/>
        <w:jc w:val="center"/>
        <w:tblCellMar>
          <w:left w:w="0" w:type="dxa"/>
          <w:right w:w="0" w:type="dxa"/>
        </w:tblCellMar>
        <w:tblLook w:val="04A0" w:firstRow="1" w:lastRow="0" w:firstColumn="1" w:lastColumn="0" w:noHBand="0" w:noVBand="1"/>
      </w:tblPr>
      <w:tblGrid>
        <w:gridCol w:w="5410"/>
        <w:gridCol w:w="1260"/>
        <w:gridCol w:w="1260"/>
        <w:gridCol w:w="1260"/>
      </w:tblGrid>
      <w:tr w:rsidR="00895B40" w14:paraId="48DCF228" w14:textId="77777777" w:rsidTr="00A078BD">
        <w:trPr>
          <w:cantSplit/>
          <w:jc w:val="center"/>
        </w:trPr>
        <w:tc>
          <w:tcPr>
            <w:tcW w:w="541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45F52ED" w14:textId="77777777" w:rsidR="0005180E" w:rsidRDefault="0005180E" w:rsidP="006E2916">
            <w:pPr>
              <w:pStyle w:val="TableHeading"/>
            </w:pPr>
            <w:r>
              <w:t>Activity Section</w:t>
            </w:r>
          </w:p>
        </w:tc>
        <w:tc>
          <w:tcPr>
            <w:tcW w:w="12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7FD4D41" w14:textId="77777777" w:rsidR="0005180E" w:rsidRDefault="0005180E" w:rsidP="006E2916">
            <w:pPr>
              <w:pStyle w:val="TableHeading"/>
            </w:pPr>
            <w:r>
              <w:t>Question Location</w:t>
            </w:r>
          </w:p>
        </w:tc>
        <w:tc>
          <w:tcPr>
            <w:tcW w:w="12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B897388" w14:textId="77777777" w:rsidR="0005180E" w:rsidRDefault="0005180E" w:rsidP="006E2916">
            <w:pPr>
              <w:pStyle w:val="TableHeading"/>
            </w:pPr>
            <w:r>
              <w:t>Possible Points</w:t>
            </w:r>
          </w:p>
        </w:tc>
        <w:tc>
          <w:tcPr>
            <w:tcW w:w="12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321F5BC" w14:textId="77777777" w:rsidR="0005180E" w:rsidRDefault="0005180E" w:rsidP="006E2916">
            <w:pPr>
              <w:pStyle w:val="TableHeading"/>
            </w:pPr>
            <w:r>
              <w:t>Earned Points</w:t>
            </w:r>
          </w:p>
        </w:tc>
      </w:tr>
      <w:tr w:rsidR="0005180E" w14:paraId="24AE44DB" w14:textId="77777777" w:rsidTr="00A078BD">
        <w:trPr>
          <w:cantSplit/>
          <w:jc w:val="center"/>
        </w:trPr>
        <w:tc>
          <w:tcPr>
            <w:tcW w:w="54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5F42BF99" w14:textId="77777777" w:rsidR="0005180E" w:rsidRDefault="0005180E" w:rsidP="00A078BD">
            <w:pPr>
              <w:pStyle w:val="TableText"/>
            </w:pPr>
            <w:r>
              <w:t>Part 1: Download the client files to Mike’s PC</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EBD43F9"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E576CE" w14:textId="77777777" w:rsidR="0005180E" w:rsidRDefault="0005180E" w:rsidP="00A078BD">
            <w:pPr>
              <w:pStyle w:val="TableText"/>
              <w:jc w:val="center"/>
              <w:rPr>
                <w:rFonts w:eastAsia="Times New Roman"/>
              </w:rPr>
            </w:pPr>
            <w:r>
              <w:t>2</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70BA463" w14:textId="77777777" w:rsidR="0005180E" w:rsidRDefault="0005180E" w:rsidP="00A078BD">
            <w:pPr>
              <w:pStyle w:val="TableText"/>
            </w:pPr>
          </w:p>
        </w:tc>
      </w:tr>
      <w:tr w:rsidR="0005180E" w14:paraId="261D6B39" w14:textId="77777777" w:rsidTr="00A078BD">
        <w:trPr>
          <w:cantSplit/>
          <w:jc w:val="center"/>
        </w:trPr>
        <w:tc>
          <w:tcPr>
            <w:tcW w:w="5410"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B374828" w14:textId="2CF5E0BF" w:rsidR="0005180E" w:rsidRPr="00A078BD" w:rsidRDefault="0005180E" w:rsidP="00A078BD">
            <w:pPr>
              <w:pStyle w:val="TableText"/>
            </w:pPr>
            <w:r>
              <w:t>Part 2: Download the client files from the backup file server to Mike’s PC</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42AA15"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83E176" w14:textId="77777777" w:rsidR="0005180E" w:rsidRDefault="0005180E" w:rsidP="00A078BD">
            <w:pPr>
              <w:pStyle w:val="TableText"/>
              <w:jc w:val="center"/>
            </w:pPr>
            <w:r>
              <w:t>2</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D6D5332" w14:textId="77777777" w:rsidR="0005180E" w:rsidRDefault="0005180E" w:rsidP="00A078BD">
            <w:pPr>
              <w:pStyle w:val="TableText"/>
            </w:pPr>
          </w:p>
        </w:tc>
      </w:tr>
      <w:tr w:rsidR="0005180E" w14:paraId="3A2845B5" w14:textId="77777777" w:rsidTr="00A078BD">
        <w:trPr>
          <w:cantSplit/>
          <w:jc w:val="center"/>
        </w:trPr>
        <w:tc>
          <w:tcPr>
            <w:tcW w:w="5410" w:type="dxa"/>
            <w:vMerge/>
            <w:tcBorders>
              <w:top w:val="nil"/>
              <w:left w:val="single" w:sz="8" w:space="0" w:color="auto"/>
              <w:bottom w:val="single" w:sz="8" w:space="0" w:color="auto"/>
              <w:right w:val="single" w:sz="8" w:space="0" w:color="auto"/>
            </w:tcBorders>
            <w:vAlign w:val="center"/>
            <w:hideMark/>
          </w:tcPr>
          <w:p w14:paraId="51A73D2D" w14:textId="77777777" w:rsidR="0005180E" w:rsidRDefault="0005180E" w:rsidP="00A078BD">
            <w:pPr>
              <w:pStyle w:val="TableText"/>
            </w:pP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7E2CE87"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319C916" w14:textId="77777777" w:rsidR="0005180E" w:rsidRDefault="0005180E" w:rsidP="00A078BD">
            <w:pPr>
              <w:pStyle w:val="TableText"/>
              <w:jc w:val="center"/>
            </w:pPr>
            <w:r>
              <w:t>6</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F444C1A" w14:textId="77777777" w:rsidR="0005180E" w:rsidRDefault="0005180E" w:rsidP="00A078BD">
            <w:pPr>
              <w:pStyle w:val="TableText"/>
            </w:pPr>
          </w:p>
        </w:tc>
      </w:tr>
      <w:tr w:rsidR="0005180E" w14:paraId="7954CE9A" w14:textId="77777777" w:rsidTr="00A078BD">
        <w:trPr>
          <w:cantSplit/>
          <w:jc w:val="center"/>
        </w:trPr>
        <w:tc>
          <w:tcPr>
            <w:tcW w:w="5410"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3606F670" w14:textId="77777777" w:rsidR="0005180E" w:rsidRDefault="0005180E" w:rsidP="00A078BD">
            <w:pPr>
              <w:pStyle w:val="TableText"/>
            </w:pPr>
            <w:r>
              <w:t>Part 3: Verify the integrity of the client files using hashing</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428FDAE"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398D1A0" w14:textId="77777777" w:rsidR="0005180E" w:rsidRDefault="0005180E" w:rsidP="00A078BD">
            <w:pPr>
              <w:pStyle w:val="TableText"/>
              <w:jc w:val="center"/>
            </w:pPr>
            <w:r>
              <w:t>5</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8AEEA06" w14:textId="77777777" w:rsidR="0005180E" w:rsidRDefault="0005180E" w:rsidP="00A078BD">
            <w:pPr>
              <w:pStyle w:val="TableText"/>
            </w:pPr>
          </w:p>
        </w:tc>
      </w:tr>
      <w:tr w:rsidR="0005180E" w14:paraId="1D69C853" w14:textId="77777777" w:rsidTr="00A078BD">
        <w:trPr>
          <w:cantSplit/>
          <w:jc w:val="center"/>
        </w:trPr>
        <w:tc>
          <w:tcPr>
            <w:tcW w:w="5410" w:type="dxa"/>
            <w:vMerge w:val="restart"/>
            <w:tcBorders>
              <w:top w:val="nil"/>
              <w:left w:val="single" w:sz="8" w:space="0" w:color="auto"/>
              <w:right w:val="single" w:sz="8" w:space="0" w:color="auto"/>
            </w:tcBorders>
            <w:tcMar>
              <w:top w:w="14" w:type="dxa"/>
              <w:left w:w="115" w:type="dxa"/>
              <w:bottom w:w="14" w:type="dxa"/>
              <w:right w:w="115" w:type="dxa"/>
            </w:tcMar>
            <w:hideMark/>
          </w:tcPr>
          <w:p w14:paraId="4586F5C3" w14:textId="77777777" w:rsidR="0005180E" w:rsidRDefault="0005180E" w:rsidP="00A078BD">
            <w:pPr>
              <w:pStyle w:val="TableText"/>
            </w:pPr>
            <w:r>
              <w:t>Part 4: Verify the integrity of critical files using HMAC</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58F1194"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CA24F81" w14:textId="77777777" w:rsidR="0005180E" w:rsidRDefault="0005180E" w:rsidP="00A078BD">
            <w:pPr>
              <w:pStyle w:val="TableText"/>
              <w:jc w:val="center"/>
            </w:pPr>
            <w:r>
              <w:t>5</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9D0E18E" w14:textId="77777777" w:rsidR="0005180E" w:rsidRDefault="0005180E" w:rsidP="00A078BD">
            <w:pPr>
              <w:pStyle w:val="TableText"/>
            </w:pPr>
          </w:p>
        </w:tc>
      </w:tr>
      <w:tr w:rsidR="0005180E" w14:paraId="2182A64C" w14:textId="77777777" w:rsidTr="00A078BD">
        <w:trPr>
          <w:cantSplit/>
          <w:jc w:val="center"/>
        </w:trPr>
        <w:tc>
          <w:tcPr>
            <w:tcW w:w="5410" w:type="dxa"/>
            <w:vMerge/>
            <w:tcBorders>
              <w:left w:val="single" w:sz="8" w:space="0" w:color="auto"/>
              <w:right w:val="single" w:sz="8" w:space="0" w:color="auto"/>
            </w:tcBorders>
            <w:tcMar>
              <w:top w:w="14" w:type="dxa"/>
              <w:left w:w="115" w:type="dxa"/>
              <w:bottom w:w="14" w:type="dxa"/>
              <w:right w:w="115" w:type="dxa"/>
            </w:tcMar>
          </w:tcPr>
          <w:p w14:paraId="7E36D36B" w14:textId="77777777" w:rsidR="0005180E" w:rsidRDefault="0005180E" w:rsidP="00A078BD">
            <w:pPr>
              <w:pStyle w:val="TableText"/>
            </w:pP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1859A3B7" w14:textId="77777777" w:rsidR="0005180E" w:rsidRDefault="0005180E" w:rsidP="00A078BD">
            <w:pPr>
              <w:pStyle w:val="TableText"/>
              <w:jc w:val="center"/>
            </w:pPr>
            <w:r>
              <w:t>Step 1</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1EA5010" w14:textId="77777777" w:rsidR="0005180E" w:rsidRDefault="0005180E" w:rsidP="00A078BD">
            <w:pPr>
              <w:pStyle w:val="TableText"/>
              <w:jc w:val="center"/>
            </w:pPr>
            <w:r>
              <w:t>5</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50E5293" w14:textId="77777777" w:rsidR="0005180E" w:rsidRDefault="0005180E" w:rsidP="00A078BD">
            <w:pPr>
              <w:pStyle w:val="TableText"/>
            </w:pPr>
          </w:p>
        </w:tc>
      </w:tr>
      <w:tr w:rsidR="0005180E" w14:paraId="50DCC594" w14:textId="77777777" w:rsidTr="00A078BD">
        <w:trPr>
          <w:cantSplit/>
          <w:jc w:val="center"/>
        </w:trPr>
        <w:tc>
          <w:tcPr>
            <w:tcW w:w="5410" w:type="dxa"/>
            <w:vMerge/>
            <w:tcBorders>
              <w:left w:val="single" w:sz="8" w:space="0" w:color="auto"/>
              <w:bottom w:val="single" w:sz="8" w:space="0" w:color="auto"/>
              <w:right w:val="single" w:sz="8" w:space="0" w:color="auto"/>
            </w:tcBorders>
            <w:tcMar>
              <w:top w:w="14" w:type="dxa"/>
              <w:left w:w="115" w:type="dxa"/>
              <w:bottom w:w="14" w:type="dxa"/>
              <w:right w:w="115" w:type="dxa"/>
            </w:tcMar>
          </w:tcPr>
          <w:p w14:paraId="2C3283BB" w14:textId="77777777" w:rsidR="0005180E" w:rsidRDefault="0005180E" w:rsidP="00A078BD">
            <w:pPr>
              <w:pStyle w:val="TableText"/>
            </w:pP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8F479C5" w14:textId="77777777" w:rsidR="0005180E" w:rsidRDefault="0005180E" w:rsidP="00A078BD">
            <w:pPr>
              <w:pStyle w:val="TableText"/>
              <w:jc w:val="center"/>
            </w:pPr>
            <w:r>
              <w:t>Step 2</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5F0566E" w14:textId="77777777" w:rsidR="0005180E" w:rsidRDefault="0005180E" w:rsidP="00A078BD">
            <w:pPr>
              <w:pStyle w:val="TableText"/>
              <w:jc w:val="center"/>
            </w:pPr>
            <w:r>
              <w:t>5</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03087F6" w14:textId="77777777" w:rsidR="0005180E" w:rsidRDefault="0005180E" w:rsidP="00A078BD">
            <w:pPr>
              <w:pStyle w:val="TableText"/>
            </w:pPr>
          </w:p>
        </w:tc>
      </w:tr>
      <w:tr w:rsidR="0005180E" w14:paraId="7A180A92" w14:textId="77777777" w:rsidTr="00A078BD">
        <w:trPr>
          <w:cantSplit/>
          <w:jc w:val="center"/>
        </w:trPr>
        <w:tc>
          <w:tcPr>
            <w:tcW w:w="6670"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094971B" w14:textId="77777777" w:rsidR="0005180E" w:rsidRDefault="0005180E" w:rsidP="00A078BD">
            <w:pPr>
              <w:pStyle w:val="TableText"/>
            </w:pPr>
            <w:r>
              <w:rPr>
                <w:b/>
              </w:rPr>
              <w:t>Questions</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F75C692" w14:textId="77777777" w:rsidR="0005180E" w:rsidRDefault="0005180E" w:rsidP="00A078BD">
            <w:pPr>
              <w:pStyle w:val="TableText"/>
              <w:jc w:val="center"/>
            </w:pPr>
            <w:r>
              <w:rPr>
                <w:b/>
              </w:rPr>
              <w:t>30</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44F87C4" w14:textId="77777777" w:rsidR="0005180E" w:rsidRDefault="0005180E" w:rsidP="00A078BD">
            <w:pPr>
              <w:pStyle w:val="TableText"/>
            </w:pPr>
          </w:p>
        </w:tc>
      </w:tr>
      <w:tr w:rsidR="0005180E" w14:paraId="32C56E8D" w14:textId="77777777" w:rsidTr="00A078BD">
        <w:trPr>
          <w:cantSplit/>
          <w:jc w:val="center"/>
        </w:trPr>
        <w:tc>
          <w:tcPr>
            <w:tcW w:w="6670"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75A6EDD" w14:textId="77777777" w:rsidR="0005180E" w:rsidRDefault="0005180E" w:rsidP="00A078BD">
            <w:pPr>
              <w:pStyle w:val="TableText"/>
            </w:pPr>
            <w:r>
              <w:rPr>
                <w:b/>
              </w:rPr>
              <w:t>Packet Tracer Score</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35BD673" w14:textId="77777777" w:rsidR="0005180E" w:rsidRDefault="0005180E" w:rsidP="00A078BD">
            <w:pPr>
              <w:pStyle w:val="TableText"/>
              <w:jc w:val="center"/>
            </w:pPr>
            <w:r>
              <w:rPr>
                <w:b/>
              </w:rPr>
              <w:t>70</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653EBC29" w14:textId="77777777" w:rsidR="0005180E" w:rsidRDefault="0005180E" w:rsidP="00A078BD">
            <w:pPr>
              <w:pStyle w:val="TableText"/>
            </w:pPr>
          </w:p>
        </w:tc>
      </w:tr>
      <w:tr w:rsidR="0005180E" w14:paraId="2A4A1890" w14:textId="77777777" w:rsidTr="00A078BD">
        <w:trPr>
          <w:cantSplit/>
          <w:jc w:val="center"/>
        </w:trPr>
        <w:tc>
          <w:tcPr>
            <w:tcW w:w="6670"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B2EE226" w14:textId="77777777" w:rsidR="0005180E" w:rsidRDefault="0005180E" w:rsidP="00A078BD">
            <w:pPr>
              <w:pStyle w:val="TableText"/>
            </w:pPr>
            <w:r>
              <w:rPr>
                <w:b/>
              </w:rPr>
              <w:t>Total Score</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A6BE39" w14:textId="77777777" w:rsidR="0005180E" w:rsidRDefault="0005180E" w:rsidP="00A078BD">
            <w:pPr>
              <w:pStyle w:val="TableText"/>
              <w:jc w:val="center"/>
            </w:pPr>
            <w:r>
              <w:rPr>
                <w:b/>
              </w:rPr>
              <w:t>100</w:t>
            </w:r>
          </w:p>
        </w:tc>
        <w:tc>
          <w:tcPr>
            <w:tcW w:w="126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07DC5233" w14:textId="77777777" w:rsidR="0005180E" w:rsidRDefault="0005180E" w:rsidP="00A078BD">
            <w:pPr>
              <w:pStyle w:val="TableText"/>
            </w:pPr>
          </w:p>
        </w:tc>
      </w:tr>
    </w:tbl>
    <w:p w14:paraId="779D2254" w14:textId="77777777" w:rsidR="006513FB" w:rsidRPr="00925957" w:rsidRDefault="006513FB" w:rsidP="00925957"/>
    <w:sectPr w:rsidR="006513FB" w:rsidRPr="00925957" w:rsidSect="008C4307">
      <w:headerReference w:type="even" r:id="rId11"/>
      <w:headerReference w:type="default" r:id="rId12"/>
      <w:footerReference w:type="even" r:id="rId13"/>
      <w:footerReference w:type="default" r:id="rId14"/>
      <w:headerReference w:type="firs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47712" w14:textId="77777777" w:rsidR="001843F3" w:rsidRDefault="001843F3" w:rsidP="0090659A">
      <w:pPr>
        <w:spacing w:after="0" w:line="240" w:lineRule="auto"/>
      </w:pPr>
      <w:r>
        <w:separator/>
      </w:r>
    </w:p>
    <w:p w14:paraId="51C8C26F" w14:textId="77777777" w:rsidR="001843F3" w:rsidRDefault="001843F3"/>
    <w:p w14:paraId="1DD7EE73" w14:textId="77777777" w:rsidR="001843F3" w:rsidRDefault="001843F3"/>
    <w:p w14:paraId="7FE3683F" w14:textId="77777777" w:rsidR="001843F3" w:rsidRDefault="001843F3"/>
    <w:p w14:paraId="52233B1C" w14:textId="77777777" w:rsidR="001843F3" w:rsidRDefault="001843F3"/>
    <w:p w14:paraId="2C9F95B0" w14:textId="77777777" w:rsidR="001843F3" w:rsidRDefault="001843F3"/>
  </w:endnote>
  <w:endnote w:type="continuationSeparator" w:id="0">
    <w:p w14:paraId="4D059A4E" w14:textId="77777777" w:rsidR="001843F3" w:rsidRDefault="001843F3" w:rsidP="0090659A">
      <w:pPr>
        <w:spacing w:after="0" w:line="240" w:lineRule="auto"/>
      </w:pPr>
      <w:r>
        <w:continuationSeparator/>
      </w:r>
    </w:p>
    <w:p w14:paraId="6AFD82D8" w14:textId="77777777" w:rsidR="001843F3" w:rsidRDefault="001843F3"/>
    <w:p w14:paraId="1A917BFA" w14:textId="77777777" w:rsidR="001843F3" w:rsidRDefault="001843F3"/>
    <w:p w14:paraId="5A4DE1B0" w14:textId="77777777" w:rsidR="001843F3" w:rsidRDefault="001843F3"/>
    <w:p w14:paraId="78D7FBCB" w14:textId="77777777" w:rsidR="001843F3" w:rsidRDefault="001843F3"/>
    <w:p w14:paraId="10E3994E" w14:textId="77777777" w:rsidR="001843F3" w:rsidRDefault="001843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Malgun Gothic Semilight"/>
    <w:panose1 w:val="02020500000000000000"/>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D8141" w14:textId="77777777" w:rsidR="00A37ACB" w:rsidRDefault="00A37AC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93B8F" w14:textId="77777777"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E31A28">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D440D6">
      <w:rPr>
        <w:b/>
        <w:noProof/>
        <w:szCs w:val="16"/>
      </w:rPr>
      <w:t>2</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D440D6">
      <w:rPr>
        <w:b/>
        <w:noProof/>
        <w:szCs w:val="16"/>
      </w:rPr>
      <w:t>4</w:t>
    </w:r>
    <w:r w:rsidR="00B74716" w:rsidRPr="0090659A">
      <w:rPr>
        <w:b/>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7EFD9" w14:textId="77777777"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E31A28">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1843F3">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1843F3">
      <w:rPr>
        <w:b/>
        <w:noProof/>
        <w:szCs w:val="16"/>
      </w:rPr>
      <w:t>1</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09474" w14:textId="77777777" w:rsidR="001843F3" w:rsidRDefault="001843F3" w:rsidP="0090659A">
      <w:pPr>
        <w:spacing w:after="0" w:line="240" w:lineRule="auto"/>
      </w:pPr>
      <w:r>
        <w:separator/>
      </w:r>
    </w:p>
    <w:p w14:paraId="7C2BC9F4" w14:textId="77777777" w:rsidR="001843F3" w:rsidRDefault="001843F3"/>
    <w:p w14:paraId="36EF8F1A" w14:textId="77777777" w:rsidR="001843F3" w:rsidRDefault="001843F3"/>
    <w:p w14:paraId="1F519CDB" w14:textId="77777777" w:rsidR="001843F3" w:rsidRDefault="001843F3"/>
    <w:p w14:paraId="18FB512E" w14:textId="77777777" w:rsidR="001843F3" w:rsidRDefault="001843F3"/>
    <w:p w14:paraId="7C662075" w14:textId="77777777" w:rsidR="001843F3" w:rsidRDefault="001843F3"/>
  </w:footnote>
  <w:footnote w:type="continuationSeparator" w:id="0">
    <w:p w14:paraId="6EB19FE9" w14:textId="77777777" w:rsidR="001843F3" w:rsidRDefault="001843F3" w:rsidP="0090659A">
      <w:pPr>
        <w:spacing w:after="0" w:line="240" w:lineRule="auto"/>
      </w:pPr>
      <w:r>
        <w:continuationSeparator/>
      </w:r>
    </w:p>
    <w:p w14:paraId="2F509F2A" w14:textId="77777777" w:rsidR="001843F3" w:rsidRDefault="001843F3"/>
    <w:p w14:paraId="42F6C8ED" w14:textId="77777777" w:rsidR="001843F3" w:rsidRDefault="001843F3"/>
    <w:p w14:paraId="10870E8F" w14:textId="77777777" w:rsidR="001843F3" w:rsidRDefault="001843F3"/>
    <w:p w14:paraId="28462AFD" w14:textId="77777777" w:rsidR="001843F3" w:rsidRDefault="001843F3"/>
    <w:p w14:paraId="26EBF7BD" w14:textId="77777777" w:rsidR="001843F3" w:rsidRDefault="001843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75E3E" w14:textId="77777777" w:rsidR="00A37ACB" w:rsidRDefault="00A37A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005D33" w14:textId="7C34A108" w:rsidR="00926CB2" w:rsidRDefault="0005180E" w:rsidP="008402F2">
    <w:pPr>
      <w:pStyle w:val="PageHead"/>
    </w:pPr>
    <w:r>
      <w:t xml:space="preserve">Packet Tracer – </w:t>
    </w:r>
    <w:r w:rsidR="00A37ACB">
      <w:t xml:space="preserve">Using </w:t>
    </w:r>
    <w:r w:rsidRPr="00E6460A">
      <w:t>File and Data Integrity Checks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76091" w14:textId="77777777" w:rsidR="00926CB2" w:rsidRDefault="00603C52">
    <w:r>
      <w:rPr>
        <w:noProof/>
        <w:lang w:eastAsia="zh-TW"/>
      </w:rPr>
      <w:drawing>
        <wp:anchor distT="0" distB="0" distL="114300" distR="114300" simplePos="0" relativeHeight="251657728" behindDoc="0" locked="0" layoutInCell="1" allowOverlap="1" wp14:anchorId="03F6B41A" wp14:editId="2A67FCB3">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7F606334" w14:textId="77777777"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43DA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A76A6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FC692E"/>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F634603"/>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B221322"/>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8434827"/>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2"/>
  </w:num>
  <w:num w:numId="2">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8"/>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11"/>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3"/>
  </w:num>
  <w:num w:numId="17">
    <w:abstractNumId w:val="0"/>
  </w:num>
  <w:num w:numId="18">
    <w:abstractNumId w:val="5"/>
  </w:num>
  <w:num w:numId="1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80E"/>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180E"/>
    <w:rsid w:val="00052548"/>
    <w:rsid w:val="00060696"/>
    <w:rsid w:val="00067A67"/>
    <w:rsid w:val="000769CF"/>
    <w:rsid w:val="000815D8"/>
    <w:rsid w:val="00084C99"/>
    <w:rsid w:val="00085CC6"/>
    <w:rsid w:val="00090C07"/>
    <w:rsid w:val="0009147A"/>
    <w:rsid w:val="00091E8D"/>
    <w:rsid w:val="0009378D"/>
    <w:rsid w:val="00097163"/>
    <w:rsid w:val="000A22C8"/>
    <w:rsid w:val="000A4A47"/>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484D"/>
    <w:rsid w:val="00125DCF"/>
    <w:rsid w:val="001261C4"/>
    <w:rsid w:val="001314FB"/>
    <w:rsid w:val="001366EC"/>
    <w:rsid w:val="0014219C"/>
    <w:rsid w:val="001425ED"/>
    <w:rsid w:val="00143450"/>
    <w:rsid w:val="00144997"/>
    <w:rsid w:val="001523BA"/>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43F3"/>
    <w:rsid w:val="00186CE1"/>
    <w:rsid w:val="00191F00"/>
    <w:rsid w:val="00192DF2"/>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1029"/>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34E4"/>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25F97"/>
    <w:rsid w:val="00536277"/>
    <w:rsid w:val="00536F43"/>
    <w:rsid w:val="005510BA"/>
    <w:rsid w:val="005538C8"/>
    <w:rsid w:val="00554B4E"/>
    <w:rsid w:val="00556C02"/>
    <w:rsid w:val="00561BB2"/>
    <w:rsid w:val="00563249"/>
    <w:rsid w:val="00570A65"/>
    <w:rsid w:val="00572085"/>
    <w:rsid w:val="005762B1"/>
    <w:rsid w:val="00580456"/>
    <w:rsid w:val="005804E1"/>
    <w:rsid w:val="00580E73"/>
    <w:rsid w:val="00593386"/>
    <w:rsid w:val="00596998"/>
    <w:rsid w:val="005A6E62"/>
    <w:rsid w:val="005B2FB3"/>
    <w:rsid w:val="005D1D05"/>
    <w:rsid w:val="005D2B29"/>
    <w:rsid w:val="005D354A"/>
    <w:rsid w:val="005D3E53"/>
    <w:rsid w:val="005D506C"/>
    <w:rsid w:val="005E3235"/>
    <w:rsid w:val="005E4176"/>
    <w:rsid w:val="005E4876"/>
    <w:rsid w:val="005E65B5"/>
    <w:rsid w:val="005F3AE9"/>
    <w:rsid w:val="006007BB"/>
    <w:rsid w:val="00601DC0"/>
    <w:rsid w:val="006034CB"/>
    <w:rsid w:val="00603C52"/>
    <w:rsid w:val="0061062C"/>
    <w:rsid w:val="00611E22"/>
    <w:rsid w:val="006131CE"/>
    <w:rsid w:val="0061336B"/>
    <w:rsid w:val="00617D6E"/>
    <w:rsid w:val="00622D61"/>
    <w:rsid w:val="00624198"/>
    <w:rsid w:val="00636C28"/>
    <w:rsid w:val="006428E5"/>
    <w:rsid w:val="00644958"/>
    <w:rsid w:val="006513FB"/>
    <w:rsid w:val="00672919"/>
    <w:rsid w:val="00676093"/>
    <w:rsid w:val="0068314C"/>
    <w:rsid w:val="00686587"/>
    <w:rsid w:val="006904CF"/>
    <w:rsid w:val="00695EE2"/>
    <w:rsid w:val="0069660B"/>
    <w:rsid w:val="006A1B33"/>
    <w:rsid w:val="006A48F1"/>
    <w:rsid w:val="006A71A3"/>
    <w:rsid w:val="006B03F2"/>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7F9"/>
    <w:rsid w:val="007F7C94"/>
    <w:rsid w:val="00802FFA"/>
    <w:rsid w:val="00804690"/>
    <w:rsid w:val="00810E4B"/>
    <w:rsid w:val="00814BAA"/>
    <w:rsid w:val="00824295"/>
    <w:rsid w:val="00827A65"/>
    <w:rsid w:val="00830473"/>
    <w:rsid w:val="0083047C"/>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5B40"/>
    <w:rsid w:val="00896165"/>
    <w:rsid w:val="00896681"/>
    <w:rsid w:val="008A2749"/>
    <w:rsid w:val="008A3A90"/>
    <w:rsid w:val="008B06D4"/>
    <w:rsid w:val="008B19B5"/>
    <w:rsid w:val="008B4F20"/>
    <w:rsid w:val="008B7FFD"/>
    <w:rsid w:val="008C2920"/>
    <w:rsid w:val="008C4307"/>
    <w:rsid w:val="008D23DF"/>
    <w:rsid w:val="008D73BF"/>
    <w:rsid w:val="008D7F09"/>
    <w:rsid w:val="008E5B64"/>
    <w:rsid w:val="008E7DAA"/>
    <w:rsid w:val="008F0094"/>
    <w:rsid w:val="008F03EF"/>
    <w:rsid w:val="008F340F"/>
    <w:rsid w:val="009023E5"/>
    <w:rsid w:val="00903523"/>
    <w:rsid w:val="00906281"/>
    <w:rsid w:val="0090659A"/>
    <w:rsid w:val="00911080"/>
    <w:rsid w:val="0091350B"/>
    <w:rsid w:val="00915986"/>
    <w:rsid w:val="00917624"/>
    <w:rsid w:val="00925957"/>
    <w:rsid w:val="00926CB2"/>
    <w:rsid w:val="00930386"/>
    <w:rsid w:val="009309F5"/>
    <w:rsid w:val="00933237"/>
    <w:rsid w:val="00933F28"/>
    <w:rsid w:val="009476C0"/>
    <w:rsid w:val="00963E34"/>
    <w:rsid w:val="00964DFA"/>
    <w:rsid w:val="00967761"/>
    <w:rsid w:val="0098155C"/>
    <w:rsid w:val="00983B77"/>
    <w:rsid w:val="00996053"/>
    <w:rsid w:val="00996F97"/>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0497D"/>
    <w:rsid w:val="00A078BD"/>
    <w:rsid w:val="00A21211"/>
    <w:rsid w:val="00A30F8A"/>
    <w:rsid w:val="00A34E7F"/>
    <w:rsid w:val="00A37ACB"/>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85F63"/>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06C2"/>
    <w:rsid w:val="00AE56C0"/>
    <w:rsid w:val="00B00914"/>
    <w:rsid w:val="00B02A8E"/>
    <w:rsid w:val="00B052EE"/>
    <w:rsid w:val="00B1081F"/>
    <w:rsid w:val="00B221F3"/>
    <w:rsid w:val="00B2496B"/>
    <w:rsid w:val="00B27499"/>
    <w:rsid w:val="00B3010D"/>
    <w:rsid w:val="00B35151"/>
    <w:rsid w:val="00B4323E"/>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0EF7"/>
    <w:rsid w:val="00BB1E0D"/>
    <w:rsid w:val="00BB26C8"/>
    <w:rsid w:val="00BB4D9B"/>
    <w:rsid w:val="00BB73FF"/>
    <w:rsid w:val="00BB7688"/>
    <w:rsid w:val="00BC7423"/>
    <w:rsid w:val="00BC7CAC"/>
    <w:rsid w:val="00BD0276"/>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4028"/>
    <w:rsid w:val="00CA38CF"/>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33D3"/>
    <w:rsid w:val="00D345AB"/>
    <w:rsid w:val="00D41566"/>
    <w:rsid w:val="00D440D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930"/>
    <w:rsid w:val="00E27257"/>
    <w:rsid w:val="00E27F4F"/>
    <w:rsid w:val="00E31A28"/>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B7E81"/>
    <w:rsid w:val="00ED6019"/>
    <w:rsid w:val="00ED7830"/>
    <w:rsid w:val="00EE3909"/>
    <w:rsid w:val="00EF4205"/>
    <w:rsid w:val="00EF4EE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35BD5"/>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5BB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5207F"/>
  <w15:docId w15:val="{43E30F8C-3133-47F1-8AB2-72B52F0FD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80E"/>
    <w:pPr>
      <w:spacing w:before="60" w:after="60" w:line="276" w:lineRule="auto"/>
    </w:pPr>
    <w:rPr>
      <w:rFonts w:eastAsiaTheme="minorEastAsia" w:cs="Arial"/>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uiPriority w:val="99"/>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uiPriority w:val="99"/>
    <w:qFormat/>
    <w:rsid w:val="001C4681"/>
    <w:pPr>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uiPriority w:val="99"/>
    <w:qFormat/>
    <w:rsid w:val="001C4681"/>
    <w:pPr>
      <w:keepNext/>
      <w:numPr>
        <w:numId w:val="5"/>
      </w:numPr>
      <w:spacing w:before="240"/>
      <w:outlineLvl w:val="0"/>
    </w:pPr>
    <w:rPr>
      <w:b/>
      <w:sz w:val="28"/>
    </w:rPr>
  </w:style>
  <w:style w:type="paragraph" w:customStyle="1" w:styleId="SubStepAlpha">
    <w:name w:val="SubStep Alpha"/>
    <w:basedOn w:val="Normal"/>
    <w:uiPriority w:val="99"/>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iPriority w:val="99"/>
    <w:unhideWhenUsed/>
    <w:rsid w:val="0005180E"/>
    <w:rPr>
      <w:color w:val="0000FF" w:themeColor="hyperlink"/>
      <w:u w:val="single"/>
    </w:rPr>
  </w:style>
  <w:style w:type="character" w:styleId="FollowedHyperlink">
    <w:name w:val="FollowedHyperlink"/>
    <w:basedOn w:val="DefaultParagraphFont"/>
    <w:semiHidden/>
    <w:unhideWhenUsed/>
    <w:rsid w:val="00EB7E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lly@cisco.corp"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freeformatter.com/hmac-generator.html" TargetMode="External"/><Relationship Id="rId4" Type="http://schemas.openxmlformats.org/officeDocument/2006/relationships/settings" Target="settings.xml"/><Relationship Id="rId9" Type="http://schemas.openxmlformats.org/officeDocument/2006/relationships/hyperlink" Target="https://www.tools4noobs.com/online_tools/hash/"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Documents\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5FBE65-5A7B-431F-9358-F4B1958BD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2</TotalTime>
  <Pages>4</Pages>
  <Words>1134</Words>
  <Characters>6298</Characters>
  <Application>Microsoft Office Word</Application>
  <DocSecurity>0</DocSecurity>
  <Lines>185</Lines>
  <Paragraphs>172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Addressing Table</vt:lpstr>
      <vt:lpstr>Objectives</vt:lpstr>
      <vt:lpstr>Background</vt:lpstr>
      <vt:lpstr>Download the Client Files to Mike’s PC</vt:lpstr>
      <vt:lpstr>    Access the FTP server from Mike’s PC.</vt:lpstr>
      <vt:lpstr>    The file server has been hacked, notify Sally.</vt:lpstr>
      <vt:lpstr>Download the Client Files from the Backup File Server to Mike’s PC</vt:lpstr>
      <vt:lpstr>    Access the offsite FTP server from Mike’s PC.</vt:lpstr>
      <vt:lpstr>    Download the client files to Mike’s PC.</vt:lpstr>
      <vt:lpstr>Verify the Integrity of the Client Files using Hashing</vt:lpstr>
      <vt:lpstr>    Check the hashes on the client files on Mike’s PC.</vt:lpstr>
      <vt:lpstr>    Download the suspected file to Sally’s PC.</vt:lpstr>
      <vt:lpstr>Verify the Integrity of Critical Files using HMAC</vt:lpstr>
      <vt:lpstr>    Compute the HMAC of a critical file.</vt:lpstr>
      <vt:lpstr>    Verify the computed HMAC.</vt:lpstr>
      <vt:lpstr>Suggested Scoring Rubric</vt:lpstr>
    </vt:vector>
  </TitlesOfParts>
  <Company>Microsoft</Company>
  <LinksUpToDate>false</LinksUpToDate>
  <CharactersWithSpaces>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Suk-yi Pennock</cp:lastModifiedBy>
  <cp:revision>3</cp:revision>
  <dcterms:created xsi:type="dcterms:W3CDTF">2016-08-29T16:43:00Z</dcterms:created>
  <dcterms:modified xsi:type="dcterms:W3CDTF">2016-08-29T16:45:00Z</dcterms:modified>
</cp:coreProperties>
</file>