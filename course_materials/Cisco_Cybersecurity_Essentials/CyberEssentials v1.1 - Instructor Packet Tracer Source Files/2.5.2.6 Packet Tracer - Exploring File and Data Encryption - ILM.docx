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EF7B51" w14:textId="1F3AFDB2" w:rsidR="00B93DE7" w:rsidRDefault="00B93DE7" w:rsidP="00B93DE7">
      <w:pPr>
        <w:pStyle w:val="LabTitle"/>
        <w:rPr>
          <w:rStyle w:val="LabTitleInstVersred"/>
          <w:b/>
        </w:rPr>
      </w:pPr>
      <w:r>
        <w:t xml:space="preserve">Packet Tracer – </w:t>
      </w:r>
      <w:r w:rsidR="000C1E5A">
        <w:t xml:space="preserve">Exploring </w:t>
      </w:r>
      <w:r>
        <w:t xml:space="preserve">File and Data Encryption </w:t>
      </w:r>
      <w:r>
        <w:rPr>
          <w:rStyle w:val="LabTitleInstVersred"/>
        </w:rPr>
        <w:t>(Instructor Version)</w:t>
      </w:r>
    </w:p>
    <w:p w14:paraId="6D5A9E53"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5804E1">
        <w:t>or g</w:t>
      </w:r>
      <w:r w:rsidRPr="009A1CF4">
        <w:t>ray highlights indicate text that appears in the instructor copy only.</w:t>
      </w:r>
    </w:p>
    <w:p w14:paraId="4878D66E" w14:textId="77777777" w:rsidR="00B93DE7" w:rsidRDefault="00B93DE7" w:rsidP="00B93DE7">
      <w:pPr>
        <w:pStyle w:val="LabSection"/>
        <w:keepNext w:val="0"/>
      </w:pPr>
      <w:r>
        <w:t>Addressing Table</w:t>
      </w:r>
    </w:p>
    <w:tbl>
      <w:tblPr>
        <w:tblW w:w="92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880"/>
        <w:gridCol w:w="1921"/>
        <w:gridCol w:w="1621"/>
        <w:gridCol w:w="1621"/>
        <w:gridCol w:w="2237"/>
      </w:tblGrid>
      <w:tr w:rsidR="00B93DE7" w14:paraId="4A25A75D" w14:textId="77777777" w:rsidTr="005B4E21">
        <w:trPr>
          <w:cantSplit/>
          <w:jc w:val="center"/>
        </w:trPr>
        <w:tc>
          <w:tcPr>
            <w:tcW w:w="188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EC71299" w14:textId="77777777" w:rsidR="00B93DE7" w:rsidRPr="00B93DE7" w:rsidRDefault="00B93DE7" w:rsidP="00B93DE7">
            <w:pPr>
              <w:pStyle w:val="TableHeading"/>
            </w:pPr>
            <w:r w:rsidRPr="00B93DE7">
              <w:t>Device</w:t>
            </w:r>
          </w:p>
        </w:tc>
        <w:tc>
          <w:tcPr>
            <w:tcW w:w="1921"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6217337" w14:textId="77777777" w:rsidR="00B93DE7" w:rsidRPr="00B93DE7" w:rsidRDefault="00B93DE7" w:rsidP="00B93DE7">
            <w:pPr>
              <w:pStyle w:val="TableHeading"/>
            </w:pPr>
            <w:r w:rsidRPr="00B93DE7">
              <w:t>Private IP Address</w:t>
            </w:r>
          </w:p>
        </w:tc>
        <w:tc>
          <w:tcPr>
            <w:tcW w:w="1621" w:type="dxa"/>
            <w:tcBorders>
              <w:top w:val="single" w:sz="8" w:space="0" w:color="auto"/>
              <w:left w:val="single" w:sz="8" w:space="0" w:color="auto"/>
              <w:bottom w:val="single" w:sz="8" w:space="0" w:color="auto"/>
              <w:right w:val="single" w:sz="8" w:space="0" w:color="auto"/>
            </w:tcBorders>
            <w:shd w:val="clear" w:color="auto" w:fill="DBE5F1"/>
            <w:vAlign w:val="bottom"/>
            <w:hideMark/>
          </w:tcPr>
          <w:p w14:paraId="1C4DD395" w14:textId="77777777" w:rsidR="00B93DE7" w:rsidRPr="00B93DE7" w:rsidRDefault="00B93DE7" w:rsidP="00B93DE7">
            <w:pPr>
              <w:pStyle w:val="TableHeading"/>
            </w:pPr>
            <w:r w:rsidRPr="00B93DE7">
              <w:t>Public IP Address</w:t>
            </w:r>
          </w:p>
        </w:tc>
        <w:tc>
          <w:tcPr>
            <w:tcW w:w="1621"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0BAC35B" w14:textId="77777777" w:rsidR="00B93DE7" w:rsidRPr="00B93DE7" w:rsidRDefault="00B93DE7" w:rsidP="00B93DE7">
            <w:pPr>
              <w:pStyle w:val="TableHeading"/>
            </w:pPr>
            <w:r w:rsidRPr="00B93DE7">
              <w:t>Subnet Mask</w:t>
            </w:r>
          </w:p>
        </w:tc>
        <w:tc>
          <w:tcPr>
            <w:tcW w:w="2237" w:type="dxa"/>
            <w:tcBorders>
              <w:top w:val="single" w:sz="8" w:space="0" w:color="auto"/>
              <w:left w:val="single" w:sz="8" w:space="0" w:color="auto"/>
              <w:bottom w:val="single" w:sz="8" w:space="0" w:color="auto"/>
              <w:right w:val="single" w:sz="8" w:space="0" w:color="auto"/>
            </w:tcBorders>
            <w:shd w:val="clear" w:color="auto" w:fill="DBE5F1"/>
            <w:vAlign w:val="bottom"/>
            <w:hideMark/>
          </w:tcPr>
          <w:p w14:paraId="47E57E28" w14:textId="77777777" w:rsidR="00B93DE7" w:rsidRPr="00B93DE7" w:rsidRDefault="00B93DE7" w:rsidP="00B93DE7">
            <w:pPr>
              <w:pStyle w:val="TableHeading"/>
            </w:pPr>
            <w:r w:rsidRPr="00B93DE7">
              <w:t>Site</w:t>
            </w:r>
          </w:p>
        </w:tc>
      </w:tr>
      <w:tr w:rsidR="00B93DE7" w14:paraId="2741C20F" w14:textId="77777777" w:rsidTr="005B4E21">
        <w:trPr>
          <w:cantSplit/>
          <w:jc w:val="center"/>
        </w:trPr>
        <w:tc>
          <w:tcPr>
            <w:tcW w:w="188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219264AB" w14:textId="77777777" w:rsidR="00B93DE7" w:rsidRPr="00B93DE7" w:rsidRDefault="00B93DE7" w:rsidP="00B93DE7">
            <w:pPr>
              <w:pStyle w:val="TableText"/>
            </w:pPr>
            <w:r w:rsidRPr="00B93DE7">
              <w:t>FTP/Web Server</w:t>
            </w:r>
          </w:p>
        </w:tc>
        <w:tc>
          <w:tcPr>
            <w:tcW w:w="192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082CAB59" w14:textId="77777777" w:rsidR="00B93DE7" w:rsidRPr="00B93DE7" w:rsidRDefault="00B93DE7" w:rsidP="00B93DE7">
            <w:pPr>
              <w:pStyle w:val="TableText"/>
            </w:pPr>
            <w:r w:rsidRPr="00B93DE7">
              <w:t>10.44.1.254</w:t>
            </w:r>
          </w:p>
        </w:tc>
        <w:tc>
          <w:tcPr>
            <w:tcW w:w="1621"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34B623CA" w14:textId="77777777" w:rsidR="00B93DE7" w:rsidRPr="00B93DE7" w:rsidRDefault="00B93DE7" w:rsidP="00B93DE7">
            <w:pPr>
              <w:pStyle w:val="TableText"/>
            </w:pPr>
            <w:r w:rsidRPr="00B93DE7">
              <w:t>209.165.201.3</w:t>
            </w:r>
          </w:p>
        </w:tc>
        <w:tc>
          <w:tcPr>
            <w:tcW w:w="162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4A87C789" w14:textId="77777777" w:rsidR="00B93DE7" w:rsidRPr="00B93DE7" w:rsidRDefault="00B93DE7" w:rsidP="00B93DE7">
            <w:pPr>
              <w:pStyle w:val="TableText"/>
            </w:pPr>
            <w:r w:rsidRPr="00B93DE7">
              <w:t>255.255.255.0</w:t>
            </w:r>
          </w:p>
        </w:tc>
        <w:tc>
          <w:tcPr>
            <w:tcW w:w="2237"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55FEB3BA" w14:textId="77777777" w:rsidR="00B93DE7" w:rsidRPr="00B93DE7" w:rsidRDefault="00B93DE7" w:rsidP="00B93DE7">
            <w:pPr>
              <w:pStyle w:val="TableText"/>
            </w:pPr>
            <w:r w:rsidRPr="00B93DE7">
              <w:t>Metropolis Bank HQ</w:t>
            </w:r>
          </w:p>
        </w:tc>
      </w:tr>
      <w:tr w:rsidR="00B93DE7" w14:paraId="23E9A5E6" w14:textId="77777777" w:rsidTr="005B4E21">
        <w:trPr>
          <w:cantSplit/>
          <w:jc w:val="center"/>
        </w:trPr>
        <w:tc>
          <w:tcPr>
            <w:tcW w:w="188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20BE8AF9" w14:textId="77777777" w:rsidR="00B93DE7" w:rsidRPr="00B93DE7" w:rsidRDefault="00B93DE7" w:rsidP="00B93DE7">
            <w:pPr>
              <w:pStyle w:val="TableText"/>
            </w:pPr>
            <w:r w:rsidRPr="00B93DE7">
              <w:t>Mary</w:t>
            </w:r>
          </w:p>
        </w:tc>
        <w:tc>
          <w:tcPr>
            <w:tcW w:w="192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48E63DE9" w14:textId="77777777" w:rsidR="00B93DE7" w:rsidRPr="00B93DE7" w:rsidRDefault="00B93DE7" w:rsidP="00B93DE7">
            <w:pPr>
              <w:pStyle w:val="TableText"/>
            </w:pPr>
            <w:r w:rsidRPr="00B93DE7">
              <w:t>10.44.3.101</w:t>
            </w:r>
          </w:p>
        </w:tc>
        <w:tc>
          <w:tcPr>
            <w:tcW w:w="1621"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43E1EA1D" w14:textId="77777777" w:rsidR="00B93DE7" w:rsidRPr="00B93DE7" w:rsidRDefault="00B93DE7" w:rsidP="00B93DE7">
            <w:pPr>
              <w:pStyle w:val="TableText"/>
            </w:pPr>
            <w:r w:rsidRPr="00B93DE7">
              <w:t>N/A</w:t>
            </w:r>
          </w:p>
        </w:tc>
        <w:tc>
          <w:tcPr>
            <w:tcW w:w="162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4CDF258A" w14:textId="77777777" w:rsidR="00B93DE7" w:rsidRPr="00B93DE7" w:rsidRDefault="00B93DE7" w:rsidP="00B93DE7">
            <w:pPr>
              <w:pStyle w:val="TableText"/>
            </w:pPr>
            <w:r w:rsidRPr="00B93DE7">
              <w:t>255.255.255.0</w:t>
            </w:r>
          </w:p>
        </w:tc>
        <w:tc>
          <w:tcPr>
            <w:tcW w:w="2237"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27AFF228" w14:textId="77777777" w:rsidR="00B93DE7" w:rsidRPr="00B93DE7" w:rsidRDefault="00B93DE7" w:rsidP="00B93DE7">
            <w:pPr>
              <w:pStyle w:val="TableText"/>
            </w:pPr>
            <w:r w:rsidRPr="00B93DE7">
              <w:t>Healthcare at Home</w:t>
            </w:r>
          </w:p>
        </w:tc>
      </w:tr>
      <w:tr w:rsidR="00B93DE7" w14:paraId="1824D8B4" w14:textId="77777777" w:rsidTr="005B4E21">
        <w:trPr>
          <w:cantSplit/>
          <w:jc w:val="center"/>
        </w:trPr>
        <w:tc>
          <w:tcPr>
            <w:tcW w:w="188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558E3954" w14:textId="77777777" w:rsidR="00B93DE7" w:rsidRPr="00B93DE7" w:rsidRDefault="00B93DE7" w:rsidP="005B4E21">
            <w:pPr>
              <w:pStyle w:val="TableText"/>
              <w:keepNext w:val="0"/>
            </w:pPr>
            <w:r w:rsidRPr="00B93DE7">
              <w:t>Bob</w:t>
            </w:r>
          </w:p>
        </w:tc>
        <w:tc>
          <w:tcPr>
            <w:tcW w:w="192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4C3A1E03" w14:textId="77777777" w:rsidR="00B93DE7" w:rsidRPr="00B93DE7" w:rsidRDefault="00B93DE7" w:rsidP="00B93DE7">
            <w:pPr>
              <w:pStyle w:val="TableText"/>
            </w:pPr>
            <w:r w:rsidRPr="00B93DE7">
              <w:t>10.44.1.3</w:t>
            </w:r>
          </w:p>
        </w:tc>
        <w:tc>
          <w:tcPr>
            <w:tcW w:w="1621"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6C9E3267" w14:textId="77777777" w:rsidR="00B93DE7" w:rsidRPr="00B93DE7" w:rsidRDefault="00B93DE7" w:rsidP="00B93DE7">
            <w:pPr>
              <w:pStyle w:val="TableText"/>
            </w:pPr>
            <w:r w:rsidRPr="00B93DE7">
              <w:t>N/A</w:t>
            </w:r>
          </w:p>
        </w:tc>
        <w:tc>
          <w:tcPr>
            <w:tcW w:w="162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0C00870B" w14:textId="77777777" w:rsidR="00B93DE7" w:rsidRPr="00B93DE7" w:rsidRDefault="00B93DE7" w:rsidP="00B93DE7">
            <w:pPr>
              <w:pStyle w:val="TableText"/>
            </w:pPr>
            <w:r w:rsidRPr="00B93DE7">
              <w:t>255.255.255.0</w:t>
            </w:r>
          </w:p>
        </w:tc>
        <w:tc>
          <w:tcPr>
            <w:tcW w:w="2237"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0B495A96" w14:textId="77777777" w:rsidR="00B93DE7" w:rsidRPr="00B93DE7" w:rsidRDefault="00B93DE7" w:rsidP="00B93DE7">
            <w:pPr>
              <w:pStyle w:val="TableText"/>
            </w:pPr>
            <w:r w:rsidRPr="00B93DE7">
              <w:t>Metropolis Bank HQ</w:t>
            </w:r>
          </w:p>
        </w:tc>
      </w:tr>
    </w:tbl>
    <w:p w14:paraId="589A2B4F" w14:textId="77777777" w:rsidR="00B93DE7" w:rsidRDefault="00B93DE7" w:rsidP="00B93DE7">
      <w:pPr>
        <w:pStyle w:val="LabSection"/>
        <w:keepNext w:val="0"/>
      </w:pPr>
      <w:r>
        <w:t>Objectives</w:t>
      </w:r>
    </w:p>
    <w:p w14:paraId="2D7C5F33" w14:textId="53168EC0" w:rsidR="00B93DE7" w:rsidRDefault="00B93DE7" w:rsidP="00B93DE7">
      <w:pPr>
        <w:pStyle w:val="BodyTextL25"/>
      </w:pPr>
      <w:r>
        <w:rPr>
          <w:b/>
          <w:bCs/>
        </w:rPr>
        <w:t xml:space="preserve">Part 1: Locate the FTP </w:t>
      </w:r>
      <w:r w:rsidR="00E37F6C">
        <w:rPr>
          <w:b/>
          <w:bCs/>
        </w:rPr>
        <w:t>A</w:t>
      </w:r>
      <w:r>
        <w:rPr>
          <w:b/>
          <w:bCs/>
        </w:rPr>
        <w:t xml:space="preserve">ccount </w:t>
      </w:r>
      <w:r w:rsidR="00E37F6C">
        <w:rPr>
          <w:b/>
          <w:bCs/>
        </w:rPr>
        <w:t>C</w:t>
      </w:r>
      <w:r>
        <w:rPr>
          <w:b/>
          <w:bCs/>
        </w:rPr>
        <w:t xml:space="preserve">redentials for Mary’s </w:t>
      </w:r>
      <w:r w:rsidR="00E37F6C">
        <w:rPr>
          <w:b/>
          <w:bCs/>
        </w:rPr>
        <w:t>L</w:t>
      </w:r>
      <w:r>
        <w:rPr>
          <w:b/>
          <w:bCs/>
        </w:rPr>
        <w:t>aptop</w:t>
      </w:r>
    </w:p>
    <w:p w14:paraId="175CF7C7" w14:textId="7EA3B9CA" w:rsidR="00B93DE7" w:rsidRDefault="00B93DE7" w:rsidP="00B93DE7">
      <w:pPr>
        <w:pStyle w:val="BodyTextL25"/>
        <w:rPr>
          <w:b/>
          <w:bCs/>
        </w:rPr>
      </w:pPr>
      <w:r>
        <w:rPr>
          <w:b/>
          <w:bCs/>
        </w:rPr>
        <w:t xml:space="preserve">Part 2: Upload </w:t>
      </w:r>
      <w:r w:rsidR="00E37F6C">
        <w:rPr>
          <w:b/>
          <w:bCs/>
        </w:rPr>
        <w:t>C</w:t>
      </w:r>
      <w:r>
        <w:rPr>
          <w:b/>
          <w:bCs/>
        </w:rPr>
        <w:t xml:space="preserve">onfidential </w:t>
      </w:r>
      <w:r w:rsidR="00E37F6C">
        <w:rPr>
          <w:b/>
          <w:bCs/>
        </w:rPr>
        <w:t>D</w:t>
      </w:r>
      <w:r>
        <w:rPr>
          <w:b/>
          <w:bCs/>
        </w:rPr>
        <w:t>ata using FTP</w:t>
      </w:r>
    </w:p>
    <w:p w14:paraId="649A555F" w14:textId="38FE97E7" w:rsidR="00B93DE7" w:rsidRDefault="00B93DE7" w:rsidP="00B93DE7">
      <w:pPr>
        <w:pStyle w:val="BodyTextL25"/>
        <w:rPr>
          <w:b/>
          <w:bCs/>
        </w:rPr>
      </w:pPr>
      <w:r>
        <w:rPr>
          <w:b/>
          <w:bCs/>
        </w:rPr>
        <w:t xml:space="preserve">Part 3: Locate the FTP </w:t>
      </w:r>
      <w:r w:rsidR="00E37F6C">
        <w:rPr>
          <w:b/>
          <w:bCs/>
        </w:rPr>
        <w:t>A</w:t>
      </w:r>
      <w:r>
        <w:rPr>
          <w:b/>
          <w:bCs/>
        </w:rPr>
        <w:t xml:space="preserve">ccount </w:t>
      </w:r>
      <w:r w:rsidR="00E37F6C">
        <w:rPr>
          <w:b/>
          <w:bCs/>
        </w:rPr>
        <w:t>C</w:t>
      </w:r>
      <w:r>
        <w:rPr>
          <w:b/>
          <w:bCs/>
        </w:rPr>
        <w:t>redentials for Bob’s PC</w:t>
      </w:r>
    </w:p>
    <w:p w14:paraId="0FCA13AD" w14:textId="61CB782D" w:rsidR="00B93DE7" w:rsidRDefault="00B93DE7" w:rsidP="00B93DE7">
      <w:pPr>
        <w:pStyle w:val="BodyTextL25"/>
        <w:rPr>
          <w:b/>
          <w:bCs/>
        </w:rPr>
      </w:pPr>
      <w:r>
        <w:rPr>
          <w:b/>
          <w:bCs/>
        </w:rPr>
        <w:t xml:space="preserve">Part 4: Download </w:t>
      </w:r>
      <w:r w:rsidR="00E37F6C">
        <w:rPr>
          <w:b/>
          <w:bCs/>
        </w:rPr>
        <w:t>C</w:t>
      </w:r>
      <w:r>
        <w:rPr>
          <w:b/>
          <w:bCs/>
        </w:rPr>
        <w:t xml:space="preserve">onfidential </w:t>
      </w:r>
      <w:r w:rsidR="004D084F">
        <w:rPr>
          <w:b/>
          <w:bCs/>
        </w:rPr>
        <w:t>D</w:t>
      </w:r>
      <w:r>
        <w:rPr>
          <w:b/>
          <w:bCs/>
        </w:rPr>
        <w:t>ata using FTP</w:t>
      </w:r>
    </w:p>
    <w:p w14:paraId="5661987B" w14:textId="6748977D" w:rsidR="00B93DE7" w:rsidRDefault="00B93DE7" w:rsidP="00B93DE7">
      <w:pPr>
        <w:pStyle w:val="BodyTextL25"/>
        <w:rPr>
          <w:b/>
          <w:bCs/>
        </w:rPr>
      </w:pPr>
      <w:r>
        <w:rPr>
          <w:b/>
          <w:bCs/>
        </w:rPr>
        <w:t xml:space="preserve">Part 5: Decrypt the </w:t>
      </w:r>
      <w:r w:rsidR="004D084F">
        <w:rPr>
          <w:b/>
          <w:bCs/>
        </w:rPr>
        <w:t>C</w:t>
      </w:r>
      <w:r>
        <w:rPr>
          <w:b/>
          <w:bCs/>
        </w:rPr>
        <w:t xml:space="preserve">ontents of the clientinfo.txt </w:t>
      </w:r>
      <w:r w:rsidR="004D084F">
        <w:rPr>
          <w:b/>
          <w:bCs/>
        </w:rPr>
        <w:t>File</w:t>
      </w:r>
    </w:p>
    <w:p w14:paraId="79238F35" w14:textId="77777777" w:rsidR="00B93DE7" w:rsidRDefault="00B93DE7" w:rsidP="00B93DE7">
      <w:pPr>
        <w:pStyle w:val="LabSection"/>
      </w:pPr>
      <w:r>
        <w:t>Background</w:t>
      </w:r>
    </w:p>
    <w:p w14:paraId="6439CD00" w14:textId="77777777" w:rsidR="00B93DE7" w:rsidRDefault="00B93DE7" w:rsidP="00B93DE7">
      <w:pPr>
        <w:pStyle w:val="BodyTextL25"/>
      </w:pPr>
      <w:r>
        <w:t>In this activity, you will access the encrypted contents of multiple files and transfer a file across the Internet to a centralized FTP server. Another user will then download the file from the FTP server and decrypt the files’ contents. The IP addressing, network configuration, and service configurations are already complete. You will use the client devices in the differing geographic regions to transfer a file with encrypted data to another device.</w:t>
      </w:r>
    </w:p>
    <w:p w14:paraId="187A76CF" w14:textId="30B0CAFE" w:rsidR="00B93DE7" w:rsidRDefault="00B93DE7" w:rsidP="00B93DE7">
      <w:pPr>
        <w:pStyle w:val="PartHead"/>
        <w:keepNext w:val="0"/>
      </w:pPr>
      <w:r>
        <w:t xml:space="preserve">Locate the FTP </w:t>
      </w:r>
      <w:r w:rsidR="00E37F6C">
        <w:t>A</w:t>
      </w:r>
      <w:r>
        <w:t xml:space="preserve">ccount </w:t>
      </w:r>
      <w:r w:rsidR="00E37F6C">
        <w:t>C</w:t>
      </w:r>
      <w:r>
        <w:t xml:space="preserve">redentials for Mary’s </w:t>
      </w:r>
      <w:r w:rsidR="00E37F6C">
        <w:t>L</w:t>
      </w:r>
      <w:r>
        <w:t>aptop</w:t>
      </w:r>
    </w:p>
    <w:p w14:paraId="2D2C95B4" w14:textId="09684D51" w:rsidR="00B93DE7" w:rsidRDefault="00B93DE7" w:rsidP="00B93DE7">
      <w:pPr>
        <w:pStyle w:val="StepHead"/>
        <w:keepNext w:val="0"/>
      </w:pPr>
      <w:r>
        <w:t xml:space="preserve">Access the text document on Mary’s </w:t>
      </w:r>
      <w:r w:rsidR="00E37F6C">
        <w:t>l</w:t>
      </w:r>
      <w:r>
        <w:t>aptop.</w:t>
      </w:r>
    </w:p>
    <w:p w14:paraId="2277DE34" w14:textId="016ACFA5" w:rsidR="00B93DE7" w:rsidRDefault="00B93DE7" w:rsidP="00B93DE7">
      <w:pPr>
        <w:pStyle w:val="SubStepAlpha"/>
        <w:numPr>
          <w:ilvl w:val="0"/>
          <w:numId w:val="11"/>
        </w:numPr>
      </w:pPr>
      <w:r>
        <w:t xml:space="preserve">Click the </w:t>
      </w:r>
      <w:r>
        <w:rPr>
          <w:b/>
        </w:rPr>
        <w:t xml:space="preserve">Healthcare at Home </w:t>
      </w:r>
      <w:r>
        <w:t xml:space="preserve">site and then click the </w:t>
      </w:r>
      <w:r w:rsidR="00E37F6C">
        <w:t>l</w:t>
      </w:r>
      <w:r>
        <w:t xml:space="preserve">aptop </w:t>
      </w:r>
      <w:r>
        <w:rPr>
          <w:b/>
        </w:rPr>
        <w:t>Mary</w:t>
      </w:r>
      <w:r>
        <w:t>.</w:t>
      </w:r>
    </w:p>
    <w:p w14:paraId="6B943320" w14:textId="77777777" w:rsidR="00B93DE7" w:rsidRDefault="00B93DE7" w:rsidP="00B93DE7">
      <w:pPr>
        <w:pStyle w:val="SubStepAlpha"/>
        <w:numPr>
          <w:ilvl w:val="0"/>
          <w:numId w:val="11"/>
        </w:numPr>
      </w:pPr>
      <w:r>
        <w:t xml:space="preserve">Click the </w:t>
      </w:r>
      <w:r>
        <w:rPr>
          <w:b/>
        </w:rPr>
        <w:t>Desktop</w:t>
      </w:r>
      <w:r>
        <w:t xml:space="preserve"> tab and then click </w:t>
      </w:r>
      <w:r>
        <w:rPr>
          <w:b/>
        </w:rPr>
        <w:t>Text Editor</w:t>
      </w:r>
      <w:r>
        <w:t>.</w:t>
      </w:r>
    </w:p>
    <w:p w14:paraId="2F7A4258" w14:textId="77777777" w:rsidR="00B93DE7" w:rsidRDefault="00B93DE7" w:rsidP="00B93DE7">
      <w:pPr>
        <w:pStyle w:val="SubStepAlpha"/>
        <w:numPr>
          <w:ilvl w:val="0"/>
          <w:numId w:val="11"/>
        </w:numPr>
      </w:pPr>
      <w:r>
        <w:t xml:space="preserve">In the Text Editor window, click </w:t>
      </w:r>
      <w:r w:rsidRPr="005B4E21">
        <w:rPr>
          <w:b/>
        </w:rPr>
        <w:t>File</w:t>
      </w:r>
      <w:r>
        <w:t xml:space="preserve"> &gt; </w:t>
      </w:r>
      <w:r w:rsidRPr="005B4E21">
        <w:rPr>
          <w:b/>
        </w:rPr>
        <w:t>Open</w:t>
      </w:r>
      <w:r w:rsidR="00E37F6C" w:rsidRPr="005B4E21">
        <w:t>.</w:t>
      </w:r>
    </w:p>
    <w:p w14:paraId="004FFD38" w14:textId="2409EFAB" w:rsidR="00B93DE7" w:rsidRDefault="00B93DE7" w:rsidP="00B93DE7">
      <w:pPr>
        <w:pStyle w:val="SubStepAlpha"/>
        <w:numPr>
          <w:ilvl w:val="0"/>
          <w:numId w:val="11"/>
        </w:numPr>
      </w:pPr>
      <w:r>
        <w:t xml:space="preserve">Click the document </w:t>
      </w:r>
      <w:r w:rsidRPr="005B4E21">
        <w:rPr>
          <w:b/>
        </w:rPr>
        <w:t>ftplogin.txt</w:t>
      </w:r>
      <w:r>
        <w:t xml:space="preserve"> and click </w:t>
      </w:r>
      <w:r w:rsidRPr="005B4E21">
        <w:rPr>
          <w:b/>
        </w:rPr>
        <w:t>O</w:t>
      </w:r>
      <w:r w:rsidR="00A40CA3">
        <w:rPr>
          <w:b/>
        </w:rPr>
        <w:t>K</w:t>
      </w:r>
      <w:r w:rsidR="00E37F6C">
        <w:t>.</w:t>
      </w:r>
    </w:p>
    <w:p w14:paraId="17B1F941" w14:textId="2C3C367C" w:rsidR="00B93DE7" w:rsidRDefault="00B93DE7" w:rsidP="00B93DE7">
      <w:pPr>
        <w:pStyle w:val="StepHead"/>
        <w:keepNext w:val="0"/>
        <w:ind w:left="864" w:hanging="864"/>
      </w:pPr>
      <w:r>
        <w:t>Decrypt Mary’s FTP account information.</w:t>
      </w:r>
    </w:p>
    <w:p w14:paraId="21B3F707" w14:textId="51EEA2B6" w:rsidR="00B93DE7" w:rsidRDefault="00B93DE7" w:rsidP="00B93DE7">
      <w:pPr>
        <w:pStyle w:val="SubStepAlpha"/>
        <w:numPr>
          <w:ilvl w:val="0"/>
          <w:numId w:val="12"/>
        </w:numPr>
      </w:pPr>
      <w:r>
        <w:rPr>
          <w:bCs/>
        </w:rPr>
        <w:t xml:space="preserve">Highlight </w:t>
      </w:r>
      <w:r w:rsidR="007133F2">
        <w:rPr>
          <w:bCs/>
        </w:rPr>
        <w:t>all the text</w:t>
      </w:r>
      <w:r>
        <w:rPr>
          <w:bCs/>
        </w:rPr>
        <w:t xml:space="preserve"> from the </w:t>
      </w:r>
      <w:r w:rsidRPr="005B4E21">
        <w:rPr>
          <w:b/>
          <w:bCs/>
        </w:rPr>
        <w:t>ftplogin.txt</w:t>
      </w:r>
      <w:r>
        <w:rPr>
          <w:bCs/>
        </w:rPr>
        <w:t xml:space="preserve"> file and copy it.</w:t>
      </w:r>
    </w:p>
    <w:p w14:paraId="1018832C" w14:textId="77777777" w:rsidR="00B93DE7" w:rsidRDefault="00B93DE7" w:rsidP="00B93DE7">
      <w:pPr>
        <w:pStyle w:val="SubStepAlpha"/>
        <w:numPr>
          <w:ilvl w:val="0"/>
          <w:numId w:val="12"/>
        </w:numPr>
      </w:pPr>
      <w:r>
        <w:rPr>
          <w:bCs/>
        </w:rPr>
        <w:t xml:space="preserve">Open a web browser on your personal computer and browse to the website </w:t>
      </w:r>
      <w:hyperlink r:id="rId8" w:history="1">
        <w:r>
          <w:rPr>
            <w:rStyle w:val="Hyperlink"/>
          </w:rPr>
          <w:t>https://encipher.it</w:t>
        </w:r>
      </w:hyperlink>
    </w:p>
    <w:p w14:paraId="176CDA72" w14:textId="77777777" w:rsidR="00B93DE7" w:rsidRDefault="00B93DE7" w:rsidP="00B93DE7">
      <w:pPr>
        <w:pStyle w:val="SubStepAlpha"/>
        <w:numPr>
          <w:ilvl w:val="0"/>
          <w:numId w:val="12"/>
        </w:numPr>
      </w:pPr>
      <w:r>
        <w:t xml:space="preserve">Click the </w:t>
      </w:r>
      <w:r>
        <w:rPr>
          <w:b/>
        </w:rPr>
        <w:t>whitespace on the right of the website and paste in the encrypted text</w:t>
      </w:r>
      <w:r w:rsidRPr="005B4E21">
        <w:t>.</w:t>
      </w:r>
    </w:p>
    <w:p w14:paraId="46050860" w14:textId="02D46D31" w:rsidR="00B93DE7" w:rsidRDefault="00B93DE7" w:rsidP="00B93DE7">
      <w:pPr>
        <w:pStyle w:val="BodyTextL50"/>
      </w:pPr>
      <w:r>
        <w:t xml:space="preserve">Click the </w:t>
      </w:r>
      <w:r w:rsidRPr="005B4E21">
        <w:rPr>
          <w:b/>
        </w:rPr>
        <w:t>Decipher It</w:t>
      </w:r>
      <w:r>
        <w:t xml:space="preserve"> button and use the decryption password </w:t>
      </w:r>
      <w:r w:rsidRPr="005B4E21">
        <w:rPr>
          <w:b/>
        </w:rPr>
        <w:t>maryftp123</w:t>
      </w:r>
      <w:r>
        <w:t xml:space="preserve"> to decrypt the encrypted text.</w:t>
      </w:r>
      <w:r w:rsidR="00353AD2">
        <w:t xml:space="preserve"> Click </w:t>
      </w:r>
      <w:r w:rsidR="00353AD2" w:rsidRPr="00BF6F73">
        <w:rPr>
          <w:b/>
        </w:rPr>
        <w:t>Decrypt</w:t>
      </w:r>
      <w:r w:rsidR="00353AD2">
        <w:t>.</w:t>
      </w:r>
    </w:p>
    <w:p w14:paraId="4A1F3739" w14:textId="77777777" w:rsidR="00B93DE7" w:rsidRDefault="00B93DE7" w:rsidP="005B4E21">
      <w:pPr>
        <w:pStyle w:val="BodyTextL50"/>
        <w:keepNext/>
      </w:pPr>
      <w:r>
        <w:lastRenderedPageBreak/>
        <w:t>What is the username and password for Mary’s FTP account?</w:t>
      </w:r>
    </w:p>
    <w:p w14:paraId="2A965236" w14:textId="68CEEF93" w:rsidR="00E37F6C" w:rsidRDefault="00B93DE7" w:rsidP="00B93DE7">
      <w:pPr>
        <w:pStyle w:val="BodyTextL50"/>
        <w:rPr>
          <w:rStyle w:val="AnswerGray"/>
        </w:rPr>
      </w:pPr>
      <w:r>
        <w:t>__________________________________________________________</w:t>
      </w:r>
      <w:r w:rsidR="00E37F6C">
        <w:t>_________________________</w:t>
      </w:r>
      <w:r>
        <w:t>_</w:t>
      </w:r>
    </w:p>
    <w:p w14:paraId="63DCA68D" w14:textId="77777777" w:rsidR="00B93DE7" w:rsidRPr="001A67C6" w:rsidRDefault="00B93DE7" w:rsidP="00B93DE7">
      <w:pPr>
        <w:pStyle w:val="BodyTextL50"/>
        <w:rPr>
          <w:bdr w:val="none" w:sz="0" w:space="0" w:color="auto" w:frame="1"/>
          <w:shd w:val="clear" w:color="auto" w:fill="BFBFBF"/>
        </w:rPr>
      </w:pPr>
      <w:r>
        <w:rPr>
          <w:rStyle w:val="AnswerGray"/>
        </w:rPr>
        <w:t>username: mary   password: cisco321</w:t>
      </w:r>
    </w:p>
    <w:p w14:paraId="22EE4D42" w14:textId="33381D05" w:rsidR="00B93DE7" w:rsidRDefault="00B93DE7" w:rsidP="00B93DE7">
      <w:pPr>
        <w:pStyle w:val="PartHead"/>
        <w:keepNext w:val="0"/>
      </w:pPr>
      <w:r>
        <w:t xml:space="preserve">Upload </w:t>
      </w:r>
      <w:r w:rsidR="004D084F">
        <w:t>C</w:t>
      </w:r>
      <w:r>
        <w:t xml:space="preserve">onfidential </w:t>
      </w:r>
      <w:r w:rsidR="004D084F">
        <w:t>D</w:t>
      </w:r>
      <w:r>
        <w:t>ata using FTP</w:t>
      </w:r>
    </w:p>
    <w:p w14:paraId="2B16B53E" w14:textId="5A268B0F" w:rsidR="00B93DE7" w:rsidRDefault="00B93DE7" w:rsidP="00B93DE7">
      <w:pPr>
        <w:pStyle w:val="StepHead"/>
        <w:keepNext w:val="0"/>
      </w:pPr>
      <w:r>
        <w:t>View the confidential document on Mary’s Laptop.</w:t>
      </w:r>
    </w:p>
    <w:p w14:paraId="2133E451" w14:textId="77777777" w:rsidR="00B93DE7" w:rsidRDefault="00B93DE7" w:rsidP="00B93DE7">
      <w:pPr>
        <w:pStyle w:val="SubStepAlpha"/>
        <w:numPr>
          <w:ilvl w:val="0"/>
          <w:numId w:val="16"/>
        </w:numPr>
      </w:pPr>
      <w:r>
        <w:t xml:space="preserve">Click the </w:t>
      </w:r>
      <w:r>
        <w:rPr>
          <w:b/>
        </w:rPr>
        <w:t xml:space="preserve">Healthcare at Home </w:t>
      </w:r>
      <w:r>
        <w:t xml:space="preserve">site and then click the Laptop </w:t>
      </w:r>
      <w:r>
        <w:rPr>
          <w:b/>
        </w:rPr>
        <w:t>Mary</w:t>
      </w:r>
      <w:r>
        <w:t>.</w:t>
      </w:r>
    </w:p>
    <w:p w14:paraId="5ECAB444" w14:textId="77777777" w:rsidR="00B93DE7" w:rsidRDefault="00B93DE7" w:rsidP="00B93DE7">
      <w:pPr>
        <w:pStyle w:val="SubStepAlpha"/>
        <w:numPr>
          <w:ilvl w:val="0"/>
          <w:numId w:val="16"/>
        </w:numPr>
      </w:pPr>
      <w:r>
        <w:t xml:space="preserve">Click the </w:t>
      </w:r>
      <w:r>
        <w:rPr>
          <w:b/>
        </w:rPr>
        <w:t>Desktop</w:t>
      </w:r>
      <w:r>
        <w:t xml:space="preserve"> tab and then click </w:t>
      </w:r>
      <w:r>
        <w:rPr>
          <w:b/>
        </w:rPr>
        <w:t>Text Editor</w:t>
      </w:r>
      <w:r>
        <w:t>.</w:t>
      </w:r>
    </w:p>
    <w:p w14:paraId="2172816D" w14:textId="77777777" w:rsidR="00B93DE7" w:rsidRDefault="00B93DE7" w:rsidP="00B93DE7">
      <w:pPr>
        <w:pStyle w:val="SubStepAlpha"/>
        <w:numPr>
          <w:ilvl w:val="0"/>
          <w:numId w:val="16"/>
        </w:numPr>
      </w:pPr>
      <w:r>
        <w:t xml:space="preserve">In the Text Editor window, click </w:t>
      </w:r>
      <w:r w:rsidRPr="005B4E21">
        <w:rPr>
          <w:b/>
        </w:rPr>
        <w:t>File</w:t>
      </w:r>
      <w:r>
        <w:t xml:space="preserve"> &gt; </w:t>
      </w:r>
      <w:r w:rsidRPr="005B4E21">
        <w:rPr>
          <w:b/>
        </w:rPr>
        <w:t>Open</w:t>
      </w:r>
      <w:r>
        <w:t>.</w:t>
      </w:r>
    </w:p>
    <w:p w14:paraId="40DBFB94" w14:textId="70798946" w:rsidR="00E37F6C" w:rsidRDefault="00B93DE7" w:rsidP="005B4E21">
      <w:pPr>
        <w:pStyle w:val="SubStepAlpha"/>
        <w:numPr>
          <w:ilvl w:val="0"/>
          <w:numId w:val="16"/>
        </w:numPr>
      </w:pPr>
      <w:r>
        <w:t xml:space="preserve">Click on the document </w:t>
      </w:r>
      <w:r w:rsidRPr="005B4E21">
        <w:rPr>
          <w:b/>
        </w:rPr>
        <w:t>clientinfo</w:t>
      </w:r>
      <w:r>
        <w:t xml:space="preserve">.txt and click </w:t>
      </w:r>
      <w:r w:rsidR="005B4E21" w:rsidRPr="005B4E21">
        <w:rPr>
          <w:b/>
        </w:rPr>
        <w:t>O</w:t>
      </w:r>
      <w:r w:rsidR="005B4E21">
        <w:rPr>
          <w:b/>
        </w:rPr>
        <w:t>K</w:t>
      </w:r>
      <w:r>
        <w:t>.</w:t>
      </w:r>
    </w:p>
    <w:p w14:paraId="524F3375" w14:textId="01942D35" w:rsidR="00E37F6C" w:rsidRDefault="00B93DE7" w:rsidP="005B4E21">
      <w:pPr>
        <w:pStyle w:val="BodyTextL50"/>
        <w:keepNext/>
      </w:pPr>
      <w:r>
        <w:t>What form is the data in?</w:t>
      </w:r>
    </w:p>
    <w:p w14:paraId="4375EF6A" w14:textId="36A50B36" w:rsidR="00B93DE7" w:rsidRDefault="00E37F6C" w:rsidP="005B4E21">
      <w:pPr>
        <w:pStyle w:val="BodyTextL50"/>
      </w:pPr>
      <w:r>
        <w:t>______</w:t>
      </w:r>
      <w:r w:rsidR="00B93DE7">
        <w:t>_________________________________________________________</w:t>
      </w:r>
      <w:r>
        <w:t>____________________</w:t>
      </w:r>
      <w:r w:rsidR="00B93DE7">
        <w:t>_</w:t>
      </w:r>
    </w:p>
    <w:p w14:paraId="1E6E7C2B" w14:textId="77777777" w:rsidR="00B93DE7" w:rsidRDefault="00B93DE7" w:rsidP="005B4E21">
      <w:pPr>
        <w:pStyle w:val="BodyTextL50"/>
      </w:pPr>
      <w:r>
        <w:rPr>
          <w:rStyle w:val="AnswerGray"/>
        </w:rPr>
        <w:t>Encrypted form</w:t>
      </w:r>
    </w:p>
    <w:p w14:paraId="0F9E3C1D" w14:textId="6BF56176" w:rsidR="00B93DE7" w:rsidRDefault="00B93DE7" w:rsidP="00B93DE7">
      <w:pPr>
        <w:pStyle w:val="StepHead"/>
        <w:keepNext w:val="0"/>
        <w:ind w:left="864" w:hanging="864"/>
      </w:pPr>
      <w:r>
        <w:t>Remotely connect to the FTP server.</w:t>
      </w:r>
    </w:p>
    <w:p w14:paraId="4474EABE" w14:textId="4AE4F2C3" w:rsidR="00B93DE7" w:rsidRDefault="00B93DE7" w:rsidP="00B93DE7">
      <w:pPr>
        <w:pStyle w:val="SubStepAlpha"/>
        <w:numPr>
          <w:ilvl w:val="0"/>
          <w:numId w:val="14"/>
        </w:numPr>
      </w:pPr>
      <w:r>
        <w:t xml:space="preserve">Within the </w:t>
      </w:r>
      <w:r>
        <w:rPr>
          <w:b/>
        </w:rPr>
        <w:t xml:space="preserve">Healthcare at Home </w:t>
      </w:r>
      <w:r>
        <w:t xml:space="preserve">site, click the </w:t>
      </w:r>
      <w:r w:rsidR="00F167F8">
        <w:t xml:space="preserve">Laptop </w:t>
      </w:r>
      <w:r>
        <w:rPr>
          <w:b/>
        </w:rPr>
        <w:t>Mary</w:t>
      </w:r>
      <w:r>
        <w:t>.</w:t>
      </w:r>
    </w:p>
    <w:p w14:paraId="545E5C6E" w14:textId="4C420A17" w:rsidR="00B93DE7" w:rsidRDefault="00B93DE7" w:rsidP="00B93DE7">
      <w:pPr>
        <w:pStyle w:val="SubStepAlpha"/>
        <w:numPr>
          <w:ilvl w:val="0"/>
          <w:numId w:val="14"/>
        </w:numPr>
      </w:pPr>
      <w:r>
        <w:t xml:space="preserve">Click the </w:t>
      </w:r>
      <w:r>
        <w:rPr>
          <w:b/>
        </w:rPr>
        <w:t>Desktop</w:t>
      </w:r>
      <w:r>
        <w:t xml:space="preserve"> tab and then click </w:t>
      </w:r>
      <w:r>
        <w:rPr>
          <w:b/>
        </w:rPr>
        <w:t>Command Prompt</w:t>
      </w:r>
      <w:r>
        <w:t>.</w:t>
      </w:r>
    </w:p>
    <w:p w14:paraId="430CC6E5" w14:textId="77777777" w:rsidR="00B93DE7" w:rsidRDefault="00B93DE7" w:rsidP="00B93DE7">
      <w:pPr>
        <w:pStyle w:val="SubStepAlpha"/>
        <w:numPr>
          <w:ilvl w:val="0"/>
          <w:numId w:val="14"/>
        </w:numPr>
      </w:pPr>
      <w:r>
        <w:t xml:space="preserve">Connect to the </w:t>
      </w:r>
      <w:r>
        <w:rPr>
          <w:b/>
        </w:rPr>
        <w:t>FTP/Web</w:t>
      </w:r>
      <w:r>
        <w:t xml:space="preserve"> server at </w:t>
      </w:r>
      <w:r>
        <w:rPr>
          <w:b/>
        </w:rPr>
        <w:t xml:space="preserve">Metropolis Bank HQ </w:t>
      </w:r>
      <w:r>
        <w:t xml:space="preserve">by entering </w:t>
      </w:r>
      <w:r>
        <w:rPr>
          <w:b/>
        </w:rPr>
        <w:t xml:space="preserve">ftp 209.165.201.3 </w:t>
      </w:r>
      <w:r>
        <w:t>in the command prompt.</w:t>
      </w:r>
    </w:p>
    <w:p w14:paraId="5C371E59" w14:textId="77777777" w:rsidR="00B93DE7" w:rsidRDefault="00B93DE7" w:rsidP="00B93DE7">
      <w:pPr>
        <w:pStyle w:val="SubStepAlpha"/>
        <w:numPr>
          <w:ilvl w:val="0"/>
          <w:numId w:val="14"/>
        </w:numPr>
      </w:pPr>
      <w:r>
        <w:t>Enter the username/password credentials located in Part 1 Step 2</w:t>
      </w:r>
    </w:p>
    <w:p w14:paraId="49943065" w14:textId="121E5325" w:rsidR="00B93DE7" w:rsidRDefault="00B93DE7" w:rsidP="00B93DE7">
      <w:pPr>
        <w:pStyle w:val="StepHead"/>
        <w:keepNext w:val="0"/>
        <w:ind w:left="864" w:hanging="864"/>
      </w:pPr>
      <w:r>
        <w:t>Upload a file to the FTP server.</w:t>
      </w:r>
    </w:p>
    <w:p w14:paraId="55117A64" w14:textId="77777777" w:rsidR="00B93DE7" w:rsidRDefault="00B93DE7" w:rsidP="00B93DE7">
      <w:pPr>
        <w:pStyle w:val="SubStepAlpha"/>
        <w:numPr>
          <w:ilvl w:val="0"/>
          <w:numId w:val="15"/>
        </w:numPr>
      </w:pPr>
      <w:r>
        <w:t xml:space="preserve">At the </w:t>
      </w:r>
      <w:r>
        <w:rPr>
          <w:b/>
        </w:rPr>
        <w:t>ftp&gt;</w:t>
      </w:r>
      <w:r>
        <w:t xml:space="preserve"> prompt, enter the command </w:t>
      </w:r>
      <w:r>
        <w:rPr>
          <w:b/>
        </w:rPr>
        <w:t>dir</w:t>
      </w:r>
      <w:r>
        <w:t xml:space="preserve"> to view the current files stored on the remote FTP server.</w:t>
      </w:r>
    </w:p>
    <w:p w14:paraId="1A913728" w14:textId="30687607" w:rsidR="00B93DE7" w:rsidRDefault="00B93DE7" w:rsidP="00B93DE7">
      <w:pPr>
        <w:pStyle w:val="SubStepAlpha"/>
        <w:numPr>
          <w:ilvl w:val="0"/>
          <w:numId w:val="15"/>
        </w:numPr>
      </w:pPr>
      <w:r>
        <w:t>Mary has a file containing encrypted healthcare client information.</w:t>
      </w:r>
      <w:r w:rsidR="00725FED">
        <w:t xml:space="preserve"> </w:t>
      </w:r>
      <w:r>
        <w:t xml:space="preserve">Upload the </w:t>
      </w:r>
      <w:r>
        <w:rPr>
          <w:b/>
        </w:rPr>
        <w:t>clientinfo.txt</w:t>
      </w:r>
      <w:r>
        <w:t xml:space="preserve"> file to the FTP server by entering the command </w:t>
      </w:r>
      <w:r>
        <w:rPr>
          <w:b/>
        </w:rPr>
        <w:t>put clientinfo.txt</w:t>
      </w:r>
      <w:r>
        <w:t>.</w:t>
      </w:r>
    </w:p>
    <w:p w14:paraId="4FFDB16D" w14:textId="77777777" w:rsidR="00B93DE7" w:rsidRDefault="00B93DE7" w:rsidP="00B93DE7">
      <w:pPr>
        <w:pStyle w:val="SubStepAlpha"/>
        <w:numPr>
          <w:ilvl w:val="0"/>
          <w:numId w:val="15"/>
        </w:numPr>
      </w:pPr>
      <w:r>
        <w:t xml:space="preserve">At the </w:t>
      </w:r>
      <w:r>
        <w:rPr>
          <w:b/>
        </w:rPr>
        <w:t>ftp&gt;</w:t>
      </w:r>
      <w:r>
        <w:t xml:space="preserve"> prompt, enter the command </w:t>
      </w:r>
      <w:r>
        <w:rPr>
          <w:b/>
        </w:rPr>
        <w:t>dir</w:t>
      </w:r>
      <w:r>
        <w:t xml:space="preserve"> and verify the </w:t>
      </w:r>
      <w:r>
        <w:rPr>
          <w:b/>
        </w:rPr>
        <w:t>clientinfo.txt</w:t>
      </w:r>
      <w:r>
        <w:t xml:space="preserve"> file is now on the FTP server.</w:t>
      </w:r>
    </w:p>
    <w:p w14:paraId="528C8FC4" w14:textId="77777777" w:rsidR="00725FED" w:rsidRDefault="00B93DE7" w:rsidP="005B4E21">
      <w:pPr>
        <w:pStyle w:val="BodyTextL50"/>
        <w:keepNext/>
      </w:pPr>
      <w:r>
        <w:t>If cyber criminals were to capture the file transfer crossing the Internet, what would be in clear text?</w:t>
      </w:r>
    </w:p>
    <w:p w14:paraId="757444FE" w14:textId="2982FFE1" w:rsidR="00B93DE7" w:rsidRDefault="00725FED" w:rsidP="005B4E21">
      <w:pPr>
        <w:pStyle w:val="BodyTextL50"/>
      </w:pPr>
      <w:r>
        <w:t>______</w:t>
      </w:r>
      <w:r w:rsidR="00B93DE7">
        <w:t>__________________________________________________________</w:t>
      </w:r>
      <w:r>
        <w:t>___________________</w:t>
      </w:r>
      <w:r w:rsidR="00B93DE7">
        <w:t>_</w:t>
      </w:r>
    </w:p>
    <w:p w14:paraId="0887A89B" w14:textId="77777777" w:rsidR="00B93DE7" w:rsidRDefault="00B93DE7" w:rsidP="005B4E21">
      <w:pPr>
        <w:pStyle w:val="BodyTextL50"/>
      </w:pPr>
      <w:r>
        <w:rPr>
          <w:rStyle w:val="AnswerGray"/>
        </w:rPr>
        <w:t>The username: mary   password: cisco321 for the FTP connection are in clear text but the contents of the document are encrypted.</w:t>
      </w:r>
    </w:p>
    <w:p w14:paraId="575BFE2D" w14:textId="388F03DA" w:rsidR="00B93DE7" w:rsidRDefault="00B93DE7" w:rsidP="00B93DE7">
      <w:pPr>
        <w:pStyle w:val="PartHead"/>
        <w:keepNext w:val="0"/>
      </w:pPr>
      <w:r>
        <w:t xml:space="preserve">Locate the FTP </w:t>
      </w:r>
      <w:r w:rsidR="004D084F">
        <w:t>A</w:t>
      </w:r>
      <w:r>
        <w:t xml:space="preserve">ccount </w:t>
      </w:r>
      <w:r w:rsidR="004D084F">
        <w:t>C</w:t>
      </w:r>
      <w:r>
        <w:t>redentials for Bob’s PC</w:t>
      </w:r>
    </w:p>
    <w:p w14:paraId="7F32E334" w14:textId="72A9E268" w:rsidR="00B93DE7" w:rsidRDefault="00B93DE7" w:rsidP="005B4E21">
      <w:pPr>
        <w:pStyle w:val="StepHead"/>
      </w:pPr>
      <w:r>
        <w:t>Access the text docu</w:t>
      </w:r>
      <w:bookmarkStart w:id="0" w:name="_GoBack"/>
      <w:bookmarkEnd w:id="0"/>
      <w:r>
        <w:t xml:space="preserve">ment on </w:t>
      </w:r>
      <w:r w:rsidR="00F167F8">
        <w:t>Bob</w:t>
      </w:r>
      <w:r w:rsidR="00F167F8" w:rsidRPr="005B4E21">
        <w:t>’s</w:t>
      </w:r>
      <w:r w:rsidR="00F167F8">
        <w:t xml:space="preserve"> PC</w:t>
      </w:r>
      <w:r>
        <w:t>.</w:t>
      </w:r>
    </w:p>
    <w:p w14:paraId="5E434071" w14:textId="77777777" w:rsidR="00B93DE7" w:rsidRDefault="00B93DE7" w:rsidP="005B4E21">
      <w:pPr>
        <w:pStyle w:val="SubStepAlpha"/>
        <w:numPr>
          <w:ilvl w:val="0"/>
          <w:numId w:val="18"/>
        </w:numPr>
      </w:pPr>
      <w:r>
        <w:t xml:space="preserve">Click the </w:t>
      </w:r>
      <w:r>
        <w:rPr>
          <w:b/>
        </w:rPr>
        <w:t xml:space="preserve">Metropolis Bank HQ </w:t>
      </w:r>
      <w:r>
        <w:t xml:space="preserve">site and then click the PC </w:t>
      </w:r>
      <w:r>
        <w:rPr>
          <w:b/>
        </w:rPr>
        <w:t>Bob</w:t>
      </w:r>
      <w:r>
        <w:t>.</w:t>
      </w:r>
    </w:p>
    <w:p w14:paraId="550C274F" w14:textId="77777777" w:rsidR="00B93DE7" w:rsidRDefault="00B93DE7" w:rsidP="005B4E21">
      <w:pPr>
        <w:pStyle w:val="SubStepAlpha"/>
        <w:numPr>
          <w:ilvl w:val="0"/>
          <w:numId w:val="18"/>
        </w:numPr>
      </w:pPr>
      <w:r>
        <w:t xml:space="preserve">Click the </w:t>
      </w:r>
      <w:r>
        <w:rPr>
          <w:b/>
        </w:rPr>
        <w:t>Desktop</w:t>
      </w:r>
      <w:r>
        <w:t xml:space="preserve"> tab and then click </w:t>
      </w:r>
      <w:r>
        <w:rPr>
          <w:b/>
        </w:rPr>
        <w:t>Text Editor</w:t>
      </w:r>
      <w:r>
        <w:t>.</w:t>
      </w:r>
    </w:p>
    <w:p w14:paraId="4E4CEFFE" w14:textId="77777777" w:rsidR="00B93DE7" w:rsidRDefault="00B93DE7" w:rsidP="005B4E21">
      <w:pPr>
        <w:pStyle w:val="SubStepAlpha"/>
        <w:numPr>
          <w:ilvl w:val="0"/>
          <w:numId w:val="18"/>
        </w:numPr>
      </w:pPr>
      <w:r>
        <w:t xml:space="preserve">In the Text Editor window, click </w:t>
      </w:r>
      <w:r w:rsidRPr="005B4E21">
        <w:rPr>
          <w:b/>
        </w:rPr>
        <w:t>File</w:t>
      </w:r>
      <w:r>
        <w:t xml:space="preserve"> &gt; </w:t>
      </w:r>
      <w:r w:rsidRPr="005B4E21">
        <w:rPr>
          <w:b/>
        </w:rPr>
        <w:t>Open</w:t>
      </w:r>
      <w:r w:rsidR="00725FED">
        <w:t>.</w:t>
      </w:r>
    </w:p>
    <w:p w14:paraId="789FCB7F" w14:textId="126890E3" w:rsidR="00B93DE7" w:rsidRDefault="00B93DE7" w:rsidP="005B4E21">
      <w:pPr>
        <w:pStyle w:val="SubStepAlpha"/>
        <w:numPr>
          <w:ilvl w:val="0"/>
          <w:numId w:val="18"/>
        </w:numPr>
      </w:pPr>
      <w:r>
        <w:t xml:space="preserve">Click the document </w:t>
      </w:r>
      <w:r w:rsidRPr="005B4E21">
        <w:rPr>
          <w:b/>
        </w:rPr>
        <w:t>ftplogin.txt</w:t>
      </w:r>
      <w:r>
        <w:t xml:space="preserve"> and click </w:t>
      </w:r>
      <w:r w:rsidRPr="005B4E21">
        <w:rPr>
          <w:b/>
        </w:rPr>
        <w:t>O</w:t>
      </w:r>
      <w:r w:rsidR="00A818B3">
        <w:rPr>
          <w:b/>
        </w:rPr>
        <w:t>K</w:t>
      </w:r>
      <w:r w:rsidR="00725FED">
        <w:t>.</w:t>
      </w:r>
    </w:p>
    <w:p w14:paraId="254EBA61" w14:textId="7073E09D" w:rsidR="00B93DE7" w:rsidRDefault="00B93DE7" w:rsidP="00513AB2">
      <w:pPr>
        <w:pStyle w:val="StepHead"/>
        <w:ind w:left="864" w:hanging="864"/>
      </w:pPr>
      <w:r>
        <w:t>Decrypt Bob’s FTP account information.</w:t>
      </w:r>
    </w:p>
    <w:p w14:paraId="5850DCCD" w14:textId="1AA52F4C" w:rsidR="00B93DE7" w:rsidRDefault="00B93DE7" w:rsidP="005B4E21">
      <w:pPr>
        <w:pStyle w:val="SubStepAlpha"/>
      </w:pPr>
      <w:r>
        <w:t xml:space="preserve">Highlight </w:t>
      </w:r>
      <w:r w:rsidR="007133F2">
        <w:t>all the</w:t>
      </w:r>
      <w:r>
        <w:t xml:space="preserve"> text from </w:t>
      </w:r>
      <w:r w:rsidRPr="00A80493">
        <w:rPr>
          <w:b/>
        </w:rPr>
        <w:t>ftplogin.txt</w:t>
      </w:r>
      <w:r>
        <w:t xml:space="preserve"> file and copy it.</w:t>
      </w:r>
    </w:p>
    <w:p w14:paraId="31337BD7" w14:textId="77777777" w:rsidR="00B93DE7" w:rsidRDefault="00B93DE7" w:rsidP="005B4E21">
      <w:pPr>
        <w:pStyle w:val="SubStepAlpha"/>
      </w:pPr>
      <w:r>
        <w:t xml:space="preserve">Open a web browser on your personal computer and browse to the website </w:t>
      </w:r>
      <w:hyperlink r:id="rId9" w:history="1">
        <w:r>
          <w:rPr>
            <w:rStyle w:val="Hyperlink"/>
          </w:rPr>
          <w:t>https://encipher.it</w:t>
        </w:r>
      </w:hyperlink>
    </w:p>
    <w:p w14:paraId="1F22B901" w14:textId="77777777" w:rsidR="00B93DE7" w:rsidRDefault="00B93DE7" w:rsidP="005B4E21">
      <w:pPr>
        <w:pStyle w:val="SubStepAlpha"/>
      </w:pPr>
      <w:r>
        <w:t>Cli</w:t>
      </w:r>
      <w:r w:rsidRPr="005B4E21">
        <w:t>ck</w:t>
      </w:r>
      <w:r>
        <w:t xml:space="preserve"> the </w:t>
      </w:r>
      <w:r>
        <w:rPr>
          <w:b/>
        </w:rPr>
        <w:t>whitespace on the right of the website and paste in the encrypted text.</w:t>
      </w:r>
    </w:p>
    <w:p w14:paraId="1220234C" w14:textId="77CA5236" w:rsidR="00725FED" w:rsidRDefault="00B93DE7" w:rsidP="005B4E21">
      <w:pPr>
        <w:pStyle w:val="SubStepAlpha"/>
      </w:pPr>
      <w:r w:rsidRPr="005B4E21">
        <w:t>Click</w:t>
      </w:r>
      <w:r>
        <w:t xml:space="preserve"> </w:t>
      </w:r>
      <w:r w:rsidRPr="005B4E21">
        <w:rPr>
          <w:b/>
        </w:rPr>
        <w:t>Decipher It</w:t>
      </w:r>
      <w:r>
        <w:t xml:space="preserve"> button and use the decryption password </w:t>
      </w:r>
      <w:r w:rsidRPr="005B4E21">
        <w:rPr>
          <w:b/>
        </w:rPr>
        <w:t>bobftp123</w:t>
      </w:r>
      <w:r>
        <w:t xml:space="preserve"> to decrypt the encrypted text.</w:t>
      </w:r>
      <w:r w:rsidR="00353AD2">
        <w:t xml:space="preserve"> Click </w:t>
      </w:r>
      <w:r w:rsidR="00353AD2" w:rsidRPr="006D48F6">
        <w:rPr>
          <w:b/>
        </w:rPr>
        <w:t>Decrypt</w:t>
      </w:r>
      <w:r w:rsidR="00353AD2">
        <w:t>.</w:t>
      </w:r>
    </w:p>
    <w:p w14:paraId="75F6DC78" w14:textId="6A38E543" w:rsidR="00725FED" w:rsidRDefault="00B93DE7" w:rsidP="005B4E21">
      <w:pPr>
        <w:pStyle w:val="BodyTextL50"/>
        <w:keepNext/>
      </w:pPr>
      <w:r>
        <w:t xml:space="preserve">What is the username and </w:t>
      </w:r>
      <w:r w:rsidRPr="005B4E21">
        <w:t>password for Bob’s FTP account?</w:t>
      </w:r>
    </w:p>
    <w:p w14:paraId="1A74DAD6" w14:textId="20B0758F" w:rsidR="00725FED" w:rsidRDefault="00B93DE7" w:rsidP="005B4E21">
      <w:pPr>
        <w:pStyle w:val="BodyTextL50"/>
      </w:pPr>
      <w:r w:rsidRPr="005B4E21">
        <w:t>_______</w:t>
      </w:r>
      <w:r w:rsidR="00372966">
        <w:t>_________________________</w:t>
      </w:r>
      <w:r w:rsidRPr="005B4E21">
        <w:t>____________________________________________________</w:t>
      </w:r>
    </w:p>
    <w:p w14:paraId="0FFC054F" w14:textId="77777777" w:rsidR="00B93DE7" w:rsidRPr="005B4E21" w:rsidRDefault="00B93DE7" w:rsidP="005B4E21">
      <w:pPr>
        <w:pStyle w:val="BodyTextL50"/>
        <w:rPr>
          <w:rStyle w:val="AnswerGray"/>
        </w:rPr>
      </w:pPr>
      <w:r w:rsidRPr="005B4E21">
        <w:rPr>
          <w:rStyle w:val="AnswerGray"/>
        </w:rPr>
        <w:t>username: bob   password: ninja123</w:t>
      </w:r>
    </w:p>
    <w:p w14:paraId="526458B4" w14:textId="337D4C69" w:rsidR="00B93DE7" w:rsidRDefault="00B93DE7" w:rsidP="00B93DE7">
      <w:pPr>
        <w:pStyle w:val="PartHead"/>
        <w:keepNext w:val="0"/>
      </w:pPr>
      <w:r>
        <w:t xml:space="preserve">Download </w:t>
      </w:r>
      <w:r w:rsidR="00372966">
        <w:t>C</w:t>
      </w:r>
      <w:r>
        <w:t xml:space="preserve">onfidential </w:t>
      </w:r>
      <w:r w:rsidR="00372966">
        <w:t>D</w:t>
      </w:r>
      <w:r>
        <w:t>ata using FTP</w:t>
      </w:r>
    </w:p>
    <w:p w14:paraId="6EABC349" w14:textId="609A0F06" w:rsidR="00B93DE7" w:rsidRDefault="00B93DE7" w:rsidP="00B93DE7">
      <w:pPr>
        <w:pStyle w:val="StepHead"/>
        <w:keepNext w:val="0"/>
        <w:ind w:left="864" w:hanging="864"/>
      </w:pPr>
      <w:r>
        <w:t>Remotely connect to the FTP server.</w:t>
      </w:r>
    </w:p>
    <w:p w14:paraId="4E6FB5D0" w14:textId="77777777" w:rsidR="00B93DE7" w:rsidRDefault="00B93DE7" w:rsidP="005B4E21">
      <w:pPr>
        <w:pStyle w:val="SubStepAlpha"/>
      </w:pPr>
      <w:r>
        <w:t>W</w:t>
      </w:r>
      <w:r w:rsidRPr="005B4E21">
        <w:t>ith</w:t>
      </w:r>
      <w:r>
        <w:t xml:space="preserve">in the </w:t>
      </w:r>
      <w:r>
        <w:rPr>
          <w:b/>
        </w:rPr>
        <w:t xml:space="preserve">Metropolis Bank HQ </w:t>
      </w:r>
      <w:r>
        <w:t xml:space="preserve">site, click the PC </w:t>
      </w:r>
      <w:r>
        <w:rPr>
          <w:b/>
        </w:rPr>
        <w:t>Bob</w:t>
      </w:r>
      <w:r>
        <w:t>.</w:t>
      </w:r>
    </w:p>
    <w:p w14:paraId="2E9ED4CA" w14:textId="113F3A71" w:rsidR="00B93DE7" w:rsidRDefault="00B93DE7" w:rsidP="005B4E21">
      <w:pPr>
        <w:pStyle w:val="SubStepAlpha"/>
      </w:pPr>
      <w:r>
        <w:t xml:space="preserve">Click the </w:t>
      </w:r>
      <w:r>
        <w:rPr>
          <w:b/>
        </w:rPr>
        <w:t>Desktop</w:t>
      </w:r>
      <w:r>
        <w:t xml:space="preserve"> tab and then click </w:t>
      </w:r>
      <w:r>
        <w:rPr>
          <w:b/>
        </w:rPr>
        <w:t>Command Prompt</w:t>
      </w:r>
      <w:r>
        <w:t>.</w:t>
      </w:r>
    </w:p>
    <w:p w14:paraId="1E561643" w14:textId="77777777" w:rsidR="00B93DE7" w:rsidRDefault="00B93DE7" w:rsidP="005B4E21">
      <w:pPr>
        <w:pStyle w:val="SubStepAlpha"/>
      </w:pPr>
      <w:r>
        <w:t xml:space="preserve">Connect to the </w:t>
      </w:r>
      <w:r>
        <w:rPr>
          <w:b/>
        </w:rPr>
        <w:t>FTP/Web</w:t>
      </w:r>
      <w:r>
        <w:t xml:space="preserve"> server within the </w:t>
      </w:r>
      <w:r>
        <w:rPr>
          <w:b/>
        </w:rPr>
        <w:t xml:space="preserve">Metropolis Bank HQ </w:t>
      </w:r>
      <w:r>
        <w:t xml:space="preserve">by entering </w:t>
      </w:r>
      <w:r>
        <w:rPr>
          <w:b/>
        </w:rPr>
        <w:t xml:space="preserve">ftp 10.44.1.254 </w:t>
      </w:r>
      <w:r>
        <w:t>in the command prompt.</w:t>
      </w:r>
    </w:p>
    <w:p w14:paraId="67A0C9C0" w14:textId="77777777" w:rsidR="00B93DE7" w:rsidRDefault="00B93DE7" w:rsidP="005B4E21">
      <w:pPr>
        <w:pStyle w:val="SubStepAlpha"/>
      </w:pPr>
      <w:r>
        <w:t>Enter the username/password credentials located in Part 3 Step 2</w:t>
      </w:r>
    </w:p>
    <w:p w14:paraId="1E68BA8C" w14:textId="73D0627E" w:rsidR="00B93DE7" w:rsidRDefault="00B93DE7" w:rsidP="005B4E21">
      <w:pPr>
        <w:pStyle w:val="StepHead"/>
      </w:pPr>
      <w:r>
        <w:t>Download the file to Bob’s PC.</w:t>
      </w:r>
    </w:p>
    <w:p w14:paraId="32C940A3" w14:textId="77777777" w:rsidR="00B93DE7" w:rsidRDefault="00B93DE7" w:rsidP="005B4E21">
      <w:pPr>
        <w:pStyle w:val="SubStepAlpha"/>
      </w:pPr>
      <w:r>
        <w:t xml:space="preserve">At the </w:t>
      </w:r>
      <w:r>
        <w:rPr>
          <w:b/>
        </w:rPr>
        <w:t>ftp&gt;</w:t>
      </w:r>
      <w:r>
        <w:t xml:space="preserve"> prompt, enter the command </w:t>
      </w:r>
      <w:r>
        <w:rPr>
          <w:b/>
        </w:rPr>
        <w:t>dir</w:t>
      </w:r>
      <w:r>
        <w:t xml:space="preserve"> to view the current files stored on the remote FTP server.</w:t>
      </w:r>
    </w:p>
    <w:p w14:paraId="6DC17465" w14:textId="1C5F747C" w:rsidR="00372966" w:rsidRDefault="00B93DE7" w:rsidP="005B4E21">
      <w:pPr>
        <w:pStyle w:val="SubStepAlpha"/>
      </w:pPr>
      <w:r>
        <w:t>Mary had uploaded the clientinfo.txt file containing encrypted healthcare client information.</w:t>
      </w:r>
    </w:p>
    <w:p w14:paraId="319B35F6" w14:textId="77777777" w:rsidR="00B93DE7" w:rsidRDefault="00B93DE7" w:rsidP="005B4E21">
      <w:pPr>
        <w:pStyle w:val="BodyTextL50"/>
      </w:pPr>
      <w:r>
        <w:t xml:space="preserve">Download the </w:t>
      </w:r>
      <w:r>
        <w:rPr>
          <w:b/>
        </w:rPr>
        <w:t>clientinfo.txt</w:t>
      </w:r>
      <w:r>
        <w:t xml:space="preserve"> file to Bob’s PC by entering the command </w:t>
      </w:r>
      <w:r>
        <w:rPr>
          <w:b/>
        </w:rPr>
        <w:t>get clientinfo.txt</w:t>
      </w:r>
      <w:r>
        <w:t>.</w:t>
      </w:r>
    </w:p>
    <w:p w14:paraId="2A71EE2B" w14:textId="77777777" w:rsidR="00B93DE7" w:rsidRDefault="00B93DE7" w:rsidP="005B4E21">
      <w:pPr>
        <w:pStyle w:val="SubStepAlpha"/>
      </w:pPr>
      <w:r>
        <w:t xml:space="preserve">At the </w:t>
      </w:r>
      <w:r>
        <w:rPr>
          <w:b/>
        </w:rPr>
        <w:t>ftp&gt;</w:t>
      </w:r>
      <w:r>
        <w:t xml:space="preserve"> prompt, e</w:t>
      </w:r>
      <w:r w:rsidRPr="005B4E21">
        <w:t>nter</w:t>
      </w:r>
      <w:r>
        <w:t xml:space="preserve"> the command </w:t>
      </w:r>
      <w:r w:rsidRPr="005737EA">
        <w:rPr>
          <w:b/>
        </w:rPr>
        <w:t>quit</w:t>
      </w:r>
      <w:r>
        <w:t>.</w:t>
      </w:r>
    </w:p>
    <w:p w14:paraId="6FCAAC41" w14:textId="77777777" w:rsidR="00B93DE7" w:rsidRDefault="00B93DE7" w:rsidP="005B4E21">
      <w:pPr>
        <w:pStyle w:val="SubStepAlpha"/>
      </w:pPr>
      <w:r>
        <w:t xml:space="preserve">At the </w:t>
      </w:r>
      <w:r>
        <w:rPr>
          <w:b/>
        </w:rPr>
        <w:t>PC&gt;</w:t>
      </w:r>
      <w:r>
        <w:t xml:space="preserve"> prompt, </w:t>
      </w:r>
      <w:r w:rsidRPr="005B4E21">
        <w:t>enter the</w:t>
      </w:r>
      <w:r>
        <w:t xml:space="preserve"> command </w:t>
      </w:r>
      <w:r>
        <w:rPr>
          <w:b/>
        </w:rPr>
        <w:t>dir</w:t>
      </w:r>
      <w:r>
        <w:t xml:space="preserve"> and verify the </w:t>
      </w:r>
      <w:r>
        <w:rPr>
          <w:b/>
        </w:rPr>
        <w:t>clientinfo.txt</w:t>
      </w:r>
      <w:r>
        <w:t xml:space="preserve"> file is now Bob’s PC.</w:t>
      </w:r>
    </w:p>
    <w:p w14:paraId="4D3F2223" w14:textId="77777777" w:rsidR="00372966" w:rsidRDefault="00B93DE7" w:rsidP="005B4E21">
      <w:pPr>
        <w:pStyle w:val="BodyTextL50"/>
        <w:keepNext/>
      </w:pPr>
      <w:r>
        <w:t>If cyber criminals were to capture the file transfer crossing the Internet, what would be in clear text?</w:t>
      </w:r>
    </w:p>
    <w:p w14:paraId="0A0D818B" w14:textId="695BF8F7" w:rsidR="00372966" w:rsidRDefault="00372966" w:rsidP="005B4E21">
      <w:pPr>
        <w:pStyle w:val="BodyTextL50"/>
      </w:pPr>
      <w:r>
        <w:t>_________________________</w:t>
      </w:r>
      <w:r w:rsidR="00B93DE7">
        <w:t>___________________________________________________________</w:t>
      </w:r>
    </w:p>
    <w:p w14:paraId="432F6965" w14:textId="086B0D1A" w:rsidR="00B93DE7" w:rsidRDefault="00B93DE7" w:rsidP="005B4E21">
      <w:pPr>
        <w:pStyle w:val="BodyTextL50"/>
      </w:pPr>
      <w:r>
        <w:rPr>
          <w:rStyle w:val="AnswerGray"/>
        </w:rPr>
        <w:t xml:space="preserve">The username: bob   password: ninja123 for the FTP connection are in </w:t>
      </w:r>
      <w:r w:rsidRPr="005B4E21">
        <w:rPr>
          <w:rStyle w:val="AnswerGray"/>
        </w:rPr>
        <w:t>clear text but</w:t>
      </w:r>
      <w:r>
        <w:rPr>
          <w:rStyle w:val="AnswerGray"/>
        </w:rPr>
        <w:t xml:space="preserve"> the contents of the document are encrypted.</w:t>
      </w:r>
    </w:p>
    <w:p w14:paraId="0CEB0E81" w14:textId="7BC9E7E5" w:rsidR="00B93DE7" w:rsidRDefault="00B93DE7" w:rsidP="00B93DE7">
      <w:pPr>
        <w:pStyle w:val="PartHead"/>
        <w:keepNext w:val="0"/>
      </w:pPr>
      <w:r>
        <w:t xml:space="preserve">Decrypt the </w:t>
      </w:r>
      <w:r w:rsidR="00E7384C">
        <w:t>C</w:t>
      </w:r>
      <w:r>
        <w:t xml:space="preserve">ontents of the clientinfo.txt </w:t>
      </w:r>
      <w:r w:rsidR="004D084F">
        <w:t>F</w:t>
      </w:r>
      <w:r>
        <w:t>ile</w:t>
      </w:r>
    </w:p>
    <w:p w14:paraId="309810EE" w14:textId="2E6F66E5" w:rsidR="00B93DE7" w:rsidRDefault="00B93DE7" w:rsidP="00B93DE7">
      <w:pPr>
        <w:pStyle w:val="StepHead"/>
        <w:keepNext w:val="0"/>
        <w:ind w:left="864" w:hanging="864"/>
      </w:pPr>
      <w:r>
        <w:t>Receive the decryption key from Mary.</w:t>
      </w:r>
    </w:p>
    <w:p w14:paraId="54CE386D" w14:textId="77777777" w:rsidR="00B93DE7" w:rsidRDefault="00B93DE7" w:rsidP="005B4E21">
      <w:pPr>
        <w:pStyle w:val="SubStepAlpha"/>
      </w:pPr>
      <w:r>
        <w:t xml:space="preserve">Within the </w:t>
      </w:r>
      <w:r>
        <w:rPr>
          <w:b/>
        </w:rPr>
        <w:t xml:space="preserve">Metropolis Bank HQ </w:t>
      </w:r>
      <w:r>
        <w:t xml:space="preserve">site, click the PC </w:t>
      </w:r>
      <w:r>
        <w:rPr>
          <w:b/>
        </w:rPr>
        <w:t>Bob</w:t>
      </w:r>
      <w:r>
        <w:t>.</w:t>
      </w:r>
    </w:p>
    <w:p w14:paraId="06578FC2" w14:textId="77777777" w:rsidR="00B93DE7" w:rsidRDefault="00B93DE7" w:rsidP="005B4E21">
      <w:pPr>
        <w:pStyle w:val="SubStepAlpha"/>
      </w:pPr>
      <w:r>
        <w:t xml:space="preserve">Click the </w:t>
      </w:r>
      <w:r>
        <w:rPr>
          <w:b/>
        </w:rPr>
        <w:t>Desktop</w:t>
      </w:r>
      <w:r>
        <w:t xml:space="preserve"> tab and then click </w:t>
      </w:r>
      <w:r>
        <w:rPr>
          <w:b/>
        </w:rPr>
        <w:t>Email</w:t>
      </w:r>
      <w:r>
        <w:t>.</w:t>
      </w:r>
    </w:p>
    <w:p w14:paraId="6832B701" w14:textId="77777777" w:rsidR="00B93DE7" w:rsidRDefault="00B93DE7" w:rsidP="005B4E21">
      <w:pPr>
        <w:pStyle w:val="SubStepAlpha"/>
      </w:pPr>
      <w:r>
        <w:t xml:space="preserve">In the Email window, click </w:t>
      </w:r>
      <w:r w:rsidRPr="005B4E21">
        <w:rPr>
          <w:b/>
        </w:rPr>
        <w:t>Receive</w:t>
      </w:r>
      <w:r w:rsidR="00F167F8">
        <w:t>.</w:t>
      </w:r>
    </w:p>
    <w:p w14:paraId="7CA37DAC" w14:textId="02CB275A" w:rsidR="00B93DE7" w:rsidRDefault="00B93DE7" w:rsidP="005B4E21">
      <w:pPr>
        <w:pStyle w:val="SubStepAlpha"/>
      </w:pPr>
      <w:r>
        <w:t>Click on the Email with the subject “Decryption Key” and record the decryption key below.</w:t>
      </w:r>
    </w:p>
    <w:p w14:paraId="2719274C" w14:textId="1C8D9DF7" w:rsidR="00E7384C" w:rsidRDefault="00B93DE7" w:rsidP="005B4E21">
      <w:pPr>
        <w:pStyle w:val="BodyTextL50"/>
        <w:keepNext/>
      </w:pPr>
      <w:r>
        <w:t>What is the decryption key to access the confidential information in the clientinfo.txt file?</w:t>
      </w:r>
    </w:p>
    <w:p w14:paraId="0B05532C" w14:textId="785C0371" w:rsidR="00E7384C" w:rsidRDefault="00E7384C" w:rsidP="005B4E21">
      <w:pPr>
        <w:pStyle w:val="BodyTextL50"/>
        <w:rPr>
          <w:rStyle w:val="AnswerGray"/>
        </w:rPr>
      </w:pPr>
      <w:r>
        <w:t>_________________________</w:t>
      </w:r>
      <w:r w:rsidR="00B93DE7">
        <w:t>___________________________________________________________</w:t>
      </w:r>
    </w:p>
    <w:p w14:paraId="66547A2D" w14:textId="77777777" w:rsidR="00B93DE7" w:rsidRDefault="00B93DE7" w:rsidP="005B4E21">
      <w:pPr>
        <w:pStyle w:val="BodyTextL50"/>
      </w:pPr>
      <w:r>
        <w:rPr>
          <w:rStyle w:val="AnswerGray"/>
        </w:rPr>
        <w:t>cisco123</w:t>
      </w:r>
    </w:p>
    <w:p w14:paraId="51DFFD38" w14:textId="68D1E34D" w:rsidR="00B93DE7" w:rsidRDefault="00B93DE7" w:rsidP="00B93DE7">
      <w:pPr>
        <w:pStyle w:val="StepHead"/>
        <w:keepNext w:val="0"/>
        <w:ind w:left="864" w:hanging="864"/>
      </w:pPr>
      <w:r>
        <w:t>Decrypt the contents of the clientinfo.txt file.</w:t>
      </w:r>
    </w:p>
    <w:p w14:paraId="19022443" w14:textId="77777777" w:rsidR="00B93DE7" w:rsidRDefault="00B93DE7" w:rsidP="005B4E21">
      <w:pPr>
        <w:pStyle w:val="SubStepAlpha"/>
      </w:pPr>
      <w:r>
        <w:t xml:space="preserve">Within the </w:t>
      </w:r>
      <w:r>
        <w:rPr>
          <w:b/>
        </w:rPr>
        <w:t xml:space="preserve">Metropolis Bank HQ </w:t>
      </w:r>
      <w:r>
        <w:t xml:space="preserve">site, click the PC </w:t>
      </w:r>
      <w:r>
        <w:rPr>
          <w:b/>
        </w:rPr>
        <w:t>Bob</w:t>
      </w:r>
      <w:r>
        <w:t>.</w:t>
      </w:r>
    </w:p>
    <w:p w14:paraId="0235ECCB" w14:textId="77777777" w:rsidR="00B93DE7" w:rsidRDefault="00B93DE7" w:rsidP="005B4E21">
      <w:pPr>
        <w:pStyle w:val="SubStepAlpha"/>
      </w:pPr>
      <w:r>
        <w:t xml:space="preserve">Click the </w:t>
      </w:r>
      <w:r>
        <w:rPr>
          <w:b/>
        </w:rPr>
        <w:t>Desktop</w:t>
      </w:r>
      <w:r>
        <w:t xml:space="preserve"> tab and then click </w:t>
      </w:r>
      <w:r>
        <w:rPr>
          <w:b/>
        </w:rPr>
        <w:t>Text Editor</w:t>
      </w:r>
      <w:r>
        <w:t>.</w:t>
      </w:r>
    </w:p>
    <w:p w14:paraId="69C9E20A" w14:textId="77777777" w:rsidR="00B93DE7" w:rsidRDefault="00B93DE7" w:rsidP="005B4E21">
      <w:pPr>
        <w:pStyle w:val="SubStepAlpha"/>
      </w:pPr>
      <w:r>
        <w:t xml:space="preserve">In the Text Editor window, click </w:t>
      </w:r>
      <w:r w:rsidRPr="005B4E21">
        <w:rPr>
          <w:b/>
        </w:rPr>
        <w:t>File</w:t>
      </w:r>
      <w:r>
        <w:t xml:space="preserve"> &gt; </w:t>
      </w:r>
      <w:r w:rsidRPr="005B4E21">
        <w:rPr>
          <w:b/>
        </w:rPr>
        <w:t>Open</w:t>
      </w:r>
      <w:r w:rsidR="00F167F8">
        <w:t>.</w:t>
      </w:r>
    </w:p>
    <w:p w14:paraId="00F17F9E" w14:textId="3817AFF5" w:rsidR="00B93DE7" w:rsidRDefault="00B93DE7" w:rsidP="005B4E21">
      <w:pPr>
        <w:pStyle w:val="SubStepAlpha"/>
      </w:pPr>
      <w:r>
        <w:t xml:space="preserve">Click the document </w:t>
      </w:r>
      <w:r w:rsidRPr="005B4E21">
        <w:rPr>
          <w:b/>
        </w:rPr>
        <w:t>clientinfo.txt</w:t>
      </w:r>
      <w:r>
        <w:t xml:space="preserve"> and click </w:t>
      </w:r>
      <w:r w:rsidRPr="005B4E21">
        <w:rPr>
          <w:b/>
        </w:rPr>
        <w:t>O</w:t>
      </w:r>
      <w:r w:rsidR="00F167F8" w:rsidRPr="005B4E21">
        <w:rPr>
          <w:b/>
        </w:rPr>
        <w:t>K</w:t>
      </w:r>
      <w:r w:rsidR="00F167F8">
        <w:t>.</w:t>
      </w:r>
    </w:p>
    <w:p w14:paraId="4BB97CAE" w14:textId="27C0DAC7" w:rsidR="00B93DE7" w:rsidRDefault="00B93DE7" w:rsidP="005B4E21">
      <w:pPr>
        <w:pStyle w:val="SubStepAlpha"/>
      </w:pPr>
      <w:r>
        <w:t xml:space="preserve">Highlight </w:t>
      </w:r>
      <w:r w:rsidR="007133F2">
        <w:t>all the</w:t>
      </w:r>
      <w:r>
        <w:t xml:space="preserve"> text from the </w:t>
      </w:r>
      <w:r w:rsidRPr="005B4E21">
        <w:rPr>
          <w:b/>
        </w:rPr>
        <w:t>clientinfo.txt</w:t>
      </w:r>
      <w:r>
        <w:t xml:space="preserve"> file and copy it.</w:t>
      </w:r>
    </w:p>
    <w:p w14:paraId="25F10677" w14:textId="77777777" w:rsidR="00B93DE7" w:rsidRDefault="00B93DE7" w:rsidP="005B4E21">
      <w:pPr>
        <w:pStyle w:val="SubStepAlpha"/>
      </w:pPr>
      <w:r>
        <w:t xml:space="preserve">Open a web browser on your personal computer and browse to the website </w:t>
      </w:r>
      <w:hyperlink r:id="rId10" w:history="1">
        <w:r>
          <w:rPr>
            <w:rStyle w:val="Hyperlink"/>
          </w:rPr>
          <w:t>https://encipher.it</w:t>
        </w:r>
      </w:hyperlink>
    </w:p>
    <w:p w14:paraId="2A91CDB6" w14:textId="77777777" w:rsidR="00B93DE7" w:rsidRDefault="00B93DE7" w:rsidP="005B4E21">
      <w:pPr>
        <w:pStyle w:val="SubStepAlpha"/>
      </w:pPr>
      <w:r>
        <w:t xml:space="preserve">Click the </w:t>
      </w:r>
      <w:r>
        <w:rPr>
          <w:b/>
        </w:rPr>
        <w:t>whitespace on the right of the website and paste in the encrypted text</w:t>
      </w:r>
      <w:r w:rsidRPr="005B4E21">
        <w:t>.</w:t>
      </w:r>
    </w:p>
    <w:p w14:paraId="368D87B9" w14:textId="362C09AB" w:rsidR="00E7384C" w:rsidRDefault="00B93DE7" w:rsidP="005B4E21">
      <w:pPr>
        <w:pStyle w:val="BodyTextL50"/>
      </w:pPr>
      <w:r>
        <w:t xml:space="preserve">Click </w:t>
      </w:r>
      <w:r w:rsidRPr="005B4E21">
        <w:rPr>
          <w:b/>
        </w:rPr>
        <w:t>Decipher It</w:t>
      </w:r>
      <w:r>
        <w:t xml:space="preserve"> button and use the decryption password from Mary’s email to decrypt the encrypted text.</w:t>
      </w:r>
      <w:r w:rsidR="00353AD2">
        <w:t xml:space="preserve"> Click </w:t>
      </w:r>
      <w:r w:rsidR="00353AD2" w:rsidRPr="006D48F6">
        <w:rPr>
          <w:b/>
        </w:rPr>
        <w:t>Decrypt</w:t>
      </w:r>
      <w:r w:rsidR="00353AD2">
        <w:t>.</w:t>
      </w:r>
    </w:p>
    <w:p w14:paraId="6E9C9E6B" w14:textId="5EED24EF" w:rsidR="00B93DE7" w:rsidRDefault="00B93DE7" w:rsidP="005B4E21">
      <w:pPr>
        <w:pStyle w:val="BodyTextL50"/>
        <w:keepNext/>
      </w:pPr>
      <w:r>
        <w:t>What is the first account name in the clientinfo.txt file?</w:t>
      </w:r>
    </w:p>
    <w:p w14:paraId="09766363" w14:textId="77777777" w:rsidR="00B93DE7" w:rsidRDefault="00B93DE7" w:rsidP="00B93DE7">
      <w:pPr>
        <w:pStyle w:val="BodyTextL50"/>
      </w:pPr>
      <w:r>
        <w:t>____________________________________________________________________________________</w:t>
      </w:r>
    </w:p>
    <w:p w14:paraId="1DCF91D4" w14:textId="77777777" w:rsidR="00B93DE7" w:rsidRDefault="00B93DE7" w:rsidP="00B93DE7">
      <w:pPr>
        <w:pStyle w:val="BodyTextL50"/>
      </w:pPr>
      <w:r>
        <w:rPr>
          <w:rStyle w:val="AnswerGray"/>
        </w:rPr>
        <w:t>Plato X. Riggs</w:t>
      </w:r>
    </w:p>
    <w:p w14:paraId="3F1A22B8" w14:textId="77777777" w:rsidR="00B93DE7" w:rsidRDefault="00B93DE7" w:rsidP="00B93DE7">
      <w:pPr>
        <w:pStyle w:val="LabSection"/>
      </w:pPr>
      <w:r>
        <w:t>Suggested Scoring Rubric</w:t>
      </w:r>
    </w:p>
    <w:tbl>
      <w:tblPr>
        <w:tblW w:w="9009" w:type="dxa"/>
        <w:jc w:val="center"/>
        <w:tblCellMar>
          <w:left w:w="0" w:type="dxa"/>
          <w:right w:w="0" w:type="dxa"/>
        </w:tblCellMar>
        <w:tblLook w:val="04A0" w:firstRow="1" w:lastRow="0" w:firstColumn="1" w:lastColumn="0" w:noHBand="0" w:noVBand="1"/>
      </w:tblPr>
      <w:tblGrid>
        <w:gridCol w:w="4829"/>
        <w:gridCol w:w="1526"/>
        <w:gridCol w:w="1350"/>
        <w:gridCol w:w="1304"/>
      </w:tblGrid>
      <w:tr w:rsidR="00B93DE7" w14:paraId="7EF5871C" w14:textId="77777777" w:rsidTr="005B4E21">
        <w:trPr>
          <w:cantSplit/>
          <w:jc w:val="center"/>
        </w:trPr>
        <w:tc>
          <w:tcPr>
            <w:tcW w:w="4829"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8B2C93A" w14:textId="77777777" w:rsidR="00B93DE7" w:rsidRDefault="00B93DE7" w:rsidP="006E2916">
            <w:pPr>
              <w:pStyle w:val="TableHeading"/>
            </w:pPr>
            <w:r>
              <w:t>Activity Section</w:t>
            </w:r>
          </w:p>
        </w:tc>
        <w:tc>
          <w:tcPr>
            <w:tcW w:w="152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DDEB4DA" w14:textId="77777777" w:rsidR="00B93DE7" w:rsidRDefault="00B93DE7" w:rsidP="006E2916">
            <w:pPr>
              <w:pStyle w:val="TableHeading"/>
            </w:pPr>
            <w:r>
              <w:t>Question Location</w:t>
            </w:r>
          </w:p>
        </w:tc>
        <w:tc>
          <w:tcPr>
            <w:tcW w:w="135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3CCCF8F" w14:textId="77777777" w:rsidR="00B93DE7" w:rsidRDefault="00B93DE7" w:rsidP="006E2916">
            <w:pPr>
              <w:pStyle w:val="TableHeading"/>
            </w:pPr>
            <w:r>
              <w:t>Possible Points</w:t>
            </w:r>
          </w:p>
        </w:tc>
        <w:tc>
          <w:tcPr>
            <w:tcW w:w="1304"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3437BE9" w14:textId="77777777" w:rsidR="00B93DE7" w:rsidRDefault="00B93DE7" w:rsidP="006E2916">
            <w:pPr>
              <w:pStyle w:val="TableHeading"/>
            </w:pPr>
            <w:r>
              <w:t>Earned Points</w:t>
            </w:r>
          </w:p>
        </w:tc>
      </w:tr>
      <w:tr w:rsidR="00B93DE7" w14:paraId="44448FDC" w14:textId="77777777" w:rsidTr="005B4E21">
        <w:trPr>
          <w:cantSplit/>
          <w:jc w:val="center"/>
        </w:trPr>
        <w:tc>
          <w:tcPr>
            <w:tcW w:w="4829"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2C4D4BE9" w14:textId="77777777" w:rsidR="00B93DE7" w:rsidRDefault="00B93DE7" w:rsidP="006E2916">
            <w:pPr>
              <w:pStyle w:val="TableText"/>
            </w:pPr>
            <w:r>
              <w:t xml:space="preserve">Part 1: </w:t>
            </w:r>
            <w:r w:rsidRPr="00227389">
              <w:rPr>
                <w:bCs/>
              </w:rPr>
              <w:t>Locate the FTP account credentials for Mary’s laptop</w:t>
            </w: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C660489" w14:textId="77777777" w:rsidR="00B93DE7" w:rsidRDefault="00B93DE7" w:rsidP="006E2916">
            <w:pPr>
              <w:pStyle w:val="TableText"/>
              <w:jc w:val="center"/>
            </w:pPr>
            <w:r>
              <w:t>Step 2</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0C8BBE8" w14:textId="77777777" w:rsidR="00B93DE7" w:rsidRDefault="00B93DE7" w:rsidP="006E2916">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FDD9FB5" w14:textId="4AAEC628" w:rsidR="00B93DE7" w:rsidRDefault="00B93DE7" w:rsidP="006E2916">
            <w:pPr>
              <w:pStyle w:val="TableText"/>
              <w:jc w:val="center"/>
            </w:pPr>
          </w:p>
        </w:tc>
      </w:tr>
      <w:tr w:rsidR="00B93DE7" w14:paraId="7C542693" w14:textId="77777777" w:rsidTr="005B4E21">
        <w:trPr>
          <w:cantSplit/>
          <w:jc w:val="center"/>
        </w:trPr>
        <w:tc>
          <w:tcPr>
            <w:tcW w:w="4829"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54FD21A" w14:textId="77777777" w:rsidR="00B93DE7" w:rsidRDefault="00B93DE7" w:rsidP="006E2916">
            <w:pPr>
              <w:pStyle w:val="TableText"/>
            </w:pPr>
            <w:r>
              <w:t xml:space="preserve">Part 2: </w:t>
            </w:r>
            <w:r w:rsidRPr="006249D6">
              <w:rPr>
                <w:bCs/>
              </w:rPr>
              <w:t>Upload confidential data using FTP</w:t>
            </w: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23BE77E" w14:textId="77777777" w:rsidR="00B93DE7" w:rsidRDefault="00B93DE7" w:rsidP="006E2916">
            <w:pPr>
              <w:pStyle w:val="TableText"/>
              <w:jc w:val="center"/>
            </w:pPr>
            <w:r>
              <w:t>Step 1</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F2CA185" w14:textId="77777777" w:rsidR="00B93DE7" w:rsidRDefault="00B93DE7" w:rsidP="006E2916">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E3D2F81" w14:textId="2DF4C480" w:rsidR="00B93DE7" w:rsidRDefault="00B93DE7" w:rsidP="006E2916">
            <w:pPr>
              <w:pStyle w:val="TableText"/>
              <w:jc w:val="center"/>
            </w:pPr>
          </w:p>
        </w:tc>
      </w:tr>
      <w:tr w:rsidR="00B93DE7" w14:paraId="535A5C83" w14:textId="77777777" w:rsidTr="005B4E21">
        <w:trPr>
          <w:cantSplit/>
          <w:jc w:val="center"/>
        </w:trPr>
        <w:tc>
          <w:tcPr>
            <w:tcW w:w="4829" w:type="dxa"/>
            <w:vMerge/>
            <w:tcBorders>
              <w:top w:val="nil"/>
              <w:left w:val="single" w:sz="8" w:space="0" w:color="auto"/>
              <w:bottom w:val="single" w:sz="8" w:space="0" w:color="auto"/>
              <w:right w:val="single" w:sz="8" w:space="0" w:color="auto"/>
            </w:tcBorders>
            <w:vAlign w:val="center"/>
            <w:hideMark/>
          </w:tcPr>
          <w:p w14:paraId="4358D6E1" w14:textId="77777777" w:rsidR="00B93DE7" w:rsidRDefault="00B93DE7" w:rsidP="006E2916">
            <w:pPr>
              <w:spacing w:before="0" w:after="0" w:line="240" w:lineRule="auto"/>
              <w:rPr>
                <w:sz w:val="20"/>
                <w:szCs w:val="20"/>
              </w:rPr>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2384AC8" w14:textId="77777777" w:rsidR="00B93DE7" w:rsidRDefault="00B93DE7" w:rsidP="006E2916">
            <w:pPr>
              <w:pStyle w:val="TableText"/>
              <w:jc w:val="center"/>
            </w:pPr>
            <w:r>
              <w:t>Step 3</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499BAB8" w14:textId="77777777" w:rsidR="00B93DE7" w:rsidRDefault="00B93DE7" w:rsidP="006E2916">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189CD314" w14:textId="77777777" w:rsidR="00B93DE7" w:rsidRDefault="00B93DE7" w:rsidP="006E2916">
            <w:pPr>
              <w:pStyle w:val="TableText"/>
              <w:jc w:val="center"/>
            </w:pPr>
          </w:p>
        </w:tc>
      </w:tr>
      <w:tr w:rsidR="00B93DE7" w14:paraId="15D43D72" w14:textId="77777777" w:rsidTr="005B4E21">
        <w:trPr>
          <w:cantSplit/>
          <w:jc w:val="center"/>
        </w:trPr>
        <w:tc>
          <w:tcPr>
            <w:tcW w:w="4829"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4C9BFAE9" w14:textId="77777777" w:rsidR="00B93DE7" w:rsidRDefault="00B93DE7" w:rsidP="006E2916">
            <w:pPr>
              <w:pStyle w:val="TableText"/>
            </w:pPr>
            <w:r>
              <w:t xml:space="preserve">Part 3: </w:t>
            </w:r>
            <w:r w:rsidRPr="0046639B">
              <w:rPr>
                <w:bCs/>
              </w:rPr>
              <w:t>Locate the FTP account credentials for Bob’s PC</w:t>
            </w: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6F59703" w14:textId="77777777" w:rsidR="00B93DE7" w:rsidRDefault="00B93DE7" w:rsidP="006E2916">
            <w:pPr>
              <w:pStyle w:val="TableText"/>
              <w:jc w:val="center"/>
            </w:pPr>
            <w:r>
              <w:t>Step 2</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6AF03D0" w14:textId="77777777" w:rsidR="00B93DE7" w:rsidRDefault="00B93DE7" w:rsidP="006E2916">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63322577" w14:textId="22231F6B" w:rsidR="00B93DE7" w:rsidRDefault="00B93DE7" w:rsidP="006E2916">
            <w:pPr>
              <w:pStyle w:val="TableText"/>
              <w:jc w:val="center"/>
            </w:pPr>
          </w:p>
        </w:tc>
      </w:tr>
      <w:tr w:rsidR="00B93DE7" w14:paraId="151D50FF" w14:textId="77777777" w:rsidTr="005B4E21">
        <w:trPr>
          <w:cantSplit/>
          <w:jc w:val="center"/>
        </w:trPr>
        <w:tc>
          <w:tcPr>
            <w:tcW w:w="4829"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0A45F185" w14:textId="77777777" w:rsidR="00B93DE7" w:rsidRDefault="00B93DE7" w:rsidP="006E2916">
            <w:pPr>
              <w:pStyle w:val="TableText"/>
            </w:pPr>
            <w:r>
              <w:t xml:space="preserve">Part 4: </w:t>
            </w:r>
            <w:r w:rsidRPr="000F6D5B">
              <w:rPr>
                <w:bCs/>
              </w:rPr>
              <w:t>Download confidential data using FTP</w:t>
            </w: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84F2A26" w14:textId="77777777" w:rsidR="00B93DE7" w:rsidRDefault="00B93DE7" w:rsidP="006E2916">
            <w:pPr>
              <w:pStyle w:val="TableText"/>
              <w:jc w:val="center"/>
            </w:pPr>
            <w:r>
              <w:t>Step 2</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010BB6F" w14:textId="77777777" w:rsidR="00B93DE7" w:rsidRDefault="00B93DE7" w:rsidP="006E2916">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CF3840A" w14:textId="77777777" w:rsidR="00B93DE7" w:rsidRDefault="00B93DE7" w:rsidP="006E2916">
            <w:pPr>
              <w:pStyle w:val="TableText"/>
              <w:jc w:val="center"/>
            </w:pPr>
          </w:p>
        </w:tc>
      </w:tr>
      <w:tr w:rsidR="00B93DE7" w14:paraId="1A68B280" w14:textId="77777777" w:rsidTr="005B4E21">
        <w:trPr>
          <w:cantSplit/>
          <w:jc w:val="center"/>
        </w:trPr>
        <w:tc>
          <w:tcPr>
            <w:tcW w:w="4829" w:type="dxa"/>
            <w:vMerge w:val="restart"/>
            <w:tcBorders>
              <w:top w:val="nil"/>
              <w:left w:val="single" w:sz="8" w:space="0" w:color="auto"/>
              <w:right w:val="single" w:sz="8" w:space="0" w:color="auto"/>
            </w:tcBorders>
            <w:tcMar>
              <w:top w:w="14" w:type="dxa"/>
              <w:left w:w="115" w:type="dxa"/>
              <w:bottom w:w="14" w:type="dxa"/>
              <w:right w:w="115" w:type="dxa"/>
            </w:tcMar>
          </w:tcPr>
          <w:p w14:paraId="20B9068E" w14:textId="77777777" w:rsidR="00B93DE7" w:rsidRDefault="00B93DE7" w:rsidP="006E2916">
            <w:pPr>
              <w:pStyle w:val="TableText"/>
            </w:pPr>
            <w:r>
              <w:t xml:space="preserve">Part 5: </w:t>
            </w:r>
            <w:r w:rsidRPr="000F6D5B">
              <w:rPr>
                <w:bCs/>
              </w:rPr>
              <w:t>Decrypt the contents of the clientinfo.txt file</w:t>
            </w: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tcPr>
          <w:p w14:paraId="753D26BC" w14:textId="77777777" w:rsidR="00B93DE7" w:rsidRDefault="00B93DE7" w:rsidP="006E2916">
            <w:pPr>
              <w:pStyle w:val="TableText"/>
              <w:jc w:val="center"/>
            </w:pPr>
            <w:r>
              <w:t>Step 1</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4604007E" w14:textId="77777777" w:rsidR="00B93DE7" w:rsidRDefault="00B93DE7" w:rsidP="006E2916">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293C7E7" w14:textId="77777777" w:rsidR="00B93DE7" w:rsidRDefault="00B93DE7" w:rsidP="006E2916">
            <w:pPr>
              <w:pStyle w:val="TableText"/>
              <w:jc w:val="center"/>
            </w:pPr>
          </w:p>
        </w:tc>
      </w:tr>
      <w:tr w:rsidR="00B93DE7" w14:paraId="028C03EA" w14:textId="77777777" w:rsidTr="005B4E21">
        <w:trPr>
          <w:cantSplit/>
          <w:jc w:val="center"/>
        </w:trPr>
        <w:tc>
          <w:tcPr>
            <w:tcW w:w="4829" w:type="dxa"/>
            <w:vMerge/>
            <w:tcBorders>
              <w:left w:val="single" w:sz="8" w:space="0" w:color="auto"/>
              <w:bottom w:val="single" w:sz="8" w:space="0" w:color="auto"/>
              <w:right w:val="single" w:sz="8" w:space="0" w:color="auto"/>
            </w:tcBorders>
            <w:tcMar>
              <w:top w:w="14" w:type="dxa"/>
              <w:left w:w="115" w:type="dxa"/>
              <w:bottom w:w="14" w:type="dxa"/>
              <w:right w:w="115" w:type="dxa"/>
            </w:tcMar>
          </w:tcPr>
          <w:p w14:paraId="3D949A36" w14:textId="77777777" w:rsidR="00B93DE7" w:rsidRDefault="00B93DE7" w:rsidP="006E2916">
            <w:pPr>
              <w:pStyle w:val="TableText"/>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8ECEEED" w14:textId="77777777" w:rsidR="00B93DE7" w:rsidRDefault="00B93DE7" w:rsidP="006E2916">
            <w:pPr>
              <w:pStyle w:val="TableText"/>
              <w:jc w:val="center"/>
            </w:pPr>
            <w:r>
              <w:t>Step 2</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4969D65" w14:textId="77777777" w:rsidR="00B93DE7" w:rsidRDefault="00B93DE7" w:rsidP="006E2916">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120CE03" w14:textId="77777777" w:rsidR="00B93DE7" w:rsidRDefault="00B93DE7" w:rsidP="006E2916">
            <w:pPr>
              <w:pStyle w:val="TableText"/>
              <w:jc w:val="center"/>
            </w:pPr>
          </w:p>
        </w:tc>
      </w:tr>
      <w:tr w:rsidR="00B93DE7" w14:paraId="06E0C28A" w14:textId="77777777" w:rsidTr="005B4E21">
        <w:trPr>
          <w:cantSplit/>
          <w:jc w:val="center"/>
        </w:trPr>
        <w:tc>
          <w:tcPr>
            <w:tcW w:w="6355"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507ECBAC" w14:textId="77777777" w:rsidR="00B93DE7" w:rsidRDefault="00B93DE7" w:rsidP="006E2916">
            <w:pPr>
              <w:pStyle w:val="TableText"/>
              <w:jc w:val="right"/>
            </w:pPr>
            <w:r>
              <w:rPr>
                <w:b/>
                <w:bCs/>
              </w:rPr>
              <w:t>Questions</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B587103" w14:textId="77777777" w:rsidR="00B93DE7" w:rsidRDefault="00B93DE7" w:rsidP="006E2916">
            <w:pPr>
              <w:pStyle w:val="TableText"/>
              <w:jc w:val="center"/>
            </w:pPr>
            <w:r>
              <w:rPr>
                <w:b/>
                <w:bCs/>
              </w:rPr>
              <w:t>14</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7AF43D4E" w14:textId="38791933" w:rsidR="00B93DE7" w:rsidRDefault="00B93DE7" w:rsidP="006E2916">
            <w:pPr>
              <w:pStyle w:val="TableText"/>
              <w:jc w:val="center"/>
            </w:pPr>
          </w:p>
        </w:tc>
      </w:tr>
      <w:tr w:rsidR="00B93DE7" w14:paraId="28CFE7E6" w14:textId="77777777" w:rsidTr="005B4E21">
        <w:trPr>
          <w:cantSplit/>
          <w:jc w:val="center"/>
        </w:trPr>
        <w:tc>
          <w:tcPr>
            <w:tcW w:w="6355"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793DC81" w14:textId="77777777" w:rsidR="00B93DE7" w:rsidRDefault="00B93DE7" w:rsidP="006E2916">
            <w:pPr>
              <w:pStyle w:val="TableText"/>
              <w:jc w:val="right"/>
            </w:pPr>
            <w:r>
              <w:rPr>
                <w:b/>
                <w:bCs/>
              </w:rPr>
              <w:t>Packet Tracer Score</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E7F3FCA" w14:textId="77777777" w:rsidR="00B93DE7" w:rsidRDefault="00B93DE7" w:rsidP="006E2916">
            <w:pPr>
              <w:pStyle w:val="TableText"/>
              <w:jc w:val="center"/>
            </w:pPr>
            <w:r>
              <w:rPr>
                <w:b/>
                <w:bCs/>
              </w:rPr>
              <w:t>86</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72BF1D31" w14:textId="18C87E64" w:rsidR="00B93DE7" w:rsidRDefault="00B93DE7" w:rsidP="006E2916">
            <w:pPr>
              <w:pStyle w:val="TableText"/>
              <w:jc w:val="center"/>
            </w:pPr>
          </w:p>
        </w:tc>
      </w:tr>
      <w:tr w:rsidR="00B93DE7" w14:paraId="334C1DAA" w14:textId="77777777" w:rsidTr="005B4E21">
        <w:trPr>
          <w:cantSplit/>
          <w:jc w:val="center"/>
        </w:trPr>
        <w:tc>
          <w:tcPr>
            <w:tcW w:w="6355"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B002936" w14:textId="77777777" w:rsidR="00B93DE7" w:rsidRDefault="00B93DE7" w:rsidP="006E2916">
            <w:pPr>
              <w:pStyle w:val="TableText"/>
              <w:jc w:val="right"/>
            </w:pPr>
            <w:r>
              <w:rPr>
                <w:b/>
                <w:bCs/>
              </w:rPr>
              <w:t>Total Score</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039E178" w14:textId="77777777" w:rsidR="00B93DE7" w:rsidRDefault="00B93DE7" w:rsidP="006E2916">
            <w:pPr>
              <w:pStyle w:val="TableText"/>
              <w:jc w:val="center"/>
            </w:pPr>
            <w:r>
              <w:rPr>
                <w:b/>
                <w:bCs/>
              </w:rPr>
              <w:t>100</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78BA52B" w14:textId="5EA57308" w:rsidR="00B93DE7" w:rsidRDefault="00B93DE7" w:rsidP="006E2916">
            <w:pPr>
              <w:pStyle w:val="TableText"/>
              <w:jc w:val="center"/>
            </w:pPr>
          </w:p>
        </w:tc>
      </w:tr>
    </w:tbl>
    <w:p w14:paraId="0A1AE1B2" w14:textId="77777777" w:rsidR="00B93DE7" w:rsidRDefault="00B93DE7" w:rsidP="00B93DE7"/>
    <w:sectPr w:rsidR="00B93DE7" w:rsidSect="008C4307">
      <w:headerReference w:type="even" r:id="rId11"/>
      <w:headerReference w:type="default" r:id="rId12"/>
      <w:footerReference w:type="even"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7617FE" w14:textId="77777777" w:rsidR="0093060B" w:rsidRDefault="0093060B" w:rsidP="0090659A">
      <w:pPr>
        <w:spacing w:after="0" w:line="240" w:lineRule="auto"/>
      </w:pPr>
      <w:r>
        <w:separator/>
      </w:r>
    </w:p>
    <w:p w14:paraId="37836675" w14:textId="77777777" w:rsidR="0093060B" w:rsidRDefault="0093060B"/>
    <w:p w14:paraId="46FE61A8" w14:textId="77777777" w:rsidR="0093060B" w:rsidRDefault="0093060B"/>
    <w:p w14:paraId="27F54AFE" w14:textId="77777777" w:rsidR="0093060B" w:rsidRDefault="0093060B"/>
    <w:p w14:paraId="084AA767" w14:textId="77777777" w:rsidR="0093060B" w:rsidRDefault="0093060B"/>
    <w:p w14:paraId="3304C594" w14:textId="77777777" w:rsidR="0093060B" w:rsidRDefault="0093060B"/>
  </w:endnote>
  <w:endnote w:type="continuationSeparator" w:id="0">
    <w:p w14:paraId="36EF5CD0" w14:textId="77777777" w:rsidR="0093060B" w:rsidRDefault="0093060B" w:rsidP="0090659A">
      <w:pPr>
        <w:spacing w:after="0" w:line="240" w:lineRule="auto"/>
      </w:pPr>
      <w:r>
        <w:continuationSeparator/>
      </w:r>
    </w:p>
    <w:p w14:paraId="17C86292" w14:textId="77777777" w:rsidR="0093060B" w:rsidRDefault="0093060B"/>
    <w:p w14:paraId="7D7A27B1" w14:textId="77777777" w:rsidR="0093060B" w:rsidRDefault="0093060B"/>
    <w:p w14:paraId="5251BB65" w14:textId="77777777" w:rsidR="0093060B" w:rsidRDefault="0093060B"/>
    <w:p w14:paraId="248EE28B" w14:textId="77777777" w:rsidR="0093060B" w:rsidRDefault="0093060B"/>
    <w:p w14:paraId="1895A19A" w14:textId="77777777" w:rsidR="0093060B" w:rsidRDefault="009306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62DCD" w14:textId="77777777" w:rsidR="000C1E5A" w:rsidRDefault="000C1E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F9109" w14:textId="77777777" w:rsidR="00926CB2" w:rsidRPr="00231DCA" w:rsidRDefault="00926CB2" w:rsidP="00231DCA">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513AB2">
      <w:rPr>
        <w:noProof/>
      </w:rPr>
      <w:t>2016</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513AB2">
      <w:rPr>
        <w:b/>
        <w:noProof/>
        <w:szCs w:val="16"/>
      </w:rPr>
      <w:t>4</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513AB2">
      <w:rPr>
        <w:b/>
        <w:noProof/>
        <w:szCs w:val="16"/>
      </w:rPr>
      <w:t>4</w:t>
    </w:r>
    <w:r w:rsidR="00B74716" w:rsidRPr="0090659A">
      <w:rPr>
        <w:b/>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60A32" w14:textId="77777777" w:rsidR="00926CB2" w:rsidRPr="008402F2" w:rsidRDefault="00926CB2" w:rsidP="008402F2">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513AB2">
      <w:rPr>
        <w:noProof/>
      </w:rPr>
      <w:t>2016</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513AB2">
      <w:rPr>
        <w:b/>
        <w:noProof/>
        <w:szCs w:val="16"/>
      </w:rPr>
      <w:t>1</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513AB2">
      <w:rPr>
        <w:b/>
        <w:noProof/>
        <w:szCs w:val="16"/>
      </w:rPr>
      <w:t>1</w:t>
    </w:r>
    <w:r w:rsidR="00B74716"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5296CB" w14:textId="77777777" w:rsidR="0093060B" w:rsidRDefault="0093060B" w:rsidP="0090659A">
      <w:pPr>
        <w:spacing w:after="0" w:line="240" w:lineRule="auto"/>
      </w:pPr>
      <w:r>
        <w:separator/>
      </w:r>
    </w:p>
    <w:p w14:paraId="7C6FE5D3" w14:textId="77777777" w:rsidR="0093060B" w:rsidRDefault="0093060B"/>
    <w:p w14:paraId="6BD0C80F" w14:textId="77777777" w:rsidR="0093060B" w:rsidRDefault="0093060B"/>
    <w:p w14:paraId="4397E3C1" w14:textId="77777777" w:rsidR="0093060B" w:rsidRDefault="0093060B"/>
    <w:p w14:paraId="35094A24" w14:textId="77777777" w:rsidR="0093060B" w:rsidRDefault="0093060B"/>
    <w:p w14:paraId="406E178D" w14:textId="77777777" w:rsidR="0093060B" w:rsidRDefault="0093060B"/>
  </w:footnote>
  <w:footnote w:type="continuationSeparator" w:id="0">
    <w:p w14:paraId="088D300E" w14:textId="77777777" w:rsidR="0093060B" w:rsidRDefault="0093060B" w:rsidP="0090659A">
      <w:pPr>
        <w:spacing w:after="0" w:line="240" w:lineRule="auto"/>
      </w:pPr>
      <w:r>
        <w:continuationSeparator/>
      </w:r>
    </w:p>
    <w:p w14:paraId="2B794ED9" w14:textId="77777777" w:rsidR="0093060B" w:rsidRDefault="0093060B"/>
    <w:p w14:paraId="67D2926D" w14:textId="77777777" w:rsidR="0093060B" w:rsidRDefault="0093060B"/>
    <w:p w14:paraId="14485743" w14:textId="77777777" w:rsidR="0093060B" w:rsidRDefault="0093060B"/>
    <w:p w14:paraId="36485BE3" w14:textId="77777777" w:rsidR="0093060B" w:rsidRDefault="0093060B"/>
    <w:p w14:paraId="10F9F64C" w14:textId="77777777" w:rsidR="0093060B" w:rsidRDefault="0093060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F2479" w14:textId="77777777" w:rsidR="000C1E5A" w:rsidRDefault="000C1E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AB18C" w14:textId="7427EF81" w:rsidR="00926CB2" w:rsidRDefault="00B93DE7" w:rsidP="00B93DE7">
    <w:pPr>
      <w:pStyle w:val="PageHead"/>
    </w:pPr>
    <w:r>
      <w:t xml:space="preserve">Packet Tracer – </w:t>
    </w:r>
    <w:r w:rsidR="000C1E5A">
      <w:t xml:space="preserve">Exploring </w:t>
    </w:r>
    <w:r>
      <w:t>File and Data Encryption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211E2" w14:textId="77777777" w:rsidR="00926CB2" w:rsidRDefault="00603C52">
    <w:r>
      <w:rPr>
        <w:noProof/>
      </w:rPr>
      <w:drawing>
        <wp:anchor distT="0" distB="0" distL="114300" distR="114300" simplePos="0" relativeHeight="251657728" behindDoc="0" locked="0" layoutInCell="1" allowOverlap="1" wp14:anchorId="0B21E01F" wp14:editId="2D9FCD58">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14:paraId="42B4EDC8" w14:textId="77777777" w:rsidR="00926CB2" w:rsidRDefault="00926CB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CB15FD"/>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842ACA2C"/>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7962D68"/>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78170FB"/>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7F36C38"/>
    <w:multiLevelType w:val="hybridMultilevel"/>
    <w:tmpl w:val="5D76165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AB002BD"/>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B221322"/>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B862720"/>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7DD772ED"/>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2"/>
  </w:num>
  <w:num w:numId="2">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11"/>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7"/>
  </w:num>
  <w:num w:numId="18">
    <w:abstractNumId w:val="13"/>
  </w:num>
  <w:num w:numId="19">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FDC"/>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548"/>
    <w:rsid w:val="00060696"/>
    <w:rsid w:val="00067A67"/>
    <w:rsid w:val="000769CF"/>
    <w:rsid w:val="000815D8"/>
    <w:rsid w:val="00084C99"/>
    <w:rsid w:val="00085CC6"/>
    <w:rsid w:val="00090C07"/>
    <w:rsid w:val="0009147A"/>
    <w:rsid w:val="00091E8D"/>
    <w:rsid w:val="0009378D"/>
    <w:rsid w:val="00097163"/>
    <w:rsid w:val="000A22C8"/>
    <w:rsid w:val="000B2344"/>
    <w:rsid w:val="000B7DE5"/>
    <w:rsid w:val="000C0E11"/>
    <w:rsid w:val="000C1E5A"/>
    <w:rsid w:val="000C2118"/>
    <w:rsid w:val="000C6E6E"/>
    <w:rsid w:val="000D55B4"/>
    <w:rsid w:val="000E65F0"/>
    <w:rsid w:val="000F072C"/>
    <w:rsid w:val="000F6743"/>
    <w:rsid w:val="001006C2"/>
    <w:rsid w:val="00101BE8"/>
    <w:rsid w:val="00103401"/>
    <w:rsid w:val="00103D36"/>
    <w:rsid w:val="00107B2B"/>
    <w:rsid w:val="00112AC5"/>
    <w:rsid w:val="001133DD"/>
    <w:rsid w:val="00120CBE"/>
    <w:rsid w:val="00121BAE"/>
    <w:rsid w:val="001261C4"/>
    <w:rsid w:val="001314FB"/>
    <w:rsid w:val="00135FDC"/>
    <w:rsid w:val="001366EC"/>
    <w:rsid w:val="0014219C"/>
    <w:rsid w:val="001425ED"/>
    <w:rsid w:val="00143450"/>
    <w:rsid w:val="00144997"/>
    <w:rsid w:val="001523C0"/>
    <w:rsid w:val="001535FE"/>
    <w:rsid w:val="00154E3A"/>
    <w:rsid w:val="00157902"/>
    <w:rsid w:val="00162105"/>
    <w:rsid w:val="00162EEA"/>
    <w:rsid w:val="00163164"/>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67D8"/>
    <w:rsid w:val="001B6F95"/>
    <w:rsid w:val="001C05A1"/>
    <w:rsid w:val="001C1D9E"/>
    <w:rsid w:val="001C4681"/>
    <w:rsid w:val="001C5998"/>
    <w:rsid w:val="001C7C3B"/>
    <w:rsid w:val="001D5B6F"/>
    <w:rsid w:val="001E0AB8"/>
    <w:rsid w:val="001E38E0"/>
    <w:rsid w:val="001E4E72"/>
    <w:rsid w:val="001E62B3"/>
    <w:rsid w:val="001F0171"/>
    <w:rsid w:val="001F04A6"/>
    <w:rsid w:val="001F0D77"/>
    <w:rsid w:val="001F7DD8"/>
    <w:rsid w:val="00201928"/>
    <w:rsid w:val="00203E26"/>
    <w:rsid w:val="0020449C"/>
    <w:rsid w:val="002113B8"/>
    <w:rsid w:val="00213514"/>
    <w:rsid w:val="00215665"/>
    <w:rsid w:val="002163BB"/>
    <w:rsid w:val="0021792C"/>
    <w:rsid w:val="002240AB"/>
    <w:rsid w:val="00225E37"/>
    <w:rsid w:val="00231DCA"/>
    <w:rsid w:val="00242E3A"/>
    <w:rsid w:val="002506CF"/>
    <w:rsid w:val="0025107F"/>
    <w:rsid w:val="00260CD4"/>
    <w:rsid w:val="002639D8"/>
    <w:rsid w:val="00265F77"/>
    <w:rsid w:val="00266C83"/>
    <w:rsid w:val="002768DC"/>
    <w:rsid w:val="00294C8F"/>
    <w:rsid w:val="002A6C56"/>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371D"/>
    <w:rsid w:val="00315C74"/>
    <w:rsid w:val="0031789F"/>
    <w:rsid w:val="00320788"/>
    <w:rsid w:val="003233A3"/>
    <w:rsid w:val="0034455D"/>
    <w:rsid w:val="0034604B"/>
    <w:rsid w:val="00346D17"/>
    <w:rsid w:val="00347972"/>
    <w:rsid w:val="00353AD2"/>
    <w:rsid w:val="0035469B"/>
    <w:rsid w:val="003559CC"/>
    <w:rsid w:val="003569D7"/>
    <w:rsid w:val="003608AC"/>
    <w:rsid w:val="00363A23"/>
    <w:rsid w:val="0036440C"/>
    <w:rsid w:val="0036465A"/>
    <w:rsid w:val="00372966"/>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E5BE5"/>
    <w:rsid w:val="003F18D1"/>
    <w:rsid w:val="003F1A74"/>
    <w:rsid w:val="003F20EC"/>
    <w:rsid w:val="003F4F0E"/>
    <w:rsid w:val="003F6096"/>
    <w:rsid w:val="003F6E06"/>
    <w:rsid w:val="00403C7A"/>
    <w:rsid w:val="004057A6"/>
    <w:rsid w:val="00406554"/>
    <w:rsid w:val="004131B0"/>
    <w:rsid w:val="00416B2C"/>
    <w:rsid w:val="00416C42"/>
    <w:rsid w:val="00422476"/>
    <w:rsid w:val="0042385C"/>
    <w:rsid w:val="00431654"/>
    <w:rsid w:val="00434926"/>
    <w:rsid w:val="00443ACE"/>
    <w:rsid w:val="00444217"/>
    <w:rsid w:val="004478F4"/>
    <w:rsid w:val="00450F7A"/>
    <w:rsid w:val="00452C6D"/>
    <w:rsid w:val="00455E0B"/>
    <w:rsid w:val="00462B9F"/>
    <w:rsid w:val="004659EE"/>
    <w:rsid w:val="00473E34"/>
    <w:rsid w:val="00476BA9"/>
    <w:rsid w:val="004936C2"/>
    <w:rsid w:val="0049379C"/>
    <w:rsid w:val="004A1CA0"/>
    <w:rsid w:val="004A22E9"/>
    <w:rsid w:val="004A4ACD"/>
    <w:rsid w:val="004A5BC5"/>
    <w:rsid w:val="004B023D"/>
    <w:rsid w:val="004C0909"/>
    <w:rsid w:val="004C3F97"/>
    <w:rsid w:val="004D01F2"/>
    <w:rsid w:val="004D084F"/>
    <w:rsid w:val="004D3339"/>
    <w:rsid w:val="004D353F"/>
    <w:rsid w:val="004D36D7"/>
    <w:rsid w:val="004D682B"/>
    <w:rsid w:val="004E6152"/>
    <w:rsid w:val="004F344A"/>
    <w:rsid w:val="00504ED4"/>
    <w:rsid w:val="00510639"/>
    <w:rsid w:val="00513AB2"/>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4E1"/>
    <w:rsid w:val="00580E73"/>
    <w:rsid w:val="00593386"/>
    <w:rsid w:val="00596998"/>
    <w:rsid w:val="005A6E62"/>
    <w:rsid w:val="005B2FB3"/>
    <w:rsid w:val="005B4E21"/>
    <w:rsid w:val="005D2B29"/>
    <w:rsid w:val="005D354A"/>
    <w:rsid w:val="005D3E53"/>
    <w:rsid w:val="005D506C"/>
    <w:rsid w:val="005E3235"/>
    <w:rsid w:val="005E4176"/>
    <w:rsid w:val="005E4876"/>
    <w:rsid w:val="005E65B5"/>
    <w:rsid w:val="005F3AE9"/>
    <w:rsid w:val="006007BB"/>
    <w:rsid w:val="00601DC0"/>
    <w:rsid w:val="006034CB"/>
    <w:rsid w:val="00603C52"/>
    <w:rsid w:val="0061062C"/>
    <w:rsid w:val="006131CE"/>
    <w:rsid w:val="0061336B"/>
    <w:rsid w:val="00617D6E"/>
    <w:rsid w:val="00622D61"/>
    <w:rsid w:val="00624198"/>
    <w:rsid w:val="00636C28"/>
    <w:rsid w:val="006428E5"/>
    <w:rsid w:val="00644958"/>
    <w:rsid w:val="006513FB"/>
    <w:rsid w:val="00672919"/>
    <w:rsid w:val="00686587"/>
    <w:rsid w:val="006904CF"/>
    <w:rsid w:val="00695EE2"/>
    <w:rsid w:val="0069660B"/>
    <w:rsid w:val="006A1B33"/>
    <w:rsid w:val="006A48F1"/>
    <w:rsid w:val="006A71A3"/>
    <w:rsid w:val="006B03F2"/>
    <w:rsid w:val="006B14C1"/>
    <w:rsid w:val="006B1639"/>
    <w:rsid w:val="006B47F7"/>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CC4"/>
    <w:rsid w:val="006F2A86"/>
    <w:rsid w:val="006F3163"/>
    <w:rsid w:val="00705FEC"/>
    <w:rsid w:val="0071147A"/>
    <w:rsid w:val="0071185D"/>
    <w:rsid w:val="007133F2"/>
    <w:rsid w:val="00721E01"/>
    <w:rsid w:val="007222AD"/>
    <w:rsid w:val="00725FED"/>
    <w:rsid w:val="007267CF"/>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66D44"/>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D1984"/>
    <w:rsid w:val="007D2AFE"/>
    <w:rsid w:val="007E3264"/>
    <w:rsid w:val="007E3FEA"/>
    <w:rsid w:val="007F0A0B"/>
    <w:rsid w:val="007F3A60"/>
    <w:rsid w:val="007F3D0B"/>
    <w:rsid w:val="007F7C94"/>
    <w:rsid w:val="00802FFA"/>
    <w:rsid w:val="00810E4B"/>
    <w:rsid w:val="00814BAA"/>
    <w:rsid w:val="00824295"/>
    <w:rsid w:val="00827A65"/>
    <w:rsid w:val="00830473"/>
    <w:rsid w:val="008313F3"/>
    <w:rsid w:val="008402F2"/>
    <w:rsid w:val="008405BB"/>
    <w:rsid w:val="0084564F"/>
    <w:rsid w:val="00846494"/>
    <w:rsid w:val="00847B20"/>
    <w:rsid w:val="008509D3"/>
    <w:rsid w:val="00853418"/>
    <w:rsid w:val="00857CF6"/>
    <w:rsid w:val="008610ED"/>
    <w:rsid w:val="00861C6A"/>
    <w:rsid w:val="00865199"/>
    <w:rsid w:val="00867EAF"/>
    <w:rsid w:val="00870763"/>
    <w:rsid w:val="008713EA"/>
    <w:rsid w:val="00873C6B"/>
    <w:rsid w:val="0088426A"/>
    <w:rsid w:val="008852BA"/>
    <w:rsid w:val="0088595F"/>
    <w:rsid w:val="00890108"/>
    <w:rsid w:val="00893877"/>
    <w:rsid w:val="0089532C"/>
    <w:rsid w:val="00896165"/>
    <w:rsid w:val="00896681"/>
    <w:rsid w:val="008A2749"/>
    <w:rsid w:val="008A3A90"/>
    <w:rsid w:val="008A5369"/>
    <w:rsid w:val="008B06D4"/>
    <w:rsid w:val="008B4F20"/>
    <w:rsid w:val="008B7FFD"/>
    <w:rsid w:val="008C2920"/>
    <w:rsid w:val="008C4307"/>
    <w:rsid w:val="008D23DF"/>
    <w:rsid w:val="008D73BF"/>
    <w:rsid w:val="008D7F09"/>
    <w:rsid w:val="008E5B64"/>
    <w:rsid w:val="008E7DAA"/>
    <w:rsid w:val="008F0094"/>
    <w:rsid w:val="008F03EF"/>
    <w:rsid w:val="008F340F"/>
    <w:rsid w:val="00903523"/>
    <w:rsid w:val="00906281"/>
    <w:rsid w:val="0090659A"/>
    <w:rsid w:val="00911080"/>
    <w:rsid w:val="0091350B"/>
    <w:rsid w:val="00915986"/>
    <w:rsid w:val="00917624"/>
    <w:rsid w:val="00926CB2"/>
    <w:rsid w:val="00930386"/>
    <w:rsid w:val="0093060B"/>
    <w:rsid w:val="009309F5"/>
    <w:rsid w:val="00933237"/>
    <w:rsid w:val="00933F28"/>
    <w:rsid w:val="00933FAF"/>
    <w:rsid w:val="009476C0"/>
    <w:rsid w:val="00963E34"/>
    <w:rsid w:val="00964DFA"/>
    <w:rsid w:val="0098155C"/>
    <w:rsid w:val="00983B77"/>
    <w:rsid w:val="00996053"/>
    <w:rsid w:val="009A0B2F"/>
    <w:rsid w:val="009A1CF4"/>
    <w:rsid w:val="009A37D7"/>
    <w:rsid w:val="009A4E17"/>
    <w:rsid w:val="009A6955"/>
    <w:rsid w:val="009B341C"/>
    <w:rsid w:val="009B5747"/>
    <w:rsid w:val="009D2C27"/>
    <w:rsid w:val="009E2309"/>
    <w:rsid w:val="009E42B9"/>
    <w:rsid w:val="009E4E17"/>
    <w:rsid w:val="009F4C2E"/>
    <w:rsid w:val="00A014A3"/>
    <w:rsid w:val="00A027CC"/>
    <w:rsid w:val="00A0412D"/>
    <w:rsid w:val="00A21211"/>
    <w:rsid w:val="00A30F8A"/>
    <w:rsid w:val="00A34E7F"/>
    <w:rsid w:val="00A40CA3"/>
    <w:rsid w:val="00A46F0A"/>
    <w:rsid w:val="00A46F25"/>
    <w:rsid w:val="00A47CC2"/>
    <w:rsid w:val="00A502BA"/>
    <w:rsid w:val="00A60146"/>
    <w:rsid w:val="00A601A9"/>
    <w:rsid w:val="00A622C4"/>
    <w:rsid w:val="00A6283D"/>
    <w:rsid w:val="00A676FF"/>
    <w:rsid w:val="00A73EBA"/>
    <w:rsid w:val="00A74692"/>
    <w:rsid w:val="00A754B4"/>
    <w:rsid w:val="00A80493"/>
    <w:rsid w:val="00A807C1"/>
    <w:rsid w:val="00A818B3"/>
    <w:rsid w:val="00A82658"/>
    <w:rsid w:val="00A83374"/>
    <w:rsid w:val="00A9617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B00914"/>
    <w:rsid w:val="00B02A8E"/>
    <w:rsid w:val="00B052EE"/>
    <w:rsid w:val="00B1081F"/>
    <w:rsid w:val="00B221F3"/>
    <w:rsid w:val="00B2496B"/>
    <w:rsid w:val="00B27499"/>
    <w:rsid w:val="00B3010D"/>
    <w:rsid w:val="00B35151"/>
    <w:rsid w:val="00B433F2"/>
    <w:rsid w:val="00B458E8"/>
    <w:rsid w:val="00B5397B"/>
    <w:rsid w:val="00B53EE9"/>
    <w:rsid w:val="00B6072F"/>
    <w:rsid w:val="00B6183E"/>
    <w:rsid w:val="00B62809"/>
    <w:rsid w:val="00B74716"/>
    <w:rsid w:val="00B7675A"/>
    <w:rsid w:val="00B81898"/>
    <w:rsid w:val="00B82DED"/>
    <w:rsid w:val="00B8606B"/>
    <w:rsid w:val="00B878E7"/>
    <w:rsid w:val="00B879CC"/>
    <w:rsid w:val="00B93DE7"/>
    <w:rsid w:val="00B9607A"/>
    <w:rsid w:val="00B97278"/>
    <w:rsid w:val="00B97943"/>
    <w:rsid w:val="00BA1D0B"/>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6F73"/>
    <w:rsid w:val="00BF76BE"/>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8718B"/>
    <w:rsid w:val="00C872E4"/>
    <w:rsid w:val="00C90311"/>
    <w:rsid w:val="00C91C26"/>
    <w:rsid w:val="00C94028"/>
    <w:rsid w:val="00CA73D5"/>
    <w:rsid w:val="00CB5068"/>
    <w:rsid w:val="00CB7D2B"/>
    <w:rsid w:val="00CC1C87"/>
    <w:rsid w:val="00CC3000"/>
    <w:rsid w:val="00CC4859"/>
    <w:rsid w:val="00CC7A35"/>
    <w:rsid w:val="00CD025D"/>
    <w:rsid w:val="00CD072A"/>
    <w:rsid w:val="00CD40B1"/>
    <w:rsid w:val="00CD7F73"/>
    <w:rsid w:val="00CE26C5"/>
    <w:rsid w:val="00CE36AF"/>
    <w:rsid w:val="00CE47F3"/>
    <w:rsid w:val="00CE54DD"/>
    <w:rsid w:val="00CF0DA5"/>
    <w:rsid w:val="00CF5D31"/>
    <w:rsid w:val="00CF5F3B"/>
    <w:rsid w:val="00CF791A"/>
    <w:rsid w:val="00D00513"/>
    <w:rsid w:val="00D00D7D"/>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B1C89"/>
    <w:rsid w:val="00DB3763"/>
    <w:rsid w:val="00DB4029"/>
    <w:rsid w:val="00DB5F4D"/>
    <w:rsid w:val="00DB66F2"/>
    <w:rsid w:val="00DB6DA5"/>
    <w:rsid w:val="00DC076B"/>
    <w:rsid w:val="00DC186F"/>
    <w:rsid w:val="00DC252F"/>
    <w:rsid w:val="00DC6050"/>
    <w:rsid w:val="00DD43EA"/>
    <w:rsid w:val="00DE6F44"/>
    <w:rsid w:val="00DF1B58"/>
    <w:rsid w:val="00E009DA"/>
    <w:rsid w:val="00E037D9"/>
    <w:rsid w:val="00E04927"/>
    <w:rsid w:val="00E11A48"/>
    <w:rsid w:val="00E130EB"/>
    <w:rsid w:val="00E162CD"/>
    <w:rsid w:val="00E17FA5"/>
    <w:rsid w:val="00E21BFE"/>
    <w:rsid w:val="00E26930"/>
    <w:rsid w:val="00E27257"/>
    <w:rsid w:val="00E27F4F"/>
    <w:rsid w:val="00E37F6C"/>
    <w:rsid w:val="00E449D0"/>
    <w:rsid w:val="00E44A34"/>
    <w:rsid w:val="00E4506A"/>
    <w:rsid w:val="00E53F99"/>
    <w:rsid w:val="00E56510"/>
    <w:rsid w:val="00E62EA8"/>
    <w:rsid w:val="00E67A6E"/>
    <w:rsid w:val="00E71B43"/>
    <w:rsid w:val="00E7384C"/>
    <w:rsid w:val="00E81612"/>
    <w:rsid w:val="00E87D18"/>
    <w:rsid w:val="00E87D62"/>
    <w:rsid w:val="00E97333"/>
    <w:rsid w:val="00EA486E"/>
    <w:rsid w:val="00EA4FA3"/>
    <w:rsid w:val="00EB001B"/>
    <w:rsid w:val="00EB3082"/>
    <w:rsid w:val="00EB6C33"/>
    <w:rsid w:val="00ED6019"/>
    <w:rsid w:val="00ED7830"/>
    <w:rsid w:val="00EE3909"/>
    <w:rsid w:val="00EF4205"/>
    <w:rsid w:val="00EF4EE5"/>
    <w:rsid w:val="00EF5939"/>
    <w:rsid w:val="00F01714"/>
    <w:rsid w:val="00F0258F"/>
    <w:rsid w:val="00F02D06"/>
    <w:rsid w:val="00F056E5"/>
    <w:rsid w:val="00F06FDD"/>
    <w:rsid w:val="00F10819"/>
    <w:rsid w:val="00F11219"/>
    <w:rsid w:val="00F167F8"/>
    <w:rsid w:val="00F16F35"/>
    <w:rsid w:val="00F17559"/>
    <w:rsid w:val="00F2229D"/>
    <w:rsid w:val="00F25ABB"/>
    <w:rsid w:val="00F27963"/>
    <w:rsid w:val="00F30103"/>
    <w:rsid w:val="00F30446"/>
    <w:rsid w:val="00F4135D"/>
    <w:rsid w:val="00F41F1B"/>
    <w:rsid w:val="00F46BD9"/>
    <w:rsid w:val="00F604E7"/>
    <w:rsid w:val="00F60BE0"/>
    <w:rsid w:val="00F6280E"/>
    <w:rsid w:val="00F7050A"/>
    <w:rsid w:val="00F75533"/>
    <w:rsid w:val="00F8036D"/>
    <w:rsid w:val="00F809DC"/>
    <w:rsid w:val="00F86EB0"/>
    <w:rsid w:val="00FA3811"/>
    <w:rsid w:val="00FA3B9F"/>
    <w:rsid w:val="00FA3F06"/>
    <w:rsid w:val="00FA4A26"/>
    <w:rsid w:val="00FA4BA5"/>
    <w:rsid w:val="00FA7084"/>
    <w:rsid w:val="00FA7BEF"/>
    <w:rsid w:val="00FB1105"/>
    <w:rsid w:val="00FB1929"/>
    <w:rsid w:val="00FB5FD9"/>
    <w:rsid w:val="00FD33AB"/>
    <w:rsid w:val="00FD4724"/>
    <w:rsid w:val="00FD4A68"/>
    <w:rsid w:val="00FD68ED"/>
    <w:rsid w:val="00FD7E00"/>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9578C4"/>
  <w15:docId w15:val="{5688B3D6-BFFA-452C-9B36-2447499C1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1C4681"/>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uiPriority w:val="99"/>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uiPriority w:val="99"/>
    <w:qFormat/>
    <w:rsid w:val="00513AB2"/>
    <w:pPr>
      <w:keepLines w:val="0"/>
      <w:numPr>
        <w:ilvl w:val="2"/>
        <w:numId w:val="5"/>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uiPriority w:val="99"/>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99"/>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uiPriority w:val="99"/>
    <w:qFormat/>
    <w:rsid w:val="001C4681"/>
    <w:pPr>
      <w:keepNext/>
      <w:numPr>
        <w:numId w:val="5"/>
      </w:numPr>
      <w:spacing w:before="240"/>
      <w:outlineLvl w:val="0"/>
    </w:pPr>
    <w:rPr>
      <w:b/>
      <w:sz w:val="28"/>
    </w:rPr>
  </w:style>
  <w:style w:type="paragraph" w:customStyle="1" w:styleId="SubStepAlpha">
    <w:name w:val="SubStep Alpha"/>
    <w:basedOn w:val="Normal"/>
    <w:uiPriority w:val="99"/>
    <w:qFormat/>
    <w:rsid w:val="001C4681"/>
    <w:pPr>
      <w:numPr>
        <w:ilvl w:val="3"/>
        <w:numId w:val="5"/>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uiPriority w:val="99"/>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1C4681"/>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1C4681"/>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1C4681"/>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character" w:styleId="Hyperlink">
    <w:name w:val="Hyperlink"/>
    <w:basedOn w:val="DefaultParagraphFont"/>
    <w:uiPriority w:val="99"/>
    <w:semiHidden/>
    <w:unhideWhenUsed/>
    <w:rsid w:val="00B93DE7"/>
    <w:rPr>
      <w:color w:val="0000FF" w:themeColor="hyperlink"/>
      <w:u w:val="single"/>
    </w:rPr>
  </w:style>
  <w:style w:type="paragraph" w:styleId="NormalWeb">
    <w:name w:val="Normal (Web)"/>
    <w:basedOn w:val="Normal"/>
    <w:uiPriority w:val="99"/>
    <w:unhideWhenUsed/>
    <w:rsid w:val="00213514"/>
    <w:pPr>
      <w:spacing w:before="100" w:beforeAutospacing="1" w:after="100" w:afterAutospacing="1" w:line="240" w:lineRule="auto"/>
    </w:pPr>
    <w:rPr>
      <w:rFonts w:ascii="Times New Roman" w:eastAsia="Times New Roman" w:hAnsi="Times New Roman"/>
      <w:sz w:val="24"/>
      <w:szCs w:val="24"/>
    </w:rPr>
  </w:style>
  <w:style w:type="character" w:styleId="FollowedHyperlink">
    <w:name w:val="FollowedHyperlink"/>
    <w:basedOn w:val="DefaultParagraphFont"/>
    <w:semiHidden/>
    <w:unhideWhenUsed/>
    <w:rsid w:val="008A53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02290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cipher.it"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encipher.it" TargetMode="External"/><Relationship Id="rId4" Type="http://schemas.openxmlformats.org/officeDocument/2006/relationships/settings" Target="settings.xml"/><Relationship Id="rId9" Type="http://schemas.openxmlformats.org/officeDocument/2006/relationships/hyperlink" Target="https://encipher.it" TargetMode="Externa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Documents\Unicon\Curriculum_Templates\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289BB4-FB3B-4EB4-BE39-93E1C9513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ILM.dotx</Template>
  <TotalTime>1</TotalTime>
  <Pages>1</Pages>
  <Words>1097</Words>
  <Characters>6253</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Addressing Table</vt:lpstr>
      <vt:lpstr>Objectives</vt:lpstr>
      <vt:lpstr>Background</vt:lpstr>
      <vt:lpstr>Locate the FTP Account Credentials for Mary’s Laptop</vt:lpstr>
      <vt:lpstr>    Access the text document on Mary’s laptop.</vt:lpstr>
      <vt:lpstr>    Decrypt Mary’s FTP account information.</vt:lpstr>
      <vt:lpstr>Upload Confidential Data using FTP</vt:lpstr>
      <vt:lpstr>    View the confidential document on Mary’s Laptop.</vt:lpstr>
      <vt:lpstr>    Remotely connect to the FTP server.</vt:lpstr>
      <vt:lpstr>    Upload a file to the FTP server.</vt:lpstr>
      <vt:lpstr>Locate the FTP Account Credentials for Bob’s PC</vt:lpstr>
      <vt:lpstr>    Access the text document on Bob’s PC.</vt:lpstr>
      <vt:lpstr>    Decrypt Bob’s FTP account information.</vt:lpstr>
      <vt:lpstr>Download Confidential Data using FTP</vt:lpstr>
      <vt:lpstr>    Remotely connect to the FTP server.</vt:lpstr>
      <vt:lpstr>    Download the file to Bob’s PC.</vt:lpstr>
      <vt:lpstr>Decrypt the Contents of the clientinfo.txt File</vt:lpstr>
      <vt:lpstr>    Receive the decryption key from Mary.</vt:lpstr>
      <vt:lpstr>    Decrypt the contents of the clientinfo.txt file.</vt:lpstr>
      <vt:lpstr>Suggested Scoring Rubric</vt:lpstr>
    </vt:vector>
  </TitlesOfParts>
  <Company>Microsoft</Company>
  <LinksUpToDate>false</LinksUpToDate>
  <CharactersWithSpaces>7336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Suk-yi Pennock</cp:lastModifiedBy>
  <cp:revision>4</cp:revision>
  <dcterms:created xsi:type="dcterms:W3CDTF">2016-05-25T22:11:00Z</dcterms:created>
  <dcterms:modified xsi:type="dcterms:W3CDTF">2016-06-16T18:42:00Z</dcterms:modified>
</cp:coreProperties>
</file>