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46B" w:rsidRDefault="00E6246B" w:rsidP="00E6246B">
      <w:pPr>
        <w:pStyle w:val="LabTitle"/>
        <w:rPr>
          <w:rStyle w:val="LabTitleInstVersred"/>
          <w:b/>
        </w:rPr>
      </w:pPr>
      <w:r>
        <w:t xml:space="preserve">Packet Tracer – Communicating in a Cyber World </w:t>
      </w:r>
      <w:r>
        <w:rPr>
          <w:rStyle w:val="LabTitleInstVersred"/>
        </w:rPr>
        <w:t>(Instructor Version)</w:t>
      </w:r>
    </w:p>
    <w:p w:rsidR="00E6246B" w:rsidRDefault="00E6246B" w:rsidP="00E6246B">
      <w:pPr>
        <w:pStyle w:val="InstNoteRed"/>
      </w:pPr>
      <w:r>
        <w:rPr>
          <w:b/>
        </w:rPr>
        <w:t>Instructor Note</w:t>
      </w:r>
      <w:r>
        <w:t>: Red font color or gray highlights indicate text that appears in the instructor copy only.</w:t>
      </w:r>
    </w:p>
    <w:p w:rsidR="00E6246B" w:rsidRDefault="00E6246B" w:rsidP="00E6246B">
      <w:pPr>
        <w:pStyle w:val="LabSection"/>
        <w:keepNext w:val="0"/>
      </w:pPr>
      <w:r>
        <w:t>Addressing Table</w:t>
      </w:r>
    </w:p>
    <w:tbl>
      <w:tblPr>
        <w:tblW w:w="98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160"/>
        <w:gridCol w:w="1710"/>
        <w:gridCol w:w="1742"/>
        <w:gridCol w:w="1621"/>
        <w:gridCol w:w="2577"/>
      </w:tblGrid>
      <w:tr w:rsidR="00E6246B" w:rsidTr="00E6246B">
        <w:trPr>
          <w:cantSplit/>
          <w:jc w:val="center"/>
        </w:trPr>
        <w:tc>
          <w:tcPr>
            <w:tcW w:w="2160" w:type="dxa"/>
            <w:tcBorders>
              <w:top w:val="single" w:sz="8" w:space="0" w:color="auto"/>
              <w:left w:val="single" w:sz="8" w:space="0" w:color="auto"/>
              <w:bottom w:val="single" w:sz="8" w:space="0" w:color="auto"/>
              <w:right w:val="single" w:sz="8" w:space="0" w:color="auto"/>
            </w:tcBorders>
            <w:shd w:val="clear" w:color="auto" w:fill="DBE5F1"/>
            <w:tcMar>
              <w:top w:w="14" w:type="dxa"/>
              <w:left w:w="72" w:type="dxa"/>
              <w:bottom w:w="14" w:type="dxa"/>
              <w:right w:w="72" w:type="dxa"/>
            </w:tcMar>
            <w:vAlign w:val="bottom"/>
            <w:hideMark/>
          </w:tcPr>
          <w:p w:rsidR="00E6246B" w:rsidRPr="00E6246B" w:rsidRDefault="00E6246B" w:rsidP="00E6246B">
            <w:pPr>
              <w:pStyle w:val="TableHeading"/>
            </w:pPr>
            <w:r w:rsidRPr="00E6246B">
              <w:t>Device</w:t>
            </w:r>
          </w:p>
        </w:tc>
        <w:tc>
          <w:tcPr>
            <w:tcW w:w="1710" w:type="dxa"/>
            <w:tcBorders>
              <w:top w:val="single" w:sz="8" w:space="0" w:color="auto"/>
              <w:left w:val="single" w:sz="8" w:space="0" w:color="auto"/>
              <w:bottom w:val="single" w:sz="8" w:space="0" w:color="auto"/>
              <w:right w:val="single" w:sz="8" w:space="0" w:color="auto"/>
            </w:tcBorders>
            <w:shd w:val="clear" w:color="auto" w:fill="DBE5F1"/>
            <w:tcMar>
              <w:top w:w="14" w:type="dxa"/>
              <w:left w:w="72" w:type="dxa"/>
              <w:bottom w:w="14" w:type="dxa"/>
              <w:right w:w="72" w:type="dxa"/>
            </w:tcMar>
            <w:vAlign w:val="bottom"/>
            <w:hideMark/>
          </w:tcPr>
          <w:p w:rsidR="00E6246B" w:rsidRPr="00E6246B" w:rsidRDefault="00E6246B" w:rsidP="00E6246B">
            <w:pPr>
              <w:pStyle w:val="TableHeading"/>
            </w:pPr>
            <w:r w:rsidRPr="00E6246B">
              <w:t>Private IP Address</w:t>
            </w:r>
          </w:p>
        </w:tc>
        <w:tc>
          <w:tcPr>
            <w:tcW w:w="1742" w:type="dxa"/>
            <w:tcBorders>
              <w:top w:val="single" w:sz="8" w:space="0" w:color="auto"/>
              <w:left w:val="single" w:sz="8" w:space="0" w:color="auto"/>
              <w:bottom w:val="single" w:sz="8" w:space="0" w:color="auto"/>
              <w:right w:val="single" w:sz="8" w:space="0" w:color="auto"/>
            </w:tcBorders>
            <w:shd w:val="clear" w:color="auto" w:fill="DBE5F1"/>
            <w:tcMar>
              <w:left w:w="72" w:type="dxa"/>
              <w:right w:w="72" w:type="dxa"/>
            </w:tcMar>
            <w:vAlign w:val="bottom"/>
            <w:hideMark/>
          </w:tcPr>
          <w:p w:rsidR="00E6246B" w:rsidRPr="00E6246B" w:rsidRDefault="00E6246B" w:rsidP="00E6246B">
            <w:pPr>
              <w:pStyle w:val="TableHeading"/>
            </w:pPr>
            <w:r w:rsidRPr="00E6246B">
              <w:t>Public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72" w:type="dxa"/>
              <w:bottom w:w="14" w:type="dxa"/>
              <w:right w:w="72" w:type="dxa"/>
            </w:tcMar>
            <w:vAlign w:val="bottom"/>
            <w:hideMark/>
          </w:tcPr>
          <w:p w:rsidR="00E6246B" w:rsidRPr="00E6246B" w:rsidRDefault="00E6246B" w:rsidP="00E6246B">
            <w:pPr>
              <w:pStyle w:val="TableHeading"/>
            </w:pPr>
            <w:r w:rsidRPr="00E6246B">
              <w:t>Subnet Mask</w:t>
            </w:r>
          </w:p>
        </w:tc>
        <w:tc>
          <w:tcPr>
            <w:tcW w:w="2577" w:type="dxa"/>
            <w:tcBorders>
              <w:top w:val="single" w:sz="8" w:space="0" w:color="auto"/>
              <w:left w:val="single" w:sz="8" w:space="0" w:color="auto"/>
              <w:bottom w:val="single" w:sz="8" w:space="0" w:color="auto"/>
              <w:right w:val="single" w:sz="8" w:space="0" w:color="auto"/>
            </w:tcBorders>
            <w:shd w:val="clear" w:color="auto" w:fill="DBE5F1"/>
            <w:tcMar>
              <w:left w:w="72" w:type="dxa"/>
              <w:right w:w="72" w:type="dxa"/>
            </w:tcMar>
            <w:vAlign w:val="bottom"/>
            <w:hideMark/>
          </w:tcPr>
          <w:p w:rsidR="00E6246B" w:rsidRPr="00E6246B" w:rsidRDefault="00E6246B" w:rsidP="00E6246B">
            <w:pPr>
              <w:pStyle w:val="TableHeading"/>
            </w:pPr>
            <w:r w:rsidRPr="00E6246B">
              <w:t>Site</w:t>
            </w:r>
          </w:p>
        </w:tc>
      </w:tr>
      <w:tr w:rsidR="00E6246B" w:rsidRPr="00E6246B" w:rsidTr="00032165">
        <w:trPr>
          <w:cantSplit/>
          <w:jc w:val="center"/>
        </w:trPr>
        <w:tc>
          <w:tcPr>
            <w:tcW w:w="216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FTP/Web Server</w:t>
            </w:r>
          </w:p>
        </w:tc>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10.44.1.254</w:t>
            </w:r>
          </w:p>
        </w:tc>
        <w:tc>
          <w:tcPr>
            <w:tcW w:w="1742"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E6246B" w:rsidRPr="00E6246B" w:rsidRDefault="00E6246B" w:rsidP="00E6246B">
            <w:pPr>
              <w:pStyle w:val="TableText"/>
            </w:pPr>
            <w:r w:rsidRPr="00E6246B">
              <w:t>209.165.201.3</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255.255.255.0</w:t>
            </w:r>
          </w:p>
        </w:tc>
        <w:tc>
          <w:tcPr>
            <w:tcW w:w="257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E6246B" w:rsidRPr="00E6246B" w:rsidRDefault="00E6246B" w:rsidP="00E6246B">
            <w:pPr>
              <w:pStyle w:val="TableText"/>
            </w:pPr>
            <w:r w:rsidRPr="00E6246B">
              <w:t>Metropolis Bank HQ</w:t>
            </w:r>
          </w:p>
        </w:tc>
      </w:tr>
      <w:tr w:rsidR="00E6246B" w:rsidRPr="00E6246B" w:rsidTr="00032165">
        <w:trPr>
          <w:cantSplit/>
          <w:jc w:val="center"/>
        </w:trPr>
        <w:tc>
          <w:tcPr>
            <w:tcW w:w="216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Email/DNS Server</w:t>
            </w:r>
          </w:p>
        </w:tc>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10.44.1.253</w:t>
            </w:r>
          </w:p>
        </w:tc>
        <w:tc>
          <w:tcPr>
            <w:tcW w:w="1742"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E6246B" w:rsidRPr="00E6246B" w:rsidRDefault="00E6246B" w:rsidP="00E6246B">
            <w:pPr>
              <w:pStyle w:val="TableText"/>
            </w:pPr>
            <w:r w:rsidRPr="00E6246B">
              <w:t>209.165.201.4</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255.255.255.0</w:t>
            </w:r>
          </w:p>
        </w:tc>
        <w:tc>
          <w:tcPr>
            <w:tcW w:w="257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E6246B" w:rsidRPr="00E6246B" w:rsidRDefault="00E6246B" w:rsidP="00E6246B">
            <w:pPr>
              <w:pStyle w:val="TableText"/>
            </w:pPr>
            <w:r w:rsidRPr="00E6246B">
              <w:t>Metropolis Bank HQ</w:t>
            </w:r>
          </w:p>
        </w:tc>
      </w:tr>
      <w:tr w:rsidR="00E6246B" w:rsidRPr="00E6246B" w:rsidTr="00032165">
        <w:trPr>
          <w:cantSplit/>
          <w:jc w:val="center"/>
        </w:trPr>
        <w:tc>
          <w:tcPr>
            <w:tcW w:w="216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NTP/AAA Server</w:t>
            </w:r>
          </w:p>
        </w:tc>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10.44.1.252</w:t>
            </w:r>
          </w:p>
        </w:tc>
        <w:tc>
          <w:tcPr>
            <w:tcW w:w="1742"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E6246B" w:rsidRPr="00E6246B" w:rsidRDefault="00E6246B" w:rsidP="00E6246B">
            <w:pPr>
              <w:pStyle w:val="TableText"/>
            </w:pPr>
            <w:r w:rsidRPr="00E6246B">
              <w:t>209.165.201.5</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255.255.255.0</w:t>
            </w:r>
          </w:p>
        </w:tc>
        <w:tc>
          <w:tcPr>
            <w:tcW w:w="257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E6246B" w:rsidRPr="00E6246B" w:rsidRDefault="00E6246B" w:rsidP="00E6246B">
            <w:pPr>
              <w:pStyle w:val="TableText"/>
            </w:pPr>
            <w:r w:rsidRPr="00E6246B">
              <w:t>Metropolis Bank HQ</w:t>
            </w:r>
          </w:p>
        </w:tc>
      </w:tr>
      <w:tr w:rsidR="00E6246B" w:rsidRPr="00E6246B" w:rsidTr="00032165">
        <w:trPr>
          <w:cantSplit/>
          <w:jc w:val="center"/>
        </w:trPr>
        <w:tc>
          <w:tcPr>
            <w:tcW w:w="216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File Backup Server</w:t>
            </w:r>
          </w:p>
        </w:tc>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10.44.2.254</w:t>
            </w:r>
          </w:p>
        </w:tc>
        <w:tc>
          <w:tcPr>
            <w:tcW w:w="1742"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E6246B" w:rsidRPr="00E6246B" w:rsidRDefault="00E6246B" w:rsidP="00E6246B">
            <w:pPr>
              <w:pStyle w:val="TableText"/>
            </w:pPr>
            <w:r w:rsidRPr="00E6246B">
              <w:t>N/A</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255.255.255.0</w:t>
            </w:r>
          </w:p>
        </w:tc>
        <w:tc>
          <w:tcPr>
            <w:tcW w:w="257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E6246B" w:rsidRPr="00E6246B" w:rsidRDefault="00E6246B" w:rsidP="00E6246B">
            <w:pPr>
              <w:pStyle w:val="TableText"/>
            </w:pPr>
            <w:r w:rsidRPr="00E6246B">
              <w:t>Gotham Healthcare Branch</w:t>
            </w:r>
          </w:p>
        </w:tc>
      </w:tr>
    </w:tbl>
    <w:p w:rsidR="00E6246B" w:rsidRDefault="00E6246B" w:rsidP="00E6246B">
      <w:pPr>
        <w:pStyle w:val="LabSection"/>
        <w:keepNext w:val="0"/>
      </w:pPr>
      <w:r>
        <w:t>Objectives</w:t>
      </w:r>
    </w:p>
    <w:p w:rsidR="00E6246B" w:rsidRDefault="00E6246B" w:rsidP="00E6246B">
      <w:pPr>
        <w:pStyle w:val="BodyTextL25"/>
      </w:pPr>
      <w:r>
        <w:rPr>
          <w:b/>
          <w:bCs/>
        </w:rPr>
        <w:t xml:space="preserve">Part 1: Send </w:t>
      </w:r>
      <w:r w:rsidR="001E2B78">
        <w:rPr>
          <w:b/>
          <w:bCs/>
        </w:rPr>
        <w:t>E</w:t>
      </w:r>
      <w:r>
        <w:rPr>
          <w:b/>
          <w:bCs/>
        </w:rPr>
        <w:t xml:space="preserve">mail </w:t>
      </w:r>
      <w:r w:rsidR="001E2B78">
        <w:rPr>
          <w:b/>
          <w:bCs/>
        </w:rPr>
        <w:t>between U</w:t>
      </w:r>
      <w:r>
        <w:rPr>
          <w:b/>
          <w:bCs/>
        </w:rPr>
        <w:t>sers</w:t>
      </w:r>
    </w:p>
    <w:p w:rsidR="00E6246B" w:rsidRDefault="00E6246B" w:rsidP="00E6246B">
      <w:pPr>
        <w:pStyle w:val="BodyTextL25"/>
        <w:rPr>
          <w:b/>
          <w:bCs/>
        </w:rPr>
      </w:pPr>
      <w:r>
        <w:rPr>
          <w:b/>
          <w:bCs/>
        </w:rPr>
        <w:t xml:space="preserve">Part 2: Upload and </w:t>
      </w:r>
      <w:r w:rsidR="001E2B78">
        <w:rPr>
          <w:b/>
          <w:bCs/>
        </w:rPr>
        <w:t>Do</w:t>
      </w:r>
      <w:r>
        <w:rPr>
          <w:b/>
          <w:bCs/>
        </w:rPr>
        <w:t xml:space="preserve">wnload </w:t>
      </w:r>
      <w:r w:rsidR="001E2B78">
        <w:rPr>
          <w:b/>
          <w:bCs/>
        </w:rPr>
        <w:t>F</w:t>
      </w:r>
      <w:r>
        <w:rPr>
          <w:b/>
          <w:bCs/>
        </w:rPr>
        <w:t>iles using FTP</w:t>
      </w:r>
    </w:p>
    <w:p w:rsidR="00E6246B" w:rsidRDefault="00E6246B" w:rsidP="00E6246B">
      <w:pPr>
        <w:pStyle w:val="BodyTextL25"/>
        <w:rPr>
          <w:b/>
          <w:bCs/>
        </w:rPr>
      </w:pPr>
      <w:r>
        <w:rPr>
          <w:b/>
          <w:bCs/>
        </w:rPr>
        <w:t xml:space="preserve">Part 3: Remotely </w:t>
      </w:r>
      <w:r w:rsidR="001E2B78">
        <w:rPr>
          <w:b/>
          <w:bCs/>
        </w:rPr>
        <w:t>A</w:t>
      </w:r>
      <w:r>
        <w:rPr>
          <w:b/>
          <w:bCs/>
        </w:rPr>
        <w:t xml:space="preserve">ccess an </w:t>
      </w:r>
      <w:r w:rsidR="001E2B78">
        <w:rPr>
          <w:b/>
          <w:bCs/>
        </w:rPr>
        <w:t>E</w:t>
      </w:r>
      <w:r>
        <w:rPr>
          <w:b/>
          <w:bCs/>
        </w:rPr>
        <w:t xml:space="preserve">nterprise </w:t>
      </w:r>
      <w:r w:rsidR="001E2B78">
        <w:rPr>
          <w:b/>
          <w:bCs/>
        </w:rPr>
        <w:t>R</w:t>
      </w:r>
      <w:r>
        <w:rPr>
          <w:b/>
          <w:bCs/>
        </w:rPr>
        <w:t>outer using Telnet</w:t>
      </w:r>
    </w:p>
    <w:p w:rsidR="00E6246B" w:rsidRDefault="00E6246B" w:rsidP="00E6246B">
      <w:pPr>
        <w:pStyle w:val="BodyTextL25"/>
        <w:rPr>
          <w:b/>
          <w:bCs/>
        </w:rPr>
      </w:pPr>
      <w:r>
        <w:rPr>
          <w:b/>
          <w:bCs/>
        </w:rPr>
        <w:t xml:space="preserve">Part 4: Remotely </w:t>
      </w:r>
      <w:r w:rsidR="001E2B78">
        <w:rPr>
          <w:b/>
          <w:bCs/>
        </w:rPr>
        <w:t>A</w:t>
      </w:r>
      <w:r>
        <w:rPr>
          <w:b/>
          <w:bCs/>
        </w:rPr>
        <w:t xml:space="preserve">ccess an </w:t>
      </w:r>
      <w:r w:rsidR="001E2B78">
        <w:rPr>
          <w:b/>
          <w:bCs/>
        </w:rPr>
        <w:t>E</w:t>
      </w:r>
      <w:r>
        <w:rPr>
          <w:b/>
          <w:bCs/>
        </w:rPr>
        <w:t xml:space="preserve">nterprise </w:t>
      </w:r>
      <w:r w:rsidR="001E2B78">
        <w:rPr>
          <w:b/>
          <w:bCs/>
        </w:rPr>
        <w:t>R</w:t>
      </w:r>
      <w:r>
        <w:rPr>
          <w:b/>
          <w:bCs/>
        </w:rPr>
        <w:t xml:space="preserve">outer using SSH </w:t>
      </w:r>
    </w:p>
    <w:p w:rsidR="00E6246B" w:rsidRDefault="00E6246B" w:rsidP="00E6246B">
      <w:pPr>
        <w:pStyle w:val="LabSection"/>
      </w:pPr>
      <w:r>
        <w:t>Background</w:t>
      </w:r>
    </w:p>
    <w:p w:rsidR="00E6246B" w:rsidRDefault="00E6246B" w:rsidP="00E6246B">
      <w:pPr>
        <w:pStyle w:val="BodyTextL25"/>
      </w:pPr>
      <w:r>
        <w:t>In this activity, you will communicate across remote networks using common network services. The IP addressing, network configuration, and service configurations are already complete. You will use the client devices in the differing geographic regions to connect to both servers and other client devices.</w:t>
      </w:r>
    </w:p>
    <w:p w:rsidR="00E6246B" w:rsidRDefault="001E2B78" w:rsidP="00E6246B">
      <w:pPr>
        <w:pStyle w:val="PartHead"/>
        <w:keepNext w:val="0"/>
      </w:pPr>
      <w:r>
        <w:t>Send E</w:t>
      </w:r>
      <w:r w:rsidR="00E6246B">
        <w:t xml:space="preserve">mail between </w:t>
      </w:r>
      <w:r>
        <w:t>U</w:t>
      </w:r>
      <w:r w:rsidR="00E6246B">
        <w:t>sers</w:t>
      </w:r>
    </w:p>
    <w:p w:rsidR="00E6246B" w:rsidRDefault="00E6246B" w:rsidP="00E6246B">
      <w:pPr>
        <w:pStyle w:val="StepHead"/>
        <w:keepNext w:val="0"/>
      </w:pPr>
      <w:r>
        <w:t>Access the email client on Mike’s PC.</w:t>
      </w:r>
    </w:p>
    <w:p w:rsidR="00E6246B" w:rsidRDefault="00E6246B" w:rsidP="00E6246B">
      <w:pPr>
        <w:pStyle w:val="SubStepAlpha"/>
        <w:numPr>
          <w:ilvl w:val="0"/>
          <w:numId w:val="11"/>
        </w:numPr>
      </w:pPr>
      <w:r>
        <w:t xml:space="preserve">Click the </w:t>
      </w:r>
      <w:r>
        <w:rPr>
          <w:b/>
        </w:rPr>
        <w:t xml:space="preserve">Gotham Healthcare Branch </w:t>
      </w:r>
      <w:r>
        <w:t xml:space="preserve">site and then click the PC </w:t>
      </w:r>
      <w:r>
        <w:rPr>
          <w:b/>
        </w:rPr>
        <w:t>Mike</w:t>
      </w:r>
      <w:r>
        <w:t>.</w:t>
      </w:r>
    </w:p>
    <w:p w:rsidR="00E6246B" w:rsidRDefault="00E6246B" w:rsidP="00E6246B">
      <w:pPr>
        <w:pStyle w:val="SubStepAlpha"/>
        <w:numPr>
          <w:ilvl w:val="0"/>
          <w:numId w:val="11"/>
        </w:numPr>
      </w:pPr>
      <w:r>
        <w:t xml:space="preserve">Click the </w:t>
      </w:r>
      <w:r>
        <w:rPr>
          <w:b/>
        </w:rPr>
        <w:t>Desktop</w:t>
      </w:r>
      <w:r>
        <w:t xml:space="preserve"> tab and then click </w:t>
      </w:r>
      <w:r>
        <w:rPr>
          <w:b/>
        </w:rPr>
        <w:t>E</w:t>
      </w:r>
      <w:r w:rsidR="000666B1">
        <w:rPr>
          <w:b/>
        </w:rPr>
        <w:t>mail</w:t>
      </w:r>
      <w:r w:rsidR="001E2B78">
        <w:t>.</w:t>
      </w:r>
    </w:p>
    <w:p w:rsidR="00E6246B" w:rsidRDefault="00E6246B" w:rsidP="00E6246B">
      <w:pPr>
        <w:pStyle w:val="StepHead"/>
        <w:keepNext w:val="0"/>
        <w:ind w:left="864" w:hanging="864"/>
      </w:pPr>
      <w:r>
        <w:t>Send an email to Sally.</w:t>
      </w:r>
    </w:p>
    <w:p w:rsidR="00E6246B" w:rsidRDefault="00E6246B" w:rsidP="00E6246B">
      <w:pPr>
        <w:pStyle w:val="SubStepAlpha"/>
        <w:numPr>
          <w:ilvl w:val="0"/>
          <w:numId w:val="12"/>
        </w:numPr>
      </w:pPr>
      <w:r>
        <w:rPr>
          <w:bCs/>
        </w:rPr>
        <w:t xml:space="preserve">Create an email by clicking the </w:t>
      </w:r>
      <w:r>
        <w:rPr>
          <w:b/>
          <w:bCs/>
        </w:rPr>
        <w:t>Compose</w:t>
      </w:r>
      <w:r w:rsidR="001E2B78">
        <w:rPr>
          <w:bCs/>
        </w:rPr>
        <w:t xml:space="preserve"> button.</w:t>
      </w:r>
    </w:p>
    <w:p w:rsidR="00E6246B" w:rsidRPr="00E6246B" w:rsidRDefault="00E6246B" w:rsidP="00E6246B">
      <w:pPr>
        <w:pStyle w:val="SubStepAlpha"/>
        <w:numPr>
          <w:ilvl w:val="0"/>
          <w:numId w:val="12"/>
        </w:numPr>
      </w:pPr>
      <w:r>
        <w:rPr>
          <w:bCs/>
        </w:rPr>
        <w:t xml:space="preserve">In the </w:t>
      </w:r>
      <w:r>
        <w:rPr>
          <w:b/>
          <w:bCs/>
        </w:rPr>
        <w:t>To:</w:t>
      </w:r>
      <w:r>
        <w:rPr>
          <w:bCs/>
        </w:rPr>
        <w:t xml:space="preserve"> field, enter the email </w:t>
      </w:r>
      <w:hyperlink r:id="rId8" w:history="1">
        <w:r w:rsidRPr="0006689F">
          <w:rPr>
            <w:rStyle w:val="Hyperlink"/>
            <w:b/>
            <w:bCs/>
          </w:rPr>
          <w:t>sally@cisco.corp</w:t>
        </w:r>
      </w:hyperlink>
    </w:p>
    <w:p w:rsidR="00E6246B" w:rsidRPr="00E6246B" w:rsidRDefault="00E6246B" w:rsidP="00E6246B">
      <w:pPr>
        <w:pStyle w:val="BodyTextL50"/>
      </w:pPr>
      <w:r>
        <w:t xml:space="preserve">In the </w:t>
      </w:r>
      <w:r>
        <w:rPr>
          <w:b/>
        </w:rPr>
        <w:t xml:space="preserve">Subject: </w:t>
      </w:r>
      <w:r>
        <w:t>field, enter the string of text “</w:t>
      </w:r>
      <w:r>
        <w:rPr>
          <w:b/>
        </w:rPr>
        <w:t>Urgent- Call me</w:t>
      </w:r>
      <w:r>
        <w:t>”</w:t>
      </w:r>
      <w:r w:rsidR="00515DBA">
        <w:t>.</w:t>
      </w:r>
    </w:p>
    <w:p w:rsidR="00E6246B" w:rsidRDefault="00E6246B" w:rsidP="00E6246B">
      <w:pPr>
        <w:pStyle w:val="BodyTextL50"/>
      </w:pPr>
      <w:r>
        <w:t xml:space="preserve">In the </w:t>
      </w:r>
      <w:r>
        <w:rPr>
          <w:b/>
        </w:rPr>
        <w:t>Message</w:t>
      </w:r>
      <w:r>
        <w:t xml:space="preserve"> section, enter. “</w:t>
      </w:r>
      <w:r>
        <w:rPr>
          <w:b/>
        </w:rPr>
        <w:t>Call me when you are free today to discuss the new sale.</w:t>
      </w:r>
      <w:r>
        <w:t>”</w:t>
      </w:r>
    </w:p>
    <w:p w:rsidR="00E6246B" w:rsidRDefault="00E6246B" w:rsidP="00E6246B">
      <w:pPr>
        <w:pStyle w:val="SubStepAlpha"/>
        <w:numPr>
          <w:ilvl w:val="0"/>
          <w:numId w:val="12"/>
        </w:numPr>
      </w:pPr>
      <w:r>
        <w:t xml:space="preserve">Click the </w:t>
      </w:r>
      <w:r>
        <w:rPr>
          <w:b/>
        </w:rPr>
        <w:t>Send</w:t>
      </w:r>
      <w:r>
        <w:t xml:space="preserve"> button to transmit the email.</w:t>
      </w:r>
    </w:p>
    <w:p w:rsidR="00E6246B" w:rsidRDefault="00E6246B" w:rsidP="00E6246B">
      <w:pPr>
        <w:pStyle w:val="BodyTextL50"/>
      </w:pPr>
      <w:r>
        <w:t>What protocol was used to send the email to the email server?</w:t>
      </w:r>
    </w:p>
    <w:p w:rsidR="00E6246B" w:rsidRDefault="00E6246B" w:rsidP="00E6246B">
      <w:pPr>
        <w:pStyle w:val="BodyTextL50"/>
      </w:pPr>
      <w:r>
        <w:t>____________________________________________________________________________________</w:t>
      </w:r>
    </w:p>
    <w:p w:rsidR="00E6246B" w:rsidRPr="00F801DA" w:rsidRDefault="00E6246B" w:rsidP="00E6246B">
      <w:pPr>
        <w:pStyle w:val="BodyTextL50"/>
        <w:rPr>
          <w:rStyle w:val="AnswerGray"/>
        </w:rPr>
      </w:pPr>
      <w:r w:rsidRPr="00F801DA">
        <w:rPr>
          <w:rStyle w:val="AnswerGray"/>
        </w:rPr>
        <w:lastRenderedPageBreak/>
        <w:t>STMTP</w:t>
      </w:r>
    </w:p>
    <w:p w:rsidR="00E6246B" w:rsidRDefault="00E6246B" w:rsidP="00E6246B">
      <w:pPr>
        <w:pStyle w:val="StepHead"/>
        <w:keepNext w:val="0"/>
        <w:ind w:left="864" w:hanging="864"/>
      </w:pPr>
      <w:r>
        <w:t>Have Sally check her email.</w:t>
      </w:r>
    </w:p>
    <w:p w:rsidR="00E6246B" w:rsidRDefault="00E6246B" w:rsidP="00E6246B">
      <w:pPr>
        <w:pStyle w:val="SubStepAlpha"/>
        <w:numPr>
          <w:ilvl w:val="0"/>
          <w:numId w:val="13"/>
        </w:numPr>
      </w:pPr>
      <w:r>
        <w:t xml:space="preserve">Enter the </w:t>
      </w:r>
      <w:r>
        <w:rPr>
          <w:b/>
        </w:rPr>
        <w:t xml:space="preserve">Metropolis Bank HQ </w:t>
      </w:r>
      <w:r>
        <w:t xml:space="preserve">site and then click the PC </w:t>
      </w:r>
      <w:r>
        <w:rPr>
          <w:b/>
        </w:rPr>
        <w:t>Sally</w:t>
      </w:r>
      <w:r>
        <w:t>.</w:t>
      </w:r>
    </w:p>
    <w:p w:rsidR="00E6246B" w:rsidRDefault="00E6246B" w:rsidP="00E6246B">
      <w:pPr>
        <w:pStyle w:val="SubStepAlpha"/>
        <w:numPr>
          <w:ilvl w:val="0"/>
          <w:numId w:val="13"/>
        </w:numPr>
      </w:pPr>
      <w:r>
        <w:t xml:space="preserve">Click the </w:t>
      </w:r>
      <w:r>
        <w:rPr>
          <w:b/>
        </w:rPr>
        <w:t>Desktop</w:t>
      </w:r>
      <w:r>
        <w:t xml:space="preserve"> tab and then click </w:t>
      </w:r>
      <w:r>
        <w:rPr>
          <w:b/>
        </w:rPr>
        <w:t>E</w:t>
      </w:r>
      <w:r w:rsidR="000666B1">
        <w:rPr>
          <w:b/>
        </w:rPr>
        <w:t>mail</w:t>
      </w:r>
      <w:r>
        <w:t>.</w:t>
      </w:r>
    </w:p>
    <w:p w:rsidR="00E6246B" w:rsidRPr="00E6246B" w:rsidRDefault="00E6246B" w:rsidP="00E6246B">
      <w:pPr>
        <w:pStyle w:val="SubStepAlpha"/>
        <w:numPr>
          <w:ilvl w:val="0"/>
          <w:numId w:val="13"/>
        </w:numPr>
      </w:pPr>
      <w:r w:rsidRPr="00E6246B">
        <w:t xml:space="preserve">Click the </w:t>
      </w:r>
      <w:r w:rsidRPr="00E6246B">
        <w:rPr>
          <w:b/>
        </w:rPr>
        <w:t>Receive</w:t>
      </w:r>
      <w:r w:rsidRPr="00E6246B">
        <w:t xml:space="preserve"> button to retrieve the email sent from Mike.</w:t>
      </w:r>
    </w:p>
    <w:p w:rsidR="00E6246B" w:rsidRDefault="00E6246B" w:rsidP="00E6246B">
      <w:pPr>
        <w:pStyle w:val="BodyTextL50"/>
      </w:pPr>
      <w:r>
        <w:t xml:space="preserve">What protocol was used to retrieve the email from the </w:t>
      </w:r>
      <w:r w:rsidRPr="00E6246B">
        <w:t>email server?</w:t>
      </w:r>
    </w:p>
    <w:p w:rsidR="00E6246B" w:rsidRPr="00E6246B" w:rsidRDefault="00E6246B" w:rsidP="00E6246B">
      <w:pPr>
        <w:pStyle w:val="BodyTextL50"/>
      </w:pPr>
      <w:r>
        <w:t>_____________________</w:t>
      </w:r>
      <w:r w:rsidRPr="00E6246B">
        <w:t>____________________________</w:t>
      </w:r>
      <w:r>
        <w:t>___________________________________</w:t>
      </w:r>
    </w:p>
    <w:p w:rsidR="00E6246B" w:rsidRPr="00E6246B" w:rsidRDefault="00E6246B" w:rsidP="00E6246B">
      <w:pPr>
        <w:pStyle w:val="BodyTextL50"/>
        <w:rPr>
          <w:rStyle w:val="AnswerGray"/>
        </w:rPr>
      </w:pPr>
      <w:r w:rsidRPr="00E6246B">
        <w:rPr>
          <w:rStyle w:val="AnswerGray"/>
        </w:rPr>
        <w:t>POP</w:t>
      </w:r>
    </w:p>
    <w:p w:rsidR="00E6246B" w:rsidRDefault="001E2B78" w:rsidP="00E6246B">
      <w:pPr>
        <w:pStyle w:val="PartHead"/>
        <w:keepNext w:val="0"/>
      </w:pPr>
      <w:r>
        <w:t>Upload F</w:t>
      </w:r>
      <w:r w:rsidR="00E6246B">
        <w:t>iles using FTP</w:t>
      </w:r>
    </w:p>
    <w:p w:rsidR="00D62F2F" w:rsidRDefault="00D62F2F" w:rsidP="00E6246B">
      <w:pPr>
        <w:pStyle w:val="StepHead"/>
        <w:keepNext w:val="0"/>
        <w:ind w:left="864" w:hanging="864"/>
      </w:pPr>
      <w:r>
        <w:t>Set the packet sniffer to capture traffic on the correct port.</w:t>
      </w:r>
    </w:p>
    <w:p w:rsidR="00D62F2F" w:rsidRDefault="00D62F2F" w:rsidP="00D62F2F">
      <w:pPr>
        <w:pStyle w:val="SubStepAlpha"/>
        <w:numPr>
          <w:ilvl w:val="0"/>
          <w:numId w:val="14"/>
        </w:numPr>
      </w:pPr>
      <w:r>
        <w:t>Enter the geographic (root) view to see all three remote sites.</w:t>
      </w:r>
    </w:p>
    <w:p w:rsidR="00D62F2F" w:rsidRDefault="00D62F2F" w:rsidP="00D62F2F">
      <w:pPr>
        <w:pStyle w:val="SubStepAlpha"/>
        <w:numPr>
          <w:ilvl w:val="0"/>
          <w:numId w:val="14"/>
        </w:numPr>
      </w:pPr>
      <w:r>
        <w:t xml:space="preserve">Click the </w:t>
      </w:r>
      <w:r w:rsidRPr="00D62F2F">
        <w:rPr>
          <w:b/>
        </w:rPr>
        <w:t>Cyber Criminals Sniffer</w:t>
      </w:r>
      <w:r>
        <w:t>.</w:t>
      </w:r>
    </w:p>
    <w:p w:rsidR="00D62F2F" w:rsidRDefault="00D62F2F" w:rsidP="00D62F2F">
      <w:pPr>
        <w:pStyle w:val="SubStepAlpha"/>
        <w:numPr>
          <w:ilvl w:val="0"/>
          <w:numId w:val="14"/>
        </w:numPr>
      </w:pPr>
      <w:r>
        <w:t xml:space="preserve">Click </w:t>
      </w:r>
      <w:r w:rsidRPr="00D62F2F">
        <w:rPr>
          <w:b/>
        </w:rPr>
        <w:t>Port1</w:t>
      </w:r>
      <w:r>
        <w:t xml:space="preserve"> to capture packets on this port</w:t>
      </w:r>
      <w:r w:rsidRPr="00D62F2F">
        <w:t>.</w:t>
      </w:r>
    </w:p>
    <w:p w:rsidR="00D62F2F" w:rsidRPr="00D62F2F" w:rsidRDefault="00D62F2F" w:rsidP="00D62F2F">
      <w:pPr>
        <w:pStyle w:val="SubStepAlpha"/>
        <w:numPr>
          <w:ilvl w:val="0"/>
          <w:numId w:val="14"/>
        </w:numPr>
      </w:pPr>
      <w:r>
        <w:t xml:space="preserve">Leave the </w:t>
      </w:r>
      <w:r w:rsidRPr="00D62F2F">
        <w:rPr>
          <w:b/>
        </w:rPr>
        <w:t>Cyber Criminal Sniffer</w:t>
      </w:r>
      <w:r>
        <w:t xml:space="preserve"> open and visible for the rest of this part.</w:t>
      </w:r>
    </w:p>
    <w:p w:rsidR="00E6246B" w:rsidRDefault="00E6246B" w:rsidP="00E6246B">
      <w:pPr>
        <w:pStyle w:val="StepHead"/>
        <w:keepNext w:val="0"/>
        <w:ind w:left="864" w:hanging="864"/>
      </w:pPr>
      <w:r>
        <w:t>Remotely connect to the FTP server.</w:t>
      </w:r>
    </w:p>
    <w:p w:rsidR="00E6246B" w:rsidRDefault="00E6246B" w:rsidP="00E6246B">
      <w:pPr>
        <w:pStyle w:val="SubStepAlpha"/>
        <w:numPr>
          <w:ilvl w:val="0"/>
          <w:numId w:val="14"/>
        </w:numPr>
      </w:pPr>
      <w:r>
        <w:t xml:space="preserve">Enter the </w:t>
      </w:r>
      <w:r>
        <w:rPr>
          <w:b/>
        </w:rPr>
        <w:t xml:space="preserve">Healthcare at Home </w:t>
      </w:r>
      <w:r>
        <w:t xml:space="preserve">site and then click the PC </w:t>
      </w:r>
      <w:r>
        <w:rPr>
          <w:b/>
        </w:rPr>
        <w:t>Mary</w:t>
      </w:r>
      <w:r>
        <w:t>.</w:t>
      </w:r>
    </w:p>
    <w:p w:rsidR="00E6246B" w:rsidRDefault="00E6246B" w:rsidP="00E6246B">
      <w:pPr>
        <w:pStyle w:val="SubStepAlpha"/>
        <w:numPr>
          <w:ilvl w:val="0"/>
          <w:numId w:val="14"/>
        </w:numPr>
      </w:pPr>
      <w:r>
        <w:t xml:space="preserve">Click the </w:t>
      </w:r>
      <w:r>
        <w:rPr>
          <w:b/>
        </w:rPr>
        <w:t>Desktop</w:t>
      </w:r>
      <w:r>
        <w:t xml:space="preserve"> tab and then click </w:t>
      </w:r>
      <w:r>
        <w:rPr>
          <w:b/>
        </w:rPr>
        <w:t>Command Prompt</w:t>
      </w:r>
      <w:r>
        <w:t>.</w:t>
      </w:r>
    </w:p>
    <w:p w:rsidR="00E6246B" w:rsidRDefault="00E6246B" w:rsidP="00E6246B">
      <w:pPr>
        <w:pStyle w:val="SubStepAlpha"/>
        <w:numPr>
          <w:ilvl w:val="0"/>
          <w:numId w:val="14"/>
        </w:numPr>
      </w:pPr>
      <w:r>
        <w:t xml:space="preserve">Connect to the </w:t>
      </w:r>
      <w:r>
        <w:rPr>
          <w:b/>
        </w:rPr>
        <w:t>FTP/Web</w:t>
      </w:r>
      <w:r>
        <w:t xml:space="preserve"> server at </w:t>
      </w:r>
      <w:r>
        <w:rPr>
          <w:b/>
        </w:rPr>
        <w:t xml:space="preserve">Metropolis Bank HQ </w:t>
      </w:r>
      <w:r>
        <w:t xml:space="preserve">by entering </w:t>
      </w:r>
      <w:r>
        <w:rPr>
          <w:b/>
        </w:rPr>
        <w:t xml:space="preserve">ftp 209.165.201.3 </w:t>
      </w:r>
      <w:r>
        <w:t>in the command prompt.</w:t>
      </w:r>
    </w:p>
    <w:p w:rsidR="00E6246B" w:rsidRDefault="00E6246B" w:rsidP="00E6246B">
      <w:pPr>
        <w:pStyle w:val="SubStepAlpha"/>
        <w:numPr>
          <w:ilvl w:val="0"/>
          <w:numId w:val="14"/>
        </w:numPr>
      </w:pPr>
      <w:r>
        <w:t xml:space="preserve">Enter the username of </w:t>
      </w:r>
      <w:r>
        <w:rPr>
          <w:b/>
        </w:rPr>
        <w:t>mary</w:t>
      </w:r>
      <w:r>
        <w:t xml:space="preserve"> and a password of </w:t>
      </w:r>
      <w:r>
        <w:rPr>
          <w:b/>
        </w:rPr>
        <w:t>cisco123</w:t>
      </w:r>
      <w:r>
        <w:t>.</w:t>
      </w:r>
    </w:p>
    <w:p w:rsidR="00E6246B" w:rsidRDefault="00E6246B" w:rsidP="00E6246B">
      <w:pPr>
        <w:pStyle w:val="StepHead"/>
        <w:keepNext w:val="0"/>
        <w:ind w:left="864" w:hanging="864"/>
      </w:pPr>
      <w:r>
        <w:rPr>
          <w:rFonts w:ascii="Times New Roman" w:hAnsi="Times New Roman"/>
          <w:sz w:val="14"/>
          <w:szCs w:val="14"/>
        </w:rPr>
        <w:t xml:space="preserve"> </w:t>
      </w:r>
      <w:r>
        <w:t>Upload a file to the FTP server.</w:t>
      </w:r>
    </w:p>
    <w:p w:rsidR="00E6246B" w:rsidRDefault="00E6246B" w:rsidP="00E6246B">
      <w:pPr>
        <w:pStyle w:val="SubStepAlpha"/>
        <w:numPr>
          <w:ilvl w:val="0"/>
          <w:numId w:val="15"/>
        </w:numPr>
      </w:pPr>
      <w:r>
        <w:t xml:space="preserve">At the </w:t>
      </w:r>
      <w:r>
        <w:rPr>
          <w:b/>
        </w:rPr>
        <w:t>ftp&gt;</w:t>
      </w:r>
      <w:r>
        <w:t xml:space="preserve"> prompt, enter the command </w:t>
      </w:r>
      <w:r>
        <w:rPr>
          <w:b/>
        </w:rPr>
        <w:t>dir</w:t>
      </w:r>
      <w:r>
        <w:t xml:space="preserve"> to view the current files stored on the remote FTP server.</w:t>
      </w:r>
    </w:p>
    <w:p w:rsidR="00E6246B" w:rsidRDefault="00E6246B" w:rsidP="00E6246B">
      <w:pPr>
        <w:pStyle w:val="SubStepAlpha"/>
        <w:numPr>
          <w:ilvl w:val="0"/>
          <w:numId w:val="15"/>
        </w:numPr>
      </w:pPr>
      <w:r>
        <w:t>Mary has a file containing sensitive information regarding new healthcare client information.</w:t>
      </w:r>
    </w:p>
    <w:p w:rsidR="00E6246B" w:rsidRDefault="00E6246B" w:rsidP="00E6246B">
      <w:pPr>
        <w:pStyle w:val="BodyTextL50"/>
      </w:pPr>
      <w:r>
        <w:t xml:space="preserve">Upload the </w:t>
      </w:r>
      <w:r>
        <w:rPr>
          <w:b/>
        </w:rPr>
        <w:t>newclients.txt</w:t>
      </w:r>
      <w:r>
        <w:t xml:space="preserve"> file to the FTP server by entering the command </w:t>
      </w:r>
      <w:r>
        <w:rPr>
          <w:b/>
        </w:rPr>
        <w:t>put newclients.txt</w:t>
      </w:r>
      <w:r w:rsidRPr="00F801DA">
        <w:t>.</w:t>
      </w:r>
    </w:p>
    <w:p w:rsidR="00E6246B" w:rsidRDefault="00E6246B" w:rsidP="00E6246B">
      <w:pPr>
        <w:pStyle w:val="SubStepAlpha"/>
        <w:numPr>
          <w:ilvl w:val="0"/>
          <w:numId w:val="15"/>
        </w:numPr>
      </w:pPr>
      <w:r>
        <w:t xml:space="preserve">At the </w:t>
      </w:r>
      <w:r>
        <w:rPr>
          <w:b/>
        </w:rPr>
        <w:t>ftp&gt;</w:t>
      </w:r>
      <w:r>
        <w:t xml:space="preserve"> prompt, enter the command </w:t>
      </w:r>
      <w:r>
        <w:rPr>
          <w:b/>
        </w:rPr>
        <w:t>dir</w:t>
      </w:r>
      <w:r>
        <w:t xml:space="preserve"> and verify the </w:t>
      </w:r>
      <w:r>
        <w:rPr>
          <w:b/>
        </w:rPr>
        <w:t>newclients.txt</w:t>
      </w:r>
      <w:r>
        <w:t xml:space="preserve"> file is now on the FTP server.</w:t>
      </w:r>
    </w:p>
    <w:p w:rsidR="00E6246B" w:rsidRDefault="00E6246B" w:rsidP="00E6246B">
      <w:pPr>
        <w:pStyle w:val="BodyTextL50"/>
      </w:pPr>
      <w:r>
        <w:t>Why is FTP considered an insecure protocol for moving files?</w:t>
      </w:r>
    </w:p>
    <w:p w:rsidR="00E6246B" w:rsidRDefault="00E6246B" w:rsidP="00E6246B">
      <w:pPr>
        <w:pStyle w:val="BodyTextL50"/>
      </w:pPr>
      <w:r>
        <w:t>____________________________________________________________________________________</w:t>
      </w:r>
    </w:p>
    <w:p w:rsidR="00E6246B" w:rsidRPr="002A5022" w:rsidRDefault="00E6246B" w:rsidP="00E6246B">
      <w:pPr>
        <w:pStyle w:val="BodyTextL50"/>
        <w:rPr>
          <w:bdr w:val="none" w:sz="0" w:space="0" w:color="auto" w:frame="1"/>
          <w:shd w:val="clear" w:color="auto" w:fill="BFBFBF"/>
        </w:rPr>
      </w:pPr>
      <w:r>
        <w:rPr>
          <w:rStyle w:val="AnswerGray"/>
        </w:rPr>
        <w:t xml:space="preserve">FTP does not provide encryption and all data is sent in clear text. </w:t>
      </w:r>
    </w:p>
    <w:p w:rsidR="00E6246B" w:rsidRDefault="00E6246B" w:rsidP="00E6246B">
      <w:pPr>
        <w:pStyle w:val="StepHead"/>
        <w:keepNext w:val="0"/>
        <w:ind w:left="864" w:hanging="864"/>
      </w:pPr>
      <w:r>
        <w:t>Analyze the FTP traffic.</w:t>
      </w:r>
    </w:p>
    <w:p w:rsidR="00E6246B" w:rsidRDefault="00E6246B" w:rsidP="00E6246B">
      <w:pPr>
        <w:pStyle w:val="SubStepAlpha"/>
        <w:numPr>
          <w:ilvl w:val="0"/>
          <w:numId w:val="16"/>
        </w:numPr>
      </w:pPr>
      <w:r>
        <w:t>Enter the geographic (root) view to see all three remote sites.</w:t>
      </w:r>
    </w:p>
    <w:p w:rsidR="00E6246B" w:rsidRDefault="00E6246B" w:rsidP="00E6246B">
      <w:pPr>
        <w:pStyle w:val="SubStepAlpha"/>
        <w:numPr>
          <w:ilvl w:val="0"/>
          <w:numId w:val="16"/>
        </w:numPr>
      </w:pPr>
      <w:r>
        <w:t xml:space="preserve">Click the </w:t>
      </w:r>
      <w:r>
        <w:rPr>
          <w:b/>
        </w:rPr>
        <w:t>Cyber Criminals Sniffer</w:t>
      </w:r>
      <w:r>
        <w:t>.</w:t>
      </w:r>
    </w:p>
    <w:p w:rsidR="00E6246B" w:rsidRDefault="00E6246B" w:rsidP="00E6246B">
      <w:pPr>
        <w:pStyle w:val="SubStepAlpha"/>
        <w:numPr>
          <w:ilvl w:val="0"/>
          <w:numId w:val="16"/>
        </w:numPr>
      </w:pPr>
      <w:r>
        <w:t xml:space="preserve">Under the GUI </w:t>
      </w:r>
      <w:r w:rsidR="00DB6445">
        <w:t>tab</w:t>
      </w:r>
      <w:r>
        <w:t xml:space="preserve"> on the left, click the 1</w:t>
      </w:r>
      <w:r>
        <w:rPr>
          <w:vertAlign w:val="superscript"/>
        </w:rPr>
        <w:t>st</w:t>
      </w:r>
      <w:r>
        <w:t xml:space="preserve"> FTP packet available to select it. Then scroll down to the bottom of the window displayed on the right.</w:t>
      </w:r>
    </w:p>
    <w:p w:rsidR="00E6246B" w:rsidRDefault="00E6246B" w:rsidP="00E6246B">
      <w:pPr>
        <w:pStyle w:val="BodyTextL50"/>
      </w:pPr>
      <w:r>
        <w:t>What information is displayed in clear text from the FTP header?</w:t>
      </w:r>
    </w:p>
    <w:p w:rsidR="00E6246B" w:rsidRDefault="00E6246B" w:rsidP="00E6246B">
      <w:pPr>
        <w:pStyle w:val="BodyTextL50"/>
      </w:pPr>
      <w:r>
        <w:t>____________________________________________________________________________________</w:t>
      </w:r>
    </w:p>
    <w:p w:rsidR="00E6246B" w:rsidRPr="00E6246B" w:rsidRDefault="00E6246B" w:rsidP="00E6246B">
      <w:pPr>
        <w:pStyle w:val="BodyTextL50"/>
        <w:rPr>
          <w:bdr w:val="none" w:sz="0" w:space="0" w:color="auto" w:frame="1"/>
          <w:shd w:val="clear" w:color="auto" w:fill="BFBFBF"/>
        </w:rPr>
      </w:pPr>
      <w:r>
        <w:rPr>
          <w:rStyle w:val="AnswerGray"/>
        </w:rPr>
        <w:t xml:space="preserve">The username used by the client to connect to the FTP server. </w:t>
      </w:r>
    </w:p>
    <w:p w:rsidR="00E6246B" w:rsidRDefault="00E6246B" w:rsidP="00E6246B">
      <w:pPr>
        <w:pStyle w:val="SubStepAlpha"/>
        <w:numPr>
          <w:ilvl w:val="0"/>
          <w:numId w:val="16"/>
        </w:numPr>
      </w:pPr>
      <w:r>
        <w:t>On the left, click the 2</w:t>
      </w:r>
      <w:r>
        <w:rPr>
          <w:vertAlign w:val="superscript"/>
        </w:rPr>
        <w:t>nd</w:t>
      </w:r>
      <w:r>
        <w:t xml:space="preserve"> FTP packet available to select it. Then scroll down to the bottom of the window displayed on the right. Do this again for the 3</w:t>
      </w:r>
      <w:r>
        <w:rPr>
          <w:vertAlign w:val="superscript"/>
        </w:rPr>
        <w:t>rd</w:t>
      </w:r>
      <w:r>
        <w:t xml:space="preserve"> FTP packet.</w:t>
      </w:r>
    </w:p>
    <w:p w:rsidR="00E6246B" w:rsidRDefault="00E6246B" w:rsidP="00E6246B">
      <w:pPr>
        <w:pStyle w:val="SubStepAlpha"/>
        <w:numPr>
          <w:ilvl w:val="0"/>
          <w:numId w:val="16"/>
        </w:numPr>
      </w:pPr>
      <w:r>
        <w:t>Besides the username, what other sensitive information is displayed in clear text from the FTP header?</w:t>
      </w:r>
    </w:p>
    <w:p w:rsidR="00E6246B" w:rsidRDefault="00E6246B" w:rsidP="00E6246B">
      <w:pPr>
        <w:pStyle w:val="BodyTextL50"/>
      </w:pPr>
      <w:r>
        <w:t>____________________________________________________________________________________</w:t>
      </w:r>
    </w:p>
    <w:p w:rsidR="00E6246B" w:rsidRDefault="00E6246B" w:rsidP="00E6246B">
      <w:pPr>
        <w:pStyle w:val="BodyTextL50"/>
      </w:pPr>
      <w:r>
        <w:rPr>
          <w:rStyle w:val="AnswerGray"/>
        </w:rPr>
        <w:t>The password used by the client to connect to the FTP server.</w:t>
      </w:r>
    </w:p>
    <w:p w:rsidR="00E6246B" w:rsidRDefault="00E6246B" w:rsidP="00E6246B">
      <w:pPr>
        <w:pStyle w:val="PartHead"/>
        <w:keepNext w:val="0"/>
      </w:pPr>
      <w:r>
        <w:t>Remotely Access an Enterprise Router Using Telnet</w:t>
      </w:r>
    </w:p>
    <w:p w:rsidR="00E6246B" w:rsidRDefault="00E6246B" w:rsidP="00E6246B">
      <w:pPr>
        <w:pStyle w:val="StepHead"/>
        <w:keepNext w:val="0"/>
        <w:ind w:left="864" w:hanging="864"/>
      </w:pPr>
      <w:r>
        <w:t>Remotely connect to an enterprise router.</w:t>
      </w:r>
    </w:p>
    <w:p w:rsidR="00E6246B" w:rsidRDefault="00E6246B" w:rsidP="00E6246B">
      <w:pPr>
        <w:pStyle w:val="SubStepAlpha"/>
        <w:numPr>
          <w:ilvl w:val="0"/>
          <w:numId w:val="17"/>
        </w:numPr>
      </w:pPr>
      <w:r>
        <w:t xml:space="preserve">Enter the </w:t>
      </w:r>
      <w:r>
        <w:rPr>
          <w:b/>
        </w:rPr>
        <w:t xml:space="preserve">Healthcare at Home </w:t>
      </w:r>
      <w:r>
        <w:t xml:space="preserve">site and then click on the PC </w:t>
      </w:r>
      <w:r>
        <w:rPr>
          <w:b/>
        </w:rPr>
        <w:t>Dave</w:t>
      </w:r>
      <w:r w:rsidRPr="00F801DA">
        <w:t>.</w:t>
      </w:r>
    </w:p>
    <w:p w:rsidR="00E6246B" w:rsidRDefault="00E6246B" w:rsidP="00E6246B">
      <w:pPr>
        <w:pStyle w:val="SubStepAlpha"/>
        <w:numPr>
          <w:ilvl w:val="0"/>
          <w:numId w:val="17"/>
        </w:numPr>
      </w:pPr>
      <w:r>
        <w:t xml:space="preserve">Click the </w:t>
      </w:r>
      <w:r>
        <w:rPr>
          <w:b/>
        </w:rPr>
        <w:t>Desktop</w:t>
      </w:r>
      <w:r>
        <w:t xml:space="preserve"> tab and then click </w:t>
      </w:r>
      <w:r>
        <w:rPr>
          <w:b/>
        </w:rPr>
        <w:t>Command Prompt</w:t>
      </w:r>
      <w:r w:rsidR="001E2B78">
        <w:t>.</w:t>
      </w:r>
    </w:p>
    <w:p w:rsidR="00E6246B" w:rsidRDefault="00E6246B" w:rsidP="00E6246B">
      <w:pPr>
        <w:pStyle w:val="SubStepAlpha"/>
        <w:numPr>
          <w:ilvl w:val="0"/>
          <w:numId w:val="17"/>
        </w:numPr>
      </w:pPr>
      <w:r>
        <w:t xml:space="preserve">Ping the enterprise router using the command </w:t>
      </w:r>
      <w:r>
        <w:rPr>
          <w:b/>
        </w:rPr>
        <w:t>ping 209.165.201.2</w:t>
      </w:r>
      <w:r>
        <w:t xml:space="preserve"> to verify reachability.</w:t>
      </w:r>
    </w:p>
    <w:p w:rsidR="00E6246B" w:rsidRDefault="00E6246B" w:rsidP="00E6246B">
      <w:pPr>
        <w:pStyle w:val="SubStepAlpha"/>
        <w:numPr>
          <w:ilvl w:val="0"/>
          <w:numId w:val="17"/>
        </w:numPr>
      </w:pPr>
      <w:r>
        <w:t xml:space="preserve">Use the command </w:t>
      </w:r>
      <w:r>
        <w:rPr>
          <w:b/>
        </w:rPr>
        <w:t>telnet 209.165.201.2</w:t>
      </w:r>
      <w:r>
        <w:t xml:space="preserve"> to telnet to the IP address of the enterprise router.</w:t>
      </w:r>
    </w:p>
    <w:p w:rsidR="00E6246B" w:rsidRDefault="00E6246B" w:rsidP="00E6246B">
      <w:pPr>
        <w:pStyle w:val="SubStepAlpha"/>
        <w:numPr>
          <w:ilvl w:val="0"/>
          <w:numId w:val="17"/>
        </w:numPr>
      </w:pPr>
      <w:r>
        <w:t xml:space="preserve">Authenticate to the enterprise router with the username of </w:t>
      </w:r>
      <w:r>
        <w:rPr>
          <w:b/>
        </w:rPr>
        <w:t>admin</w:t>
      </w:r>
      <w:r>
        <w:t xml:space="preserve"> and the password of </w:t>
      </w:r>
      <w:r>
        <w:rPr>
          <w:b/>
        </w:rPr>
        <w:t>cisco123</w:t>
      </w:r>
      <w:r>
        <w:t>.</w:t>
      </w:r>
    </w:p>
    <w:p w:rsidR="00E6246B" w:rsidRDefault="00E6246B" w:rsidP="00E6246B">
      <w:pPr>
        <w:pStyle w:val="SubStepAlpha"/>
        <w:numPr>
          <w:ilvl w:val="0"/>
          <w:numId w:val="17"/>
        </w:numPr>
      </w:pPr>
      <w:r>
        <w:t xml:space="preserve">Use the command </w:t>
      </w:r>
      <w:r>
        <w:rPr>
          <w:b/>
        </w:rPr>
        <w:t>show users</w:t>
      </w:r>
      <w:r w:rsidR="00E12F71">
        <w:t xml:space="preserve"> to view the active T</w:t>
      </w:r>
      <w:r>
        <w:t>elnet connection to the enterprise router.</w:t>
      </w:r>
    </w:p>
    <w:p w:rsidR="00E6246B" w:rsidRDefault="00E6246B" w:rsidP="00E6246B">
      <w:pPr>
        <w:pStyle w:val="BodyTextL50"/>
      </w:pPr>
      <w:r>
        <w:t>Why is Telnet considered an insecure protocol for remotely managing a device?</w:t>
      </w:r>
    </w:p>
    <w:p w:rsidR="00E6246B" w:rsidRDefault="00E6246B" w:rsidP="00E6246B">
      <w:pPr>
        <w:pStyle w:val="BodyTextL50"/>
      </w:pPr>
      <w:r>
        <w:t>____________________________________________________________________________________</w:t>
      </w:r>
    </w:p>
    <w:p w:rsidR="00E6246B" w:rsidRPr="00E6246B" w:rsidRDefault="00E6246B" w:rsidP="00E6246B">
      <w:pPr>
        <w:pStyle w:val="BodyTextL50"/>
        <w:rPr>
          <w:bdr w:val="none" w:sz="0" w:space="0" w:color="auto" w:frame="1"/>
          <w:shd w:val="clear" w:color="auto" w:fill="BFBFBF"/>
        </w:rPr>
      </w:pPr>
      <w:r>
        <w:rPr>
          <w:rStyle w:val="AnswerGray"/>
        </w:rPr>
        <w:t xml:space="preserve">Telnet does not provide encryption and all data is sent in clear text. </w:t>
      </w:r>
    </w:p>
    <w:p w:rsidR="00E6246B" w:rsidRDefault="00E6246B" w:rsidP="00E6246B">
      <w:pPr>
        <w:pStyle w:val="PartHead"/>
        <w:keepNext w:val="0"/>
      </w:pPr>
      <w:r>
        <w:t>Remotely Access an Enterprise Router Using SSH</w:t>
      </w:r>
    </w:p>
    <w:p w:rsidR="00E6246B" w:rsidRDefault="00E6246B" w:rsidP="00E6246B">
      <w:pPr>
        <w:pStyle w:val="StepHead"/>
        <w:keepNext w:val="0"/>
        <w:ind w:left="864" w:hanging="864"/>
      </w:pPr>
      <w:r>
        <w:t>Remotely connect to an enterprise router.</w:t>
      </w:r>
    </w:p>
    <w:p w:rsidR="00E6246B" w:rsidRDefault="00E6246B" w:rsidP="00E6246B">
      <w:pPr>
        <w:pStyle w:val="SubStepAlpha"/>
        <w:numPr>
          <w:ilvl w:val="0"/>
          <w:numId w:val="18"/>
        </w:numPr>
      </w:pPr>
      <w:r>
        <w:t xml:space="preserve">Enter the </w:t>
      </w:r>
      <w:r>
        <w:rPr>
          <w:b/>
        </w:rPr>
        <w:t xml:space="preserve">Gotham Healthcare Branch </w:t>
      </w:r>
      <w:r>
        <w:t xml:space="preserve">site and then click the PC </w:t>
      </w:r>
      <w:r>
        <w:rPr>
          <w:b/>
        </w:rPr>
        <w:t>Tim</w:t>
      </w:r>
      <w:r w:rsidRPr="00F801DA">
        <w:t>.</w:t>
      </w:r>
    </w:p>
    <w:p w:rsidR="00E6246B" w:rsidRDefault="00E6246B" w:rsidP="00E6246B">
      <w:pPr>
        <w:pStyle w:val="SubStepAlpha"/>
        <w:numPr>
          <w:ilvl w:val="0"/>
          <w:numId w:val="18"/>
        </w:numPr>
      </w:pPr>
      <w:r>
        <w:t xml:space="preserve">Click the </w:t>
      </w:r>
      <w:r>
        <w:rPr>
          <w:b/>
        </w:rPr>
        <w:t>Desktop</w:t>
      </w:r>
      <w:r>
        <w:t xml:space="preserve"> tab and then click </w:t>
      </w:r>
      <w:r>
        <w:rPr>
          <w:b/>
        </w:rPr>
        <w:t>Command Prompt</w:t>
      </w:r>
      <w:r>
        <w:t xml:space="preserve">. </w:t>
      </w:r>
    </w:p>
    <w:p w:rsidR="00E6246B" w:rsidRDefault="00E6246B" w:rsidP="00E6246B">
      <w:pPr>
        <w:pStyle w:val="SubStepAlpha"/>
        <w:numPr>
          <w:ilvl w:val="0"/>
          <w:numId w:val="18"/>
        </w:numPr>
      </w:pPr>
      <w:r>
        <w:t xml:space="preserve">Ping the enterprise router using the command </w:t>
      </w:r>
      <w:r>
        <w:rPr>
          <w:b/>
        </w:rPr>
        <w:t>ping 209.165.201.2</w:t>
      </w:r>
      <w:r>
        <w:t xml:space="preserve"> to verify reachability.</w:t>
      </w:r>
    </w:p>
    <w:p w:rsidR="00E6246B" w:rsidRDefault="00E6246B" w:rsidP="00E6246B">
      <w:pPr>
        <w:pStyle w:val="SubStepAlpha"/>
        <w:numPr>
          <w:ilvl w:val="0"/>
          <w:numId w:val="18"/>
        </w:numPr>
      </w:pPr>
      <w:r>
        <w:t xml:space="preserve">Use the command </w:t>
      </w:r>
      <w:r>
        <w:rPr>
          <w:b/>
        </w:rPr>
        <w:t>ssh -l admin 209.165.201.2</w:t>
      </w:r>
      <w:r>
        <w:t xml:space="preserve"> to SSH to the IP address of the enterprise router.</w:t>
      </w:r>
    </w:p>
    <w:p w:rsidR="00E6246B" w:rsidRDefault="00E6246B" w:rsidP="00E6246B">
      <w:pPr>
        <w:pStyle w:val="SubStepAlpha"/>
        <w:numPr>
          <w:ilvl w:val="0"/>
          <w:numId w:val="18"/>
        </w:numPr>
      </w:pPr>
      <w:r>
        <w:t xml:space="preserve">Authenticate to the enterprise router with the password of </w:t>
      </w:r>
      <w:r>
        <w:rPr>
          <w:b/>
        </w:rPr>
        <w:t>cisco123</w:t>
      </w:r>
      <w:r>
        <w:t>.</w:t>
      </w:r>
    </w:p>
    <w:p w:rsidR="00E6246B" w:rsidRDefault="00E6246B" w:rsidP="00E6246B">
      <w:pPr>
        <w:pStyle w:val="SubStepAlpha"/>
        <w:numPr>
          <w:ilvl w:val="0"/>
          <w:numId w:val="18"/>
        </w:numPr>
      </w:pPr>
      <w:r>
        <w:t xml:space="preserve">Use the command </w:t>
      </w:r>
      <w:r>
        <w:rPr>
          <w:b/>
        </w:rPr>
        <w:t>show users</w:t>
      </w:r>
      <w:r>
        <w:t xml:space="preserve"> to view the active SSH connection to the enterprise router.</w:t>
      </w:r>
    </w:p>
    <w:p w:rsidR="00E6246B" w:rsidRDefault="00E6246B" w:rsidP="00E6246B">
      <w:pPr>
        <w:pStyle w:val="BodyTextL50"/>
      </w:pPr>
      <w:r>
        <w:t>Why is SSH considered a secure protocol for remotely managing a device?</w:t>
      </w:r>
    </w:p>
    <w:p w:rsidR="00E6246B" w:rsidRDefault="00E6246B" w:rsidP="00E6246B">
      <w:pPr>
        <w:pStyle w:val="BodyTextL50"/>
      </w:pPr>
      <w:r>
        <w:t>____________________________________________________________________________________</w:t>
      </w:r>
    </w:p>
    <w:p w:rsidR="00E6246B" w:rsidRPr="002A5022" w:rsidRDefault="00E6246B" w:rsidP="00E6246B">
      <w:pPr>
        <w:pStyle w:val="BodyTextL50"/>
        <w:rPr>
          <w:bdr w:val="none" w:sz="0" w:space="0" w:color="auto" w:frame="1"/>
          <w:shd w:val="clear" w:color="auto" w:fill="BFBFBF"/>
        </w:rPr>
      </w:pPr>
      <w:r>
        <w:rPr>
          <w:rStyle w:val="AnswerGray"/>
        </w:rPr>
        <w:t>SSH provides encryption and all data is sent in a secure format.</w:t>
      </w:r>
    </w:p>
    <w:p w:rsidR="00E6246B" w:rsidRDefault="00E6246B" w:rsidP="00E6246B">
      <w:pPr>
        <w:pStyle w:val="SubStepAlpha"/>
        <w:numPr>
          <w:ilvl w:val="0"/>
          <w:numId w:val="18"/>
        </w:numPr>
      </w:pPr>
      <w:r>
        <w:t xml:space="preserve">Enter the global configuration mode using </w:t>
      </w:r>
      <w:r>
        <w:rPr>
          <w:b/>
        </w:rPr>
        <w:t>configure terminal</w:t>
      </w:r>
      <w:r>
        <w:t xml:space="preserve"> command.</w:t>
      </w:r>
    </w:p>
    <w:p w:rsidR="00E6246B" w:rsidRDefault="00E6246B" w:rsidP="00E6246B">
      <w:pPr>
        <w:pStyle w:val="SubStepAlpha"/>
        <w:numPr>
          <w:ilvl w:val="0"/>
          <w:numId w:val="18"/>
        </w:numPr>
      </w:pPr>
      <w:r>
        <w:t xml:space="preserve">Create an </w:t>
      </w:r>
      <w:r>
        <w:rPr>
          <w:b/>
        </w:rPr>
        <w:t>enable secret</w:t>
      </w:r>
      <w:r>
        <w:t xml:space="preserve"> password of </w:t>
      </w:r>
      <w:r>
        <w:rPr>
          <w:b/>
        </w:rPr>
        <w:t xml:space="preserve">cisco </w:t>
      </w:r>
      <w:r>
        <w:t xml:space="preserve">with the command </w:t>
      </w:r>
      <w:r>
        <w:rPr>
          <w:b/>
        </w:rPr>
        <w:t>enable secret cisco</w:t>
      </w:r>
      <w:r>
        <w:t>.</w:t>
      </w:r>
    </w:p>
    <w:p w:rsidR="00E6246B" w:rsidRDefault="00E6246B" w:rsidP="00E6246B">
      <w:pPr>
        <w:pStyle w:val="LabSection"/>
      </w:pPr>
      <w:r>
        <w:t>Suggested Scoring Rubric</w:t>
      </w:r>
    </w:p>
    <w:tbl>
      <w:tblPr>
        <w:tblW w:w="6929" w:type="dxa"/>
        <w:jc w:val="center"/>
        <w:tblCellMar>
          <w:left w:w="0" w:type="dxa"/>
          <w:right w:w="0" w:type="dxa"/>
        </w:tblCellMar>
        <w:tblLook w:val="04A0" w:firstRow="1" w:lastRow="0" w:firstColumn="1" w:lastColumn="0" w:noHBand="0" w:noVBand="1"/>
      </w:tblPr>
      <w:tblGrid>
        <w:gridCol w:w="2749"/>
        <w:gridCol w:w="1526"/>
        <w:gridCol w:w="1350"/>
        <w:gridCol w:w="1304"/>
      </w:tblGrid>
      <w:tr w:rsidR="00E6246B" w:rsidTr="009B4A6B">
        <w:trPr>
          <w:cantSplit/>
          <w:jc w:val="center"/>
        </w:trPr>
        <w:tc>
          <w:tcPr>
            <w:tcW w:w="274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6246B" w:rsidRDefault="00E6246B" w:rsidP="009B4A6B">
            <w:pPr>
              <w:pStyle w:val="TableHeading"/>
            </w:pPr>
            <w:r>
              <w:t>Activity Section</w:t>
            </w:r>
          </w:p>
        </w:tc>
        <w:tc>
          <w:tcPr>
            <w:tcW w:w="15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6246B" w:rsidRDefault="00E6246B" w:rsidP="009B4A6B">
            <w:pPr>
              <w:pStyle w:val="TableHeading"/>
            </w:pPr>
            <w:r>
              <w:t>Question Location</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6246B" w:rsidRDefault="00E6246B" w:rsidP="009B4A6B">
            <w:pPr>
              <w:pStyle w:val="TableHeading"/>
            </w:pPr>
            <w:r>
              <w:t>Possible Points</w:t>
            </w:r>
          </w:p>
        </w:tc>
        <w:tc>
          <w:tcPr>
            <w:tcW w:w="130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6246B" w:rsidRDefault="00E6246B" w:rsidP="009B4A6B">
            <w:pPr>
              <w:pStyle w:val="TableHeading"/>
            </w:pPr>
            <w:r>
              <w:t>Earned Points</w:t>
            </w:r>
          </w:p>
        </w:tc>
      </w:tr>
      <w:tr w:rsidR="00E6246B" w:rsidTr="009B4A6B">
        <w:trPr>
          <w:cantSplit/>
          <w:jc w:val="center"/>
        </w:trPr>
        <w:tc>
          <w:tcPr>
            <w:tcW w:w="274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E6246B" w:rsidRDefault="00E6246B" w:rsidP="00E6246B">
            <w:pPr>
              <w:pStyle w:val="TableText"/>
            </w:pPr>
            <w:bookmarkStart w:id="0" w:name="_GoBack" w:colFirst="2" w:colLast="3"/>
            <w:r>
              <w:t>Part 1: Send email between users</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48067F">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48067F">
            <w:pPr>
              <w:pStyle w:val="TableText"/>
              <w:jc w:val="center"/>
            </w:pPr>
          </w:p>
        </w:tc>
      </w:tr>
      <w:tr w:rsidR="00E6246B" w:rsidTr="009B4A6B">
        <w:trPr>
          <w:cantSplit/>
          <w:jc w:val="center"/>
        </w:trPr>
        <w:tc>
          <w:tcPr>
            <w:tcW w:w="0" w:type="auto"/>
            <w:vMerge/>
            <w:tcBorders>
              <w:top w:val="nil"/>
              <w:left w:val="single" w:sz="8" w:space="0" w:color="auto"/>
              <w:bottom w:val="single" w:sz="8" w:space="0" w:color="auto"/>
              <w:right w:val="single" w:sz="8" w:space="0" w:color="auto"/>
            </w:tcBorders>
            <w:vAlign w:val="center"/>
            <w:hideMark/>
          </w:tcPr>
          <w:p w:rsidR="00E6246B" w:rsidRDefault="00E6246B" w:rsidP="00E6246B">
            <w:pPr>
              <w:pStyle w:val="TableText"/>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t>Step 3</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48067F">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E6246B" w:rsidRDefault="00E6246B" w:rsidP="0048067F">
            <w:pPr>
              <w:pStyle w:val="TableText"/>
              <w:jc w:val="center"/>
            </w:pPr>
          </w:p>
        </w:tc>
      </w:tr>
      <w:tr w:rsidR="00E6246B" w:rsidTr="009B4A6B">
        <w:trPr>
          <w:cantSplit/>
          <w:jc w:val="center"/>
        </w:trPr>
        <w:tc>
          <w:tcPr>
            <w:tcW w:w="274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6246B" w:rsidRDefault="00E6246B" w:rsidP="00E6246B">
            <w:pPr>
              <w:pStyle w:val="TableText"/>
            </w:pPr>
            <w:r>
              <w:t>Part 2: Upload and download files using FTP</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48067F">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48067F">
            <w:pPr>
              <w:pStyle w:val="TableText"/>
              <w:jc w:val="center"/>
            </w:pPr>
          </w:p>
        </w:tc>
      </w:tr>
      <w:tr w:rsidR="00E6246B" w:rsidTr="009B4A6B">
        <w:trPr>
          <w:cantSplit/>
          <w:jc w:val="center"/>
        </w:trPr>
        <w:tc>
          <w:tcPr>
            <w:tcW w:w="0" w:type="auto"/>
            <w:vMerge/>
            <w:tcBorders>
              <w:top w:val="nil"/>
              <w:left w:val="single" w:sz="8" w:space="0" w:color="auto"/>
              <w:bottom w:val="single" w:sz="8" w:space="0" w:color="auto"/>
              <w:right w:val="single" w:sz="8" w:space="0" w:color="auto"/>
            </w:tcBorders>
            <w:vAlign w:val="center"/>
            <w:hideMark/>
          </w:tcPr>
          <w:p w:rsidR="00E6246B" w:rsidRDefault="00E6246B" w:rsidP="00E6246B">
            <w:pPr>
              <w:pStyle w:val="TableText"/>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t>Step 3d</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48067F">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E6246B" w:rsidRDefault="00E6246B" w:rsidP="0048067F">
            <w:pPr>
              <w:pStyle w:val="TableText"/>
              <w:jc w:val="center"/>
            </w:pPr>
          </w:p>
        </w:tc>
      </w:tr>
      <w:tr w:rsidR="00E6246B" w:rsidTr="009B4A6B">
        <w:trPr>
          <w:cantSplit/>
          <w:jc w:val="center"/>
        </w:trPr>
        <w:tc>
          <w:tcPr>
            <w:tcW w:w="0" w:type="auto"/>
            <w:vMerge/>
            <w:tcBorders>
              <w:top w:val="nil"/>
              <w:left w:val="single" w:sz="8" w:space="0" w:color="auto"/>
              <w:bottom w:val="single" w:sz="8" w:space="0" w:color="auto"/>
              <w:right w:val="single" w:sz="8" w:space="0" w:color="auto"/>
            </w:tcBorders>
            <w:vAlign w:val="center"/>
            <w:hideMark/>
          </w:tcPr>
          <w:p w:rsidR="00E6246B" w:rsidRDefault="00E6246B" w:rsidP="00E6246B">
            <w:pPr>
              <w:pStyle w:val="TableText"/>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t>Step 3f</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48067F">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E6246B" w:rsidRDefault="00E6246B" w:rsidP="0048067F">
            <w:pPr>
              <w:pStyle w:val="TableText"/>
              <w:jc w:val="center"/>
            </w:pPr>
          </w:p>
        </w:tc>
      </w:tr>
      <w:tr w:rsidR="00E6246B" w:rsidTr="009B4A6B">
        <w:trPr>
          <w:cantSplit/>
          <w:jc w:val="center"/>
        </w:trPr>
        <w:tc>
          <w:tcPr>
            <w:tcW w:w="274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E6246B" w:rsidRDefault="00E6246B" w:rsidP="00E6246B">
            <w:pPr>
              <w:pStyle w:val="TableText"/>
            </w:pPr>
            <w:r>
              <w:t>Part 3: Remotely access an enterprise router using telnet</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t>Step 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48067F">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48067F">
            <w:pPr>
              <w:pStyle w:val="TableText"/>
              <w:jc w:val="center"/>
            </w:pPr>
          </w:p>
        </w:tc>
      </w:tr>
      <w:tr w:rsidR="00E6246B" w:rsidTr="009B4A6B">
        <w:trPr>
          <w:cantSplit/>
          <w:jc w:val="center"/>
        </w:trPr>
        <w:tc>
          <w:tcPr>
            <w:tcW w:w="274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E6246B" w:rsidRDefault="00E6246B" w:rsidP="00E6246B">
            <w:pPr>
              <w:pStyle w:val="TableText"/>
            </w:pPr>
            <w:r>
              <w:t>Part 4: Remotely access an enterprise router using SSH</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t>Step 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48067F">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E6246B" w:rsidRDefault="00E6246B" w:rsidP="0048067F">
            <w:pPr>
              <w:pStyle w:val="TableText"/>
              <w:jc w:val="center"/>
            </w:pPr>
          </w:p>
        </w:tc>
      </w:tr>
      <w:tr w:rsidR="00E6246B" w:rsidTr="009B4A6B">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rPr>
                <w:b/>
                <w:bCs/>
              </w:rPr>
              <w:t>Questions</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48067F">
            <w:pPr>
              <w:pStyle w:val="TableText"/>
              <w:jc w:val="center"/>
            </w:pPr>
            <w:r>
              <w:rPr>
                <w:b/>
                <w:bCs/>
              </w:rPr>
              <w:t>14</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48067F">
            <w:pPr>
              <w:pStyle w:val="TableText"/>
              <w:jc w:val="center"/>
            </w:pPr>
          </w:p>
        </w:tc>
      </w:tr>
      <w:tr w:rsidR="00E6246B" w:rsidTr="009B4A6B">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rPr>
                <w:b/>
                <w:bCs/>
              </w:rPr>
              <w:t>Packet Tracer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48067F">
            <w:pPr>
              <w:pStyle w:val="TableText"/>
              <w:jc w:val="center"/>
            </w:pPr>
            <w:r>
              <w:rPr>
                <w:b/>
                <w:bCs/>
              </w:rPr>
              <w:t>86</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48067F">
            <w:pPr>
              <w:pStyle w:val="TableText"/>
              <w:jc w:val="center"/>
            </w:pPr>
          </w:p>
        </w:tc>
      </w:tr>
      <w:tr w:rsidR="00E6246B" w:rsidTr="009B4A6B">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rPr>
                <w:b/>
                <w:bCs/>
              </w:rPr>
              <w:t>Total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48067F">
            <w:pPr>
              <w:pStyle w:val="TableText"/>
              <w:jc w:val="center"/>
            </w:pPr>
            <w:r>
              <w:rPr>
                <w:b/>
                <w:bCs/>
              </w:rPr>
              <w:t>100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48067F">
            <w:pPr>
              <w:pStyle w:val="TableText"/>
              <w:jc w:val="center"/>
            </w:pPr>
          </w:p>
        </w:tc>
      </w:tr>
      <w:bookmarkEnd w:id="0"/>
    </w:tbl>
    <w:p w:rsidR="006513FB" w:rsidRPr="00407B80" w:rsidRDefault="006513FB" w:rsidP="00E6246B">
      <w:pPr>
        <w:rPr>
          <w:rStyle w:val="DevConfigGray"/>
        </w:rPr>
      </w:pPr>
    </w:p>
    <w:sectPr w:rsidR="006513FB" w:rsidRPr="00407B80"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BC5" w:rsidRDefault="00731BC5" w:rsidP="0090659A">
      <w:pPr>
        <w:spacing w:after="0" w:line="240" w:lineRule="auto"/>
      </w:pPr>
      <w:r>
        <w:separator/>
      </w:r>
    </w:p>
    <w:p w:rsidR="00731BC5" w:rsidRDefault="00731BC5"/>
    <w:p w:rsidR="00731BC5" w:rsidRDefault="00731BC5"/>
    <w:p w:rsidR="00731BC5" w:rsidRDefault="00731BC5"/>
    <w:p w:rsidR="00731BC5" w:rsidRDefault="00731BC5"/>
    <w:p w:rsidR="00731BC5" w:rsidRDefault="00731BC5"/>
  </w:endnote>
  <w:endnote w:type="continuationSeparator" w:id="0">
    <w:p w:rsidR="00731BC5" w:rsidRDefault="00731BC5" w:rsidP="0090659A">
      <w:pPr>
        <w:spacing w:after="0" w:line="240" w:lineRule="auto"/>
      </w:pPr>
      <w:r>
        <w:continuationSeparator/>
      </w:r>
    </w:p>
    <w:p w:rsidR="00731BC5" w:rsidRDefault="00731BC5"/>
    <w:p w:rsidR="00731BC5" w:rsidRDefault="00731BC5"/>
    <w:p w:rsidR="00731BC5" w:rsidRDefault="00731BC5"/>
    <w:p w:rsidR="00731BC5" w:rsidRDefault="00731BC5"/>
    <w:p w:rsidR="00731BC5" w:rsidRDefault="00731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48067F">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D62F2F">
      <w:rPr>
        <w:b/>
        <w:noProof/>
        <w:szCs w:val="16"/>
      </w:rPr>
      <w:t>4</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D62F2F">
      <w:rPr>
        <w:b/>
        <w:noProof/>
        <w:szCs w:val="16"/>
      </w:rPr>
      <w:t>4</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48067F">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731BC5">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731BC5">
      <w:rPr>
        <w:b/>
        <w:noProof/>
        <w:szCs w:val="16"/>
      </w:rPr>
      <w:t>1</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BC5" w:rsidRDefault="00731BC5" w:rsidP="0090659A">
      <w:pPr>
        <w:spacing w:after="0" w:line="240" w:lineRule="auto"/>
      </w:pPr>
      <w:r>
        <w:separator/>
      </w:r>
    </w:p>
    <w:p w:rsidR="00731BC5" w:rsidRDefault="00731BC5"/>
    <w:p w:rsidR="00731BC5" w:rsidRDefault="00731BC5"/>
    <w:p w:rsidR="00731BC5" w:rsidRDefault="00731BC5"/>
    <w:p w:rsidR="00731BC5" w:rsidRDefault="00731BC5"/>
    <w:p w:rsidR="00731BC5" w:rsidRDefault="00731BC5"/>
  </w:footnote>
  <w:footnote w:type="continuationSeparator" w:id="0">
    <w:p w:rsidR="00731BC5" w:rsidRDefault="00731BC5" w:rsidP="0090659A">
      <w:pPr>
        <w:spacing w:after="0" w:line="240" w:lineRule="auto"/>
      </w:pPr>
      <w:r>
        <w:continuationSeparator/>
      </w:r>
    </w:p>
    <w:p w:rsidR="00731BC5" w:rsidRDefault="00731BC5"/>
    <w:p w:rsidR="00731BC5" w:rsidRDefault="00731BC5"/>
    <w:p w:rsidR="00731BC5" w:rsidRDefault="00731BC5"/>
    <w:p w:rsidR="00731BC5" w:rsidRDefault="00731BC5"/>
    <w:p w:rsidR="00731BC5" w:rsidRDefault="00731B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E6246B" w:rsidP="008402F2">
    <w:pPr>
      <w:pStyle w:val="PageHead"/>
    </w:pPr>
    <w:r>
      <w:t>Packet Tracer – Communicating in a Cyber World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603C52">
    <w:r>
      <w:rPr>
        <w:noProof/>
        <w:lang w:eastAsia="zh-TW"/>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79C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B15F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63050B"/>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DA605A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AD713E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221322"/>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3"/>
  </w:num>
  <w:num w:numId="2">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4"/>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46B"/>
    <w:rsid w:val="00001BDF"/>
    <w:rsid w:val="00002CC2"/>
    <w:rsid w:val="0000380F"/>
    <w:rsid w:val="00004175"/>
    <w:rsid w:val="000059C9"/>
    <w:rsid w:val="00012C22"/>
    <w:rsid w:val="000160F7"/>
    <w:rsid w:val="00016D5B"/>
    <w:rsid w:val="00016F30"/>
    <w:rsid w:val="0002047C"/>
    <w:rsid w:val="00021B9A"/>
    <w:rsid w:val="000242D6"/>
    <w:rsid w:val="00024EE5"/>
    <w:rsid w:val="00032165"/>
    <w:rsid w:val="00041AF6"/>
    <w:rsid w:val="00044E62"/>
    <w:rsid w:val="00050BA4"/>
    <w:rsid w:val="00051738"/>
    <w:rsid w:val="00052548"/>
    <w:rsid w:val="00060696"/>
    <w:rsid w:val="000666B1"/>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2B7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267C4"/>
    <w:rsid w:val="00231DCA"/>
    <w:rsid w:val="00242E3A"/>
    <w:rsid w:val="002506CF"/>
    <w:rsid w:val="0025107F"/>
    <w:rsid w:val="00260CD4"/>
    <w:rsid w:val="002639D8"/>
    <w:rsid w:val="00265F77"/>
    <w:rsid w:val="00266C83"/>
    <w:rsid w:val="002768DC"/>
    <w:rsid w:val="00294C8F"/>
    <w:rsid w:val="002A6C56"/>
    <w:rsid w:val="002A7041"/>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36148"/>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8067F"/>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5DBA"/>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4E1"/>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BC5"/>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857"/>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5308B"/>
    <w:rsid w:val="00963E34"/>
    <w:rsid w:val="00964DFA"/>
    <w:rsid w:val="0098155C"/>
    <w:rsid w:val="0098281A"/>
    <w:rsid w:val="00983B77"/>
    <w:rsid w:val="009924C5"/>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1161"/>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172C"/>
    <w:rsid w:val="00C6258F"/>
    <w:rsid w:val="00C62C41"/>
    <w:rsid w:val="00C63DF6"/>
    <w:rsid w:val="00C63E58"/>
    <w:rsid w:val="00C6495E"/>
    <w:rsid w:val="00C670EE"/>
    <w:rsid w:val="00C67E3B"/>
    <w:rsid w:val="00C73E03"/>
    <w:rsid w:val="00C8718B"/>
    <w:rsid w:val="00C872E4"/>
    <w:rsid w:val="00C90311"/>
    <w:rsid w:val="00C91C26"/>
    <w:rsid w:val="00C94028"/>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2F2F"/>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445"/>
    <w:rsid w:val="00DB66F2"/>
    <w:rsid w:val="00DB6DA5"/>
    <w:rsid w:val="00DC076B"/>
    <w:rsid w:val="00DC186F"/>
    <w:rsid w:val="00DC252F"/>
    <w:rsid w:val="00DC6050"/>
    <w:rsid w:val="00DD43EA"/>
    <w:rsid w:val="00DE6F44"/>
    <w:rsid w:val="00DF1B58"/>
    <w:rsid w:val="00E009DA"/>
    <w:rsid w:val="00E037D9"/>
    <w:rsid w:val="00E04927"/>
    <w:rsid w:val="00E11A48"/>
    <w:rsid w:val="00E12F71"/>
    <w:rsid w:val="00E130EB"/>
    <w:rsid w:val="00E162CD"/>
    <w:rsid w:val="00E17FA5"/>
    <w:rsid w:val="00E21BFE"/>
    <w:rsid w:val="00E2236C"/>
    <w:rsid w:val="00E26930"/>
    <w:rsid w:val="00E27257"/>
    <w:rsid w:val="00E27F4F"/>
    <w:rsid w:val="00E449D0"/>
    <w:rsid w:val="00E44A34"/>
    <w:rsid w:val="00E4506A"/>
    <w:rsid w:val="00E53F99"/>
    <w:rsid w:val="00E56510"/>
    <w:rsid w:val="00E6246B"/>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4EE5"/>
    <w:rsid w:val="00EF5939"/>
    <w:rsid w:val="00F013B0"/>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53474"/>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5C6BCB-BECF-4AE0-AEC4-08BCF078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1C4681"/>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1C4681"/>
    <w:pPr>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1C4681"/>
    <w:pPr>
      <w:keepNext/>
      <w:numPr>
        <w:numId w:val="5"/>
      </w:numPr>
      <w:spacing w:before="240"/>
      <w:outlineLvl w:val="0"/>
    </w:pPr>
    <w:rPr>
      <w:b/>
      <w:sz w:val="28"/>
    </w:rPr>
  </w:style>
  <w:style w:type="paragraph" w:customStyle="1" w:styleId="SubStepAlpha">
    <w:name w:val="SubStep Alpha"/>
    <w:basedOn w:val="Normal"/>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E624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lly@cisco.cor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FA974E-D5CB-4F04-8E21-539DED3D0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70</TotalTime>
  <Pages>1</Pages>
  <Words>1096</Words>
  <Characters>5340</Characters>
  <Application>Microsoft Office Word</Application>
  <DocSecurity>0</DocSecurity>
  <Lines>190</Lines>
  <Paragraphs>169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Suk-yi Pennock</cp:lastModifiedBy>
  <cp:revision>6</cp:revision>
  <dcterms:created xsi:type="dcterms:W3CDTF">2016-05-24T16:05:00Z</dcterms:created>
  <dcterms:modified xsi:type="dcterms:W3CDTF">2016-08-25T17:18:00Z</dcterms:modified>
</cp:coreProperties>
</file>